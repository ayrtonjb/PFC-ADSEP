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42617" w14:textId="304D4F2D" w:rsidR="006E21F6" w:rsidRPr="00C33B81" w:rsidRDefault="006227AC" w:rsidP="00D75E9F">
      <w:pPr>
        <w:jc w:val="left"/>
        <w:rPr>
          <w:b/>
        </w:rPr>
      </w:pPr>
      <w:r w:rsidRPr="00C33B81">
        <w:rPr>
          <w:b/>
          <w:i/>
          <w:iCs w:val="0"/>
          <w:noProof/>
        </w:rPr>
        <w:drawing>
          <wp:inline distT="0" distB="0" distL="0" distR="0" wp14:anchorId="76A3940F" wp14:editId="50498A59">
            <wp:extent cx="1047750" cy="476250"/>
            <wp:effectExtent l="0" t="0" r="0" b="0"/>
            <wp:docPr id="1" name="Picture 1"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r w:rsidR="007E5B27" w:rsidRPr="00C33B81">
        <w:rPr>
          <w:b/>
          <w:i/>
          <w:iCs w:val="0"/>
        </w:rPr>
        <w:t>INSTIT</w:t>
      </w:r>
      <w:r w:rsidR="006E21F6" w:rsidRPr="00C33B81">
        <w:rPr>
          <w:b/>
          <w:i/>
          <w:iCs w:val="0"/>
        </w:rPr>
        <w:t>UTO SUPERIOR DE TRANSPORTES E COMUNICAÇÕES</w:t>
      </w:r>
    </w:p>
    <w:p w14:paraId="35C5F987" w14:textId="77777777" w:rsidR="003C2CA2" w:rsidRPr="00C33B81" w:rsidRDefault="003C2CA2" w:rsidP="00D34798">
      <w:pPr>
        <w:pStyle w:val="InstitutionInformation"/>
        <w:spacing w:before="0"/>
        <w:rPr>
          <w:sz w:val="24"/>
        </w:rPr>
      </w:pPr>
    </w:p>
    <w:p w14:paraId="07027A3A" w14:textId="77777777" w:rsidR="00AC67CA" w:rsidRPr="00C33B81" w:rsidRDefault="00AC67CA" w:rsidP="00AC67CA">
      <w:pPr>
        <w:rPr>
          <w:b/>
          <w:sz w:val="28"/>
          <w:szCs w:val="28"/>
        </w:rPr>
      </w:pPr>
    </w:p>
    <w:p w14:paraId="0517AFCE" w14:textId="77777777" w:rsidR="00B97719" w:rsidRPr="00C33B81" w:rsidRDefault="00B97719" w:rsidP="00B97719">
      <w:pPr>
        <w:spacing w:before="0" w:after="0"/>
        <w:jc w:val="center"/>
        <w:rPr>
          <w:b/>
          <w:sz w:val="28"/>
          <w:szCs w:val="28"/>
        </w:rPr>
      </w:pPr>
      <w:r w:rsidRPr="00C33B81">
        <w:rPr>
          <w:b/>
          <w:sz w:val="28"/>
          <w:szCs w:val="28"/>
        </w:rPr>
        <w:t>PROPOSTA DE APLICAÇÃO EM ANDROID PARA DIVULGAÇÃO DE SERVIÇOS PÚBLICOS NA CIDADE DE MAPUTO</w:t>
      </w:r>
    </w:p>
    <w:p w14:paraId="78C0362B" w14:textId="77777777" w:rsidR="0003594E" w:rsidRPr="00C33B81" w:rsidRDefault="0003594E" w:rsidP="00C30C05">
      <w:pPr>
        <w:jc w:val="center"/>
        <w:rPr>
          <w:b/>
          <w:sz w:val="28"/>
          <w:szCs w:val="28"/>
        </w:rPr>
      </w:pPr>
    </w:p>
    <w:p w14:paraId="00EB02A4" w14:textId="77777777" w:rsidR="007715ED" w:rsidRPr="00C33B81" w:rsidRDefault="007715ED" w:rsidP="007715ED"/>
    <w:p w14:paraId="52D0FA29" w14:textId="77777777" w:rsidR="0003594E" w:rsidRPr="00C33B81" w:rsidRDefault="00B97719" w:rsidP="00C30C05">
      <w:pPr>
        <w:pStyle w:val="AuthorList"/>
      </w:pPr>
      <w:r w:rsidRPr="00C33B81">
        <w:t>Ayrton Jorge Braimo</w:t>
      </w:r>
    </w:p>
    <w:p w14:paraId="3619D3A8" w14:textId="77777777" w:rsidR="007715ED" w:rsidRPr="00C33B81" w:rsidRDefault="007715ED" w:rsidP="007715ED"/>
    <w:p w14:paraId="17D9B464" w14:textId="77777777" w:rsidR="00CA5164" w:rsidRPr="00C33B81" w:rsidRDefault="00CA5164" w:rsidP="007715ED"/>
    <w:p w14:paraId="15EA2A6F" w14:textId="77777777" w:rsidR="00913927" w:rsidRPr="00C33B81" w:rsidRDefault="00913927" w:rsidP="007715ED"/>
    <w:p w14:paraId="536AB073" w14:textId="77777777" w:rsidR="00913927" w:rsidRPr="00C33B81" w:rsidRDefault="00913927" w:rsidP="00913927">
      <w:pPr>
        <w:jc w:val="center"/>
      </w:pPr>
      <w:r w:rsidRPr="00C33B81">
        <w:t xml:space="preserve">Projecto </w:t>
      </w:r>
      <w:r w:rsidR="00F82C73" w:rsidRPr="00C33B81">
        <w:t>F</w:t>
      </w:r>
      <w:r w:rsidRPr="00C33B81">
        <w:t xml:space="preserve">inal do </w:t>
      </w:r>
      <w:r w:rsidR="00F82C73" w:rsidRPr="00C33B81">
        <w:t>C</w:t>
      </w:r>
      <w:r w:rsidRPr="00C33B81">
        <w:t>urso</w:t>
      </w:r>
    </w:p>
    <w:p w14:paraId="3F001A99" w14:textId="77777777" w:rsidR="00B97719" w:rsidRPr="00C33B81" w:rsidRDefault="00B97719" w:rsidP="00B97719">
      <w:pPr>
        <w:pStyle w:val="AuthorList"/>
        <w:spacing w:before="0" w:after="0" w:afterAutospacing="0"/>
      </w:pPr>
      <w:r w:rsidRPr="00C33B81">
        <w:t>Licenciatura em Engenharia Informática e Telecomunicações</w:t>
      </w:r>
    </w:p>
    <w:p w14:paraId="02092BDD" w14:textId="77777777" w:rsidR="00913927" w:rsidRPr="00C33B81" w:rsidRDefault="00913927" w:rsidP="00913927">
      <w:pPr>
        <w:pStyle w:val="AuthorList"/>
      </w:pPr>
    </w:p>
    <w:p w14:paraId="34E46D51" w14:textId="77777777" w:rsidR="001E5530" w:rsidRPr="00C33B81" w:rsidRDefault="001E5530" w:rsidP="001E5530"/>
    <w:p w14:paraId="3A428077" w14:textId="77777777" w:rsidR="001E5530" w:rsidRPr="00C33B81" w:rsidRDefault="001E5530" w:rsidP="001E5530">
      <w:pPr>
        <w:jc w:val="center"/>
      </w:pPr>
      <w:r w:rsidRPr="00C33B81">
        <w:t>Supervisor:</w:t>
      </w:r>
    </w:p>
    <w:p w14:paraId="24471D04" w14:textId="77777777" w:rsidR="00913927" w:rsidRPr="00C33B81" w:rsidRDefault="00B97719" w:rsidP="00B97719">
      <w:pPr>
        <w:pStyle w:val="AuthorList"/>
        <w:rPr>
          <w:b w:val="0"/>
        </w:rPr>
      </w:pPr>
      <w:r w:rsidRPr="00C33B81">
        <w:rPr>
          <w:b w:val="0"/>
        </w:rPr>
        <w:t>Engº Marcel Danton de Figueiredo Saraiva</w:t>
      </w:r>
    </w:p>
    <w:p w14:paraId="5730D661" w14:textId="77777777" w:rsidR="00913927" w:rsidRPr="00C33B81" w:rsidRDefault="00913927" w:rsidP="00913927"/>
    <w:p w14:paraId="079D1C5C" w14:textId="77777777" w:rsidR="00CA5164" w:rsidRPr="00C33B81" w:rsidRDefault="00CA5164" w:rsidP="00913927"/>
    <w:p w14:paraId="3155B616" w14:textId="77777777" w:rsidR="00CA5164" w:rsidRPr="00C33B81" w:rsidRDefault="00CA5164" w:rsidP="00913927"/>
    <w:p w14:paraId="40373A77" w14:textId="77777777" w:rsidR="00B97719" w:rsidRPr="00C33B81" w:rsidRDefault="00B97719" w:rsidP="00B97719">
      <w:pPr>
        <w:pStyle w:val="AuthorList"/>
        <w:spacing w:before="0" w:after="0" w:afterAutospacing="0"/>
        <w:rPr>
          <w:b w:val="0"/>
        </w:rPr>
      </w:pPr>
      <w:r w:rsidRPr="00C33B81">
        <w:rPr>
          <w:b w:val="0"/>
        </w:rPr>
        <w:t>Departamento das Tecnologias da Informação e Comunicações</w:t>
      </w:r>
    </w:p>
    <w:p w14:paraId="21CAC438" w14:textId="77777777" w:rsidR="00913927" w:rsidRPr="00C33B81" w:rsidRDefault="00913927" w:rsidP="00913927">
      <w:pPr>
        <w:pStyle w:val="AuthorList"/>
        <w:rPr>
          <w:b w:val="0"/>
        </w:rPr>
      </w:pPr>
    </w:p>
    <w:p w14:paraId="7AD65BC7" w14:textId="77777777" w:rsidR="00913927" w:rsidRPr="00C33B81" w:rsidRDefault="00913927" w:rsidP="007715ED"/>
    <w:p w14:paraId="0C8BCD6B" w14:textId="77777777" w:rsidR="00913927" w:rsidRPr="00C33B81" w:rsidRDefault="00B97719" w:rsidP="00913927">
      <w:pPr>
        <w:pStyle w:val="AuthorList"/>
      </w:pPr>
      <w:r w:rsidRPr="00C33B81">
        <w:t>Outubro de 2015</w:t>
      </w:r>
    </w:p>
    <w:p w14:paraId="6A54398A" w14:textId="77777777" w:rsidR="00C40E53" w:rsidRPr="00C33B81" w:rsidRDefault="00C40E53" w:rsidP="00C40E53"/>
    <w:p w14:paraId="3C3061C3" w14:textId="270ADF9C" w:rsidR="00570AEF" w:rsidRPr="00C33B81" w:rsidRDefault="006227AC" w:rsidP="00570AEF">
      <w:pPr>
        <w:jc w:val="left"/>
        <w:rPr>
          <w:b/>
        </w:rPr>
      </w:pPr>
      <w:r w:rsidRPr="00C33B81">
        <w:rPr>
          <w:b/>
          <w:i/>
          <w:iCs w:val="0"/>
          <w:noProof/>
        </w:rPr>
        <w:drawing>
          <wp:inline distT="0" distB="0" distL="0" distR="0" wp14:anchorId="7C73EE98" wp14:editId="53E22DFB">
            <wp:extent cx="1047750" cy="476250"/>
            <wp:effectExtent l="0" t="0" r="0" b="0"/>
            <wp:docPr id="2" name="Picture 2"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S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r w:rsidR="00570AEF" w:rsidRPr="00C33B81">
        <w:rPr>
          <w:b/>
          <w:i/>
          <w:iCs w:val="0"/>
        </w:rPr>
        <w:t>INSTITUTO SUPERIOR DE TRANSPORTES E COMUNICAÇÕES</w:t>
      </w:r>
    </w:p>
    <w:p w14:paraId="27234EA2" w14:textId="77777777" w:rsidR="00570AEF" w:rsidRPr="00C33B81" w:rsidRDefault="00570AEF" w:rsidP="00570AEF">
      <w:pPr>
        <w:pStyle w:val="InstitutionInformation"/>
        <w:spacing w:before="0"/>
        <w:rPr>
          <w:sz w:val="24"/>
        </w:rPr>
      </w:pPr>
    </w:p>
    <w:p w14:paraId="108C59B2" w14:textId="77777777" w:rsidR="00570AEF" w:rsidRPr="00C33B81" w:rsidRDefault="00570AEF" w:rsidP="00570AEF">
      <w:pPr>
        <w:pStyle w:val="InstitutionInformation"/>
        <w:spacing w:before="100" w:beforeAutospacing="1"/>
        <w:rPr>
          <w:sz w:val="32"/>
          <w:szCs w:val="32"/>
        </w:rPr>
      </w:pPr>
    </w:p>
    <w:p w14:paraId="7359C805" w14:textId="77777777" w:rsidR="00570AEF" w:rsidRPr="00C33B81" w:rsidRDefault="00570AEF" w:rsidP="00570AEF">
      <w:pPr>
        <w:rPr>
          <w:b/>
          <w:sz w:val="28"/>
          <w:szCs w:val="28"/>
        </w:rPr>
      </w:pPr>
    </w:p>
    <w:p w14:paraId="565B5729" w14:textId="77777777" w:rsidR="00570AEF" w:rsidRPr="00C33B81" w:rsidRDefault="00B97719" w:rsidP="00B97719">
      <w:pPr>
        <w:spacing w:before="0" w:after="0"/>
        <w:jc w:val="center"/>
        <w:rPr>
          <w:b/>
          <w:sz w:val="28"/>
          <w:szCs w:val="28"/>
        </w:rPr>
      </w:pPr>
      <w:r w:rsidRPr="00C33B81">
        <w:rPr>
          <w:b/>
          <w:sz w:val="28"/>
          <w:szCs w:val="28"/>
        </w:rPr>
        <w:t>PROPOSTA DE APLICAÇÃO EM ANDROID PARA DIVULGAÇÃO DE SERVIÇOS PÚBLICOS NA CIDADE DE MAPUTO</w:t>
      </w:r>
    </w:p>
    <w:p w14:paraId="092B96BD" w14:textId="77777777" w:rsidR="00570AEF" w:rsidRPr="00C33B81" w:rsidRDefault="00570AEF" w:rsidP="00570AEF"/>
    <w:p w14:paraId="68429824" w14:textId="77777777" w:rsidR="00570AEF" w:rsidRPr="00C33B81" w:rsidRDefault="00B97719" w:rsidP="00B97719">
      <w:pPr>
        <w:pStyle w:val="AuthorList"/>
      </w:pPr>
      <w:r w:rsidRPr="00C33B81">
        <w:t>Ayrton Jorge Braimo</w:t>
      </w:r>
    </w:p>
    <w:p w14:paraId="5DD381DB" w14:textId="77777777" w:rsidR="00570AEF" w:rsidRPr="00C33B81" w:rsidRDefault="00570AEF" w:rsidP="00570AEF"/>
    <w:p w14:paraId="1629942A" w14:textId="77777777" w:rsidR="00570AEF" w:rsidRPr="00C33B81" w:rsidRDefault="00570AEF" w:rsidP="00570AEF"/>
    <w:p w14:paraId="5425CE6C" w14:textId="77777777" w:rsidR="00570AEF" w:rsidRPr="00C33B81" w:rsidRDefault="00570AEF" w:rsidP="00570AEF">
      <w:pPr>
        <w:jc w:val="center"/>
        <w:rPr>
          <w:b/>
          <w:sz w:val="28"/>
          <w:szCs w:val="28"/>
        </w:rPr>
      </w:pPr>
      <w:r w:rsidRPr="00C33B81">
        <w:rPr>
          <w:b/>
          <w:sz w:val="28"/>
          <w:szCs w:val="28"/>
        </w:rPr>
        <w:t xml:space="preserve">Projecto </w:t>
      </w:r>
      <w:r w:rsidR="00F82C73" w:rsidRPr="00C33B81">
        <w:rPr>
          <w:b/>
          <w:sz w:val="28"/>
          <w:szCs w:val="28"/>
        </w:rPr>
        <w:t>F</w:t>
      </w:r>
      <w:r w:rsidRPr="00C33B81">
        <w:rPr>
          <w:b/>
          <w:sz w:val="28"/>
          <w:szCs w:val="28"/>
        </w:rPr>
        <w:t xml:space="preserve">inal do </w:t>
      </w:r>
      <w:r w:rsidR="00F82C73" w:rsidRPr="00C33B81">
        <w:rPr>
          <w:b/>
          <w:sz w:val="28"/>
          <w:szCs w:val="28"/>
        </w:rPr>
        <w:t>C</w:t>
      </w:r>
      <w:r w:rsidRPr="00C33B81">
        <w:rPr>
          <w:b/>
          <w:sz w:val="28"/>
          <w:szCs w:val="28"/>
        </w:rPr>
        <w:t>urso</w:t>
      </w:r>
    </w:p>
    <w:p w14:paraId="496CE3CB" w14:textId="77777777" w:rsidR="00570AEF" w:rsidRPr="00C33B81" w:rsidRDefault="00B97719" w:rsidP="00570AEF">
      <w:pPr>
        <w:pStyle w:val="AuthorList"/>
      </w:pPr>
      <w:r w:rsidRPr="00C33B81">
        <w:t>Licenciatura em Engenharia Informática e Telecomunicações</w:t>
      </w:r>
    </w:p>
    <w:p w14:paraId="716BC56D" w14:textId="77777777" w:rsidR="001E5530" w:rsidRPr="00C33B81" w:rsidRDefault="001E5530" w:rsidP="001E5530"/>
    <w:p w14:paraId="4E81C8E7" w14:textId="77777777" w:rsidR="008136A2" w:rsidRPr="00C33B81" w:rsidRDefault="001E5530" w:rsidP="001E5530">
      <w:pPr>
        <w:jc w:val="center"/>
      </w:pPr>
      <w:r w:rsidRPr="00C33B81">
        <w:t>Supervisor:</w:t>
      </w:r>
    </w:p>
    <w:p w14:paraId="64052BBE" w14:textId="77777777" w:rsidR="00570AEF" w:rsidRPr="00C33B81" w:rsidRDefault="00B97719" w:rsidP="00B97719">
      <w:pPr>
        <w:pStyle w:val="AuthorList"/>
        <w:rPr>
          <w:b w:val="0"/>
        </w:rPr>
      </w:pPr>
      <w:r w:rsidRPr="00C33B81">
        <w:rPr>
          <w:b w:val="0"/>
        </w:rPr>
        <w:t>Engº Marcel Danton de Figueiredo Saraiva</w:t>
      </w:r>
    </w:p>
    <w:p w14:paraId="356C1275" w14:textId="77777777" w:rsidR="00570AEF" w:rsidRPr="00C33B81" w:rsidRDefault="00570AEF" w:rsidP="00570AEF"/>
    <w:p w14:paraId="0E0CE4B4" w14:textId="77777777" w:rsidR="00570AEF" w:rsidRPr="00C33B81" w:rsidRDefault="00570AEF" w:rsidP="00570AEF"/>
    <w:p w14:paraId="1FAE8AD6" w14:textId="77777777" w:rsidR="00570AEF" w:rsidRPr="00C33B81" w:rsidRDefault="00570AEF" w:rsidP="00570AEF"/>
    <w:p w14:paraId="0610E520" w14:textId="77777777" w:rsidR="00570AEF" w:rsidRPr="00C33B81" w:rsidRDefault="00B97719" w:rsidP="00B97719">
      <w:pPr>
        <w:pStyle w:val="AuthorList"/>
        <w:spacing w:before="0" w:after="0" w:afterAutospacing="0"/>
        <w:rPr>
          <w:b w:val="0"/>
        </w:rPr>
      </w:pPr>
      <w:r w:rsidRPr="00C33B81">
        <w:rPr>
          <w:b w:val="0"/>
        </w:rPr>
        <w:t>Departamento das Tecnologias da Informação e Comunicações</w:t>
      </w:r>
    </w:p>
    <w:p w14:paraId="5132A4A3" w14:textId="77777777" w:rsidR="00570AEF" w:rsidRPr="00C33B81" w:rsidRDefault="00570AEF" w:rsidP="00570AEF"/>
    <w:p w14:paraId="1EE2DAE8" w14:textId="77777777" w:rsidR="00570AEF" w:rsidRPr="00C33B81" w:rsidRDefault="00570AEF" w:rsidP="00570AEF"/>
    <w:p w14:paraId="7FF4BA03" w14:textId="77777777" w:rsidR="00570AEF" w:rsidRPr="00C33B81" w:rsidRDefault="00CA5164" w:rsidP="008136A2">
      <w:pPr>
        <w:pStyle w:val="AuthorList"/>
      </w:pPr>
      <w:r w:rsidRPr="00C33B81">
        <w:t>Outubro de 2015</w:t>
      </w:r>
    </w:p>
    <w:p w14:paraId="6A910D15" w14:textId="77777777" w:rsidR="00554414" w:rsidRPr="00C33B81" w:rsidRDefault="00554414" w:rsidP="00554414"/>
    <w:p w14:paraId="59AFD28B" w14:textId="79DE24A6" w:rsidR="00093F73" w:rsidRPr="00C33B81" w:rsidRDefault="006227AC" w:rsidP="00093F73">
      <w:pPr>
        <w:pStyle w:val="BodyText2"/>
        <w:jc w:val="center"/>
        <w:rPr>
          <w:color w:val="FF0000"/>
          <w:sz w:val="32"/>
        </w:rPr>
      </w:pPr>
      <w:r w:rsidRPr="00C33B81">
        <w:rPr>
          <w:noProof/>
        </w:rPr>
        <w:lastRenderedPageBreak/>
        <mc:AlternateContent>
          <mc:Choice Requires="wpg">
            <w:drawing>
              <wp:anchor distT="0" distB="0" distL="114300" distR="114300" simplePos="0" relativeHeight="251658240" behindDoc="0" locked="0" layoutInCell="1" allowOverlap="1" wp14:anchorId="069533D6" wp14:editId="11AB7618">
                <wp:simplePos x="0" y="0"/>
                <wp:positionH relativeFrom="column">
                  <wp:posOffset>-128270</wp:posOffset>
                </wp:positionH>
                <wp:positionV relativeFrom="paragraph">
                  <wp:posOffset>543560</wp:posOffset>
                </wp:positionV>
                <wp:extent cx="962025" cy="7457440"/>
                <wp:effectExtent l="8890" t="13970" r="10160" b="5715"/>
                <wp:wrapNone/>
                <wp:docPr id="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7457440"/>
                          <a:chOff x="1260" y="180"/>
                          <a:chExt cx="1440" cy="15480"/>
                        </a:xfrm>
                      </wpg:grpSpPr>
                      <wps:wsp>
                        <wps:cNvPr id="10" name="Text Box 32"/>
                        <wps:cNvSpPr txBox="1">
                          <a:spLocks noChangeArrowheads="1"/>
                        </wps:cNvSpPr>
                        <wps:spPr bwMode="auto">
                          <a:xfrm>
                            <a:off x="1260" y="180"/>
                            <a:ext cx="1440" cy="15480"/>
                          </a:xfrm>
                          <a:prstGeom prst="rect">
                            <a:avLst/>
                          </a:prstGeom>
                          <a:solidFill>
                            <a:srgbClr val="FFFFFF"/>
                          </a:solidFill>
                          <a:ln w="9525">
                            <a:solidFill>
                              <a:srgbClr val="000000"/>
                            </a:solidFill>
                            <a:miter lim="800000"/>
                            <a:headEnd/>
                            <a:tailEnd/>
                          </a:ln>
                        </wps:spPr>
                        <wps:txbx>
                          <w:txbxContent>
                            <w:p w14:paraId="5EA9CD69" w14:textId="77777777" w:rsidR="0041418C" w:rsidRDefault="0041418C" w:rsidP="00913927">
                              <w:pPr>
                                <w:rPr>
                                  <w:b/>
                                </w:rPr>
                              </w:pPr>
                            </w:p>
                            <w:p w14:paraId="333A2EAE" w14:textId="77777777" w:rsidR="0041418C" w:rsidRDefault="0041418C" w:rsidP="00913927">
                              <w:pPr>
                                <w:rPr>
                                  <w:b/>
                                </w:rPr>
                              </w:pPr>
                            </w:p>
                            <w:p w14:paraId="5A1D9483" w14:textId="77777777" w:rsidR="0041418C" w:rsidRDefault="0041418C" w:rsidP="00913927">
                              <w:pPr>
                                <w:rPr>
                                  <w:b/>
                                </w:rPr>
                              </w:pPr>
                            </w:p>
                            <w:p w14:paraId="3BD7547C" w14:textId="77777777" w:rsidR="0041418C" w:rsidRDefault="0041418C" w:rsidP="00913927">
                              <w:pPr>
                                <w:rPr>
                                  <w:b/>
                                </w:rPr>
                              </w:pPr>
                            </w:p>
                            <w:p w14:paraId="4ED0EC4B" w14:textId="77777777" w:rsidR="0041418C" w:rsidRDefault="0041418C" w:rsidP="00913927">
                              <w:pPr>
                                <w:rPr>
                                  <w:b/>
                                </w:rPr>
                              </w:pPr>
                            </w:p>
                            <w:p w14:paraId="4005CB85" w14:textId="77777777" w:rsidR="0041418C" w:rsidRDefault="0041418C" w:rsidP="00913927">
                              <w:pPr>
                                <w:rPr>
                                  <w:b/>
                                </w:rPr>
                              </w:pPr>
                            </w:p>
                            <w:p w14:paraId="395D71BA" w14:textId="77777777" w:rsidR="0041418C" w:rsidRDefault="0041418C" w:rsidP="00913927">
                              <w:pPr>
                                <w:rPr>
                                  <w:b/>
                                </w:rPr>
                              </w:pPr>
                            </w:p>
                            <w:p w14:paraId="50E0C031" w14:textId="77777777" w:rsidR="0041418C" w:rsidRDefault="0041418C" w:rsidP="00913927">
                              <w:pPr>
                                <w:rPr>
                                  <w:b/>
                                </w:rPr>
                              </w:pPr>
                            </w:p>
                            <w:p w14:paraId="5939E68D" w14:textId="77777777" w:rsidR="0041418C" w:rsidRDefault="0041418C" w:rsidP="00913927">
                              <w:pPr>
                                <w:rPr>
                                  <w:b/>
                                </w:rPr>
                              </w:pPr>
                            </w:p>
                            <w:p w14:paraId="1D4E8565" w14:textId="77777777" w:rsidR="0041418C" w:rsidRDefault="0041418C" w:rsidP="00913927">
                              <w:pPr>
                                <w:rPr>
                                  <w:b/>
                                </w:rPr>
                              </w:pPr>
                            </w:p>
                            <w:p w14:paraId="686022D2" w14:textId="77777777" w:rsidR="0041418C" w:rsidRDefault="0041418C" w:rsidP="00913927">
                              <w:pPr>
                                <w:rPr>
                                  <w:b/>
                                </w:rPr>
                              </w:pPr>
                            </w:p>
                            <w:p w14:paraId="4B24B5CB" w14:textId="77777777" w:rsidR="0041418C" w:rsidRDefault="0041418C" w:rsidP="00913927">
                              <w:pPr>
                                <w:rPr>
                                  <w:b/>
                                </w:rPr>
                              </w:pPr>
                            </w:p>
                            <w:p w14:paraId="5A5F0EFA" w14:textId="77777777" w:rsidR="0041418C" w:rsidRDefault="0041418C" w:rsidP="00913927">
                              <w:pPr>
                                <w:rPr>
                                  <w:b/>
                                </w:rPr>
                              </w:pPr>
                            </w:p>
                            <w:p w14:paraId="0BCE6BAF" w14:textId="77777777" w:rsidR="0041418C" w:rsidRDefault="0041418C" w:rsidP="00913927">
                              <w:pPr>
                                <w:rPr>
                                  <w:b/>
                                </w:rPr>
                              </w:pPr>
                            </w:p>
                            <w:p w14:paraId="0905CA68" w14:textId="77777777" w:rsidR="0041418C" w:rsidRDefault="0041418C" w:rsidP="00913927">
                              <w:pPr>
                                <w:rPr>
                                  <w:b/>
                                </w:rPr>
                              </w:pPr>
                            </w:p>
                            <w:p w14:paraId="3E32A33D" w14:textId="77777777" w:rsidR="0041418C" w:rsidRDefault="0041418C" w:rsidP="00913927">
                              <w:pPr>
                                <w:rPr>
                                  <w:b/>
                                </w:rPr>
                              </w:pPr>
                            </w:p>
                            <w:p w14:paraId="37AD427D" w14:textId="77777777" w:rsidR="0041418C" w:rsidRDefault="0041418C" w:rsidP="00913927">
                              <w:pPr>
                                <w:rPr>
                                  <w:b/>
                                </w:rPr>
                              </w:pPr>
                            </w:p>
                            <w:p w14:paraId="0CDC7B66" w14:textId="77777777" w:rsidR="0041418C" w:rsidRDefault="0041418C" w:rsidP="00913927">
                              <w:pPr>
                                <w:rPr>
                                  <w:b/>
                                </w:rPr>
                              </w:pPr>
                            </w:p>
                            <w:p w14:paraId="01769E33" w14:textId="77777777" w:rsidR="0041418C" w:rsidRDefault="0041418C" w:rsidP="00913927">
                              <w:pPr>
                                <w:rPr>
                                  <w:b/>
                                </w:rPr>
                              </w:pPr>
                            </w:p>
                            <w:p w14:paraId="3E9FA919" w14:textId="5AB914D3" w:rsidR="0041418C" w:rsidRDefault="0041418C" w:rsidP="00913927">
                              <w:pPr>
                                <w:rPr>
                                  <w:b/>
                                </w:rPr>
                              </w:pPr>
                              <w:r>
                                <w:rPr>
                                  <w:b/>
                                  <w:noProof/>
                                </w:rPr>
                                <w:drawing>
                                  <wp:inline distT="0" distB="0" distL="0" distR="0" wp14:anchorId="4E49AE03" wp14:editId="476DCF5E">
                                    <wp:extent cx="485775" cy="92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923925"/>
                                            </a:xfrm>
                                            <a:prstGeom prst="rect">
                                              <a:avLst/>
                                            </a:prstGeom>
                                            <a:noFill/>
                                            <a:ln>
                                              <a:noFill/>
                                            </a:ln>
                                          </pic:spPr>
                                        </pic:pic>
                                      </a:graphicData>
                                    </a:graphic>
                                  </wp:inline>
                                </w:drawing>
                              </w:r>
                            </w:p>
                            <w:p w14:paraId="0E27021F" w14:textId="77777777" w:rsidR="0041418C" w:rsidRDefault="0041418C" w:rsidP="00913927">
                              <w:pPr>
                                <w:rPr>
                                  <w:b/>
                                </w:rPr>
                              </w:pPr>
                            </w:p>
                            <w:p w14:paraId="09891CA2" w14:textId="77777777" w:rsidR="0041418C" w:rsidRDefault="0041418C" w:rsidP="00913927">
                              <w:pPr>
                                <w:rPr>
                                  <w:b/>
                                </w:rPr>
                              </w:pPr>
                            </w:p>
                            <w:p w14:paraId="6C1C1D42" w14:textId="77777777" w:rsidR="0041418C" w:rsidRDefault="0041418C" w:rsidP="00913927">
                              <w:pPr>
                                <w:rPr>
                                  <w:b/>
                                </w:rPr>
                              </w:pPr>
                            </w:p>
                            <w:p w14:paraId="0D9B65D7" w14:textId="77777777" w:rsidR="0041418C" w:rsidRDefault="0041418C" w:rsidP="00913927">
                              <w:pPr>
                                <w:rPr>
                                  <w:b/>
                                </w:rPr>
                              </w:pPr>
                            </w:p>
                            <w:p w14:paraId="1D9E9C22" w14:textId="77777777" w:rsidR="0041418C" w:rsidRDefault="0041418C" w:rsidP="00913927">
                              <w:pPr>
                                <w:rPr>
                                  <w:b/>
                                </w:rPr>
                              </w:pPr>
                            </w:p>
                            <w:p w14:paraId="68D89293" w14:textId="77777777" w:rsidR="0041418C" w:rsidRDefault="0041418C" w:rsidP="00913927">
                              <w:pPr>
                                <w:rPr>
                                  <w:b/>
                                </w:rPr>
                              </w:pPr>
                            </w:p>
                            <w:p w14:paraId="577C0384" w14:textId="77777777" w:rsidR="0041418C" w:rsidRDefault="0041418C" w:rsidP="00913927">
                              <w:pPr>
                                <w:rPr>
                                  <w:b/>
                                </w:rPr>
                              </w:pPr>
                            </w:p>
                            <w:p w14:paraId="4B9FD14B" w14:textId="77777777" w:rsidR="0041418C" w:rsidRDefault="0041418C" w:rsidP="00913927">
                              <w:pPr>
                                <w:rPr>
                                  <w:b/>
                                </w:rPr>
                              </w:pPr>
                            </w:p>
                            <w:p w14:paraId="4D2D0B21" w14:textId="77777777" w:rsidR="0041418C" w:rsidRDefault="0041418C" w:rsidP="00913927">
                              <w:pPr>
                                <w:rPr>
                                  <w:b/>
                                </w:rPr>
                              </w:pPr>
                            </w:p>
                            <w:p w14:paraId="5410C582" w14:textId="77777777" w:rsidR="0041418C" w:rsidRDefault="0041418C" w:rsidP="00913927">
                              <w:pPr>
                                <w:rPr>
                                  <w:b/>
                                </w:rPr>
                              </w:pPr>
                            </w:p>
                            <w:p w14:paraId="2275E1DF" w14:textId="77777777" w:rsidR="0041418C" w:rsidRDefault="0041418C" w:rsidP="00913927">
                              <w:pPr>
                                <w:rPr>
                                  <w:b/>
                                </w:rPr>
                              </w:pPr>
                            </w:p>
                            <w:p w14:paraId="1F66F318" w14:textId="77777777" w:rsidR="0041418C" w:rsidRDefault="0041418C" w:rsidP="00913927">
                              <w:pPr>
                                <w:rPr>
                                  <w:b/>
                                </w:rPr>
                              </w:pPr>
                            </w:p>
                            <w:p w14:paraId="4B889358" w14:textId="77777777" w:rsidR="0041418C" w:rsidRDefault="0041418C" w:rsidP="00913927">
                              <w:pPr>
                                <w:rPr>
                                  <w:b/>
                                </w:rPr>
                              </w:pPr>
                            </w:p>
                            <w:p w14:paraId="51897694" w14:textId="77777777" w:rsidR="0041418C" w:rsidRDefault="0041418C" w:rsidP="00913927">
                              <w:pPr>
                                <w:rPr>
                                  <w:b/>
                                </w:rPr>
                              </w:pPr>
                            </w:p>
                            <w:p w14:paraId="2196DCEA" w14:textId="77777777" w:rsidR="0041418C" w:rsidRDefault="0041418C" w:rsidP="00913927">
                              <w:pPr>
                                <w:rPr>
                                  <w:b/>
                                </w:rPr>
                              </w:pPr>
                            </w:p>
                            <w:p w14:paraId="33A5CBFC" w14:textId="77777777" w:rsidR="0041418C" w:rsidRDefault="0041418C" w:rsidP="00913927">
                              <w:pPr>
                                <w:rPr>
                                  <w:b/>
                                </w:rPr>
                              </w:pPr>
                            </w:p>
                            <w:p w14:paraId="7A8F4741" w14:textId="77777777" w:rsidR="0041418C" w:rsidRDefault="0041418C" w:rsidP="00913927">
                              <w:pPr>
                                <w:rPr>
                                  <w:b/>
                                </w:rPr>
                              </w:pPr>
                            </w:p>
                            <w:p w14:paraId="65AD781B" w14:textId="77777777" w:rsidR="0041418C" w:rsidRDefault="0041418C" w:rsidP="00913927">
                              <w:pPr>
                                <w:rPr>
                                  <w:b/>
                                </w:rPr>
                              </w:pPr>
                            </w:p>
                            <w:p w14:paraId="4AE58870" w14:textId="77777777" w:rsidR="0041418C" w:rsidRDefault="0041418C" w:rsidP="00913927">
                              <w:pPr>
                                <w:rPr>
                                  <w:b/>
                                </w:rPr>
                              </w:pPr>
                            </w:p>
                            <w:p w14:paraId="62B0085A" w14:textId="77777777" w:rsidR="0041418C" w:rsidRDefault="0041418C" w:rsidP="00913927">
                              <w:pPr>
                                <w:rPr>
                                  <w:b/>
                                </w:rPr>
                              </w:pPr>
                            </w:p>
                            <w:p w14:paraId="163D5278" w14:textId="77777777" w:rsidR="0041418C" w:rsidRDefault="0041418C" w:rsidP="00913927">
                              <w:pPr>
                                <w:rPr>
                                  <w:b/>
                                </w:rPr>
                              </w:pPr>
                            </w:p>
                            <w:p w14:paraId="49917D0A" w14:textId="77777777" w:rsidR="0041418C" w:rsidRDefault="0041418C" w:rsidP="00913927">
                              <w:pPr>
                                <w:rPr>
                                  <w:b/>
                                </w:rPr>
                              </w:pPr>
                            </w:p>
                            <w:p w14:paraId="6D76D25B" w14:textId="77777777" w:rsidR="0041418C" w:rsidRDefault="0041418C" w:rsidP="00913927">
                              <w:pPr>
                                <w:rPr>
                                  <w:b/>
                                </w:rPr>
                              </w:pPr>
                            </w:p>
                            <w:p w14:paraId="0270D237" w14:textId="77777777" w:rsidR="0041418C" w:rsidRPr="003076C3" w:rsidRDefault="0041418C" w:rsidP="00913927">
                              <w:pPr>
                                <w:rPr>
                                  <w:b/>
                                </w:rPr>
                              </w:pPr>
                            </w:p>
                            <w:p w14:paraId="3D3D43D9" w14:textId="77777777" w:rsidR="0041418C" w:rsidRPr="003076C3" w:rsidRDefault="0041418C" w:rsidP="00913927">
                              <w:pPr>
                                <w:rPr>
                                  <w:b/>
                                </w:rPr>
                              </w:pPr>
                            </w:p>
                            <w:p w14:paraId="7260BAB1" w14:textId="77777777" w:rsidR="0041418C" w:rsidRDefault="0041418C" w:rsidP="00913927">
                              <w:pPr>
                                <w:rPr>
                                  <w:b/>
                                </w:rPr>
                              </w:pPr>
                            </w:p>
                            <w:p w14:paraId="03E70780" w14:textId="0896B519" w:rsidR="0041418C" w:rsidRPr="003B3387" w:rsidRDefault="0041418C" w:rsidP="00913927">
                              <w:pPr>
                                <w:rPr>
                                  <w:b/>
                                </w:rPr>
                              </w:pPr>
                              <w:r>
                                <w:rPr>
                                  <w:b/>
                                  <w:noProof/>
                                </w:rPr>
                                <w:drawing>
                                  <wp:inline distT="0" distB="0" distL="0" distR="0" wp14:anchorId="7BA595A8" wp14:editId="061C5933">
                                    <wp:extent cx="485775"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1047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 name="Text Box 33"/>
                        <wps:cNvSpPr txBox="1">
                          <a:spLocks noChangeArrowheads="1"/>
                        </wps:cNvSpPr>
                        <wps:spPr bwMode="auto">
                          <a:xfrm>
                            <a:off x="1440" y="360"/>
                            <a:ext cx="1260" cy="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D21FB" w14:textId="77777777" w:rsidR="0041418C" w:rsidRPr="00913927" w:rsidRDefault="0041418C" w:rsidP="00913927">
                              <w:pPr>
                                <w:spacing w:line="180" w:lineRule="exact"/>
                                <w:jc w:val="center"/>
                              </w:pPr>
                            </w:p>
                            <w:p w14:paraId="467D6017" w14:textId="77777777" w:rsidR="0041418C" w:rsidRPr="003B309E" w:rsidRDefault="0041418C" w:rsidP="00093F73">
                              <w:pPr>
                                <w:ind w:left="3600" w:firstLine="720"/>
                                <w:jc w:val="center"/>
                                <w:rPr>
                                  <w:b/>
                                  <w:sz w:val="28"/>
                                  <w:szCs w:val="28"/>
                                </w:rPr>
                              </w:pPr>
                              <w:r w:rsidRPr="00913927">
                                <w:rPr>
                                  <w:b/>
                                  <w:sz w:val="28"/>
                                  <w:szCs w:val="28"/>
                                </w:rPr>
                                <w:fldChar w:fldCharType="begin"/>
                              </w:r>
                              <w:r w:rsidRPr="00913927">
                                <w:rPr>
                                  <w:b/>
                                  <w:sz w:val="28"/>
                                  <w:szCs w:val="28"/>
                                </w:rPr>
                                <w:instrText xml:space="preserve"> MACROBUTTON  AcceptAllChangesInDoc "[Insera  o Título do projecto final do curso]" </w:instrText>
                              </w:r>
                              <w:r w:rsidRPr="00913927">
                                <w:rPr>
                                  <w:b/>
                                  <w:sz w:val="28"/>
                                  <w:szCs w:val="28"/>
                                </w:rPr>
                                <w:fldChar w:fldCharType="end"/>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533D6" id="Group 31" o:spid="_x0000_s1026" style="position:absolute;left:0;text-align:left;margin-left:-10.1pt;margin-top:42.8pt;width:75.75pt;height:587.2pt;z-index:251658240" coordorigin="1260,180" coordsize="1440,1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">
                <v:shapetype id="_x0000_t202" coordsize="21600,21600" o:spt="202" path="m,l,21600r21600,l21600,xe">
                  <v:stroke joinstyle="miter"/>
                  <v:path gradientshapeok="t" o:connecttype="rect"/>
                </v:shapetype>
                <v:shape id="Text Box 32" o:spid="_x0000_s1027" type="#_x0000_t202" style="position:absolute;left:1260;top:180;width:1440;height:1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5EA9CD69" w14:textId="77777777" w:rsidR="0041418C" w:rsidRDefault="0041418C" w:rsidP="00913927">
                        <w:pPr>
                          <w:rPr>
                            <w:b/>
                          </w:rPr>
                        </w:pPr>
                      </w:p>
                      <w:p w14:paraId="333A2EAE" w14:textId="77777777" w:rsidR="0041418C" w:rsidRDefault="0041418C" w:rsidP="00913927">
                        <w:pPr>
                          <w:rPr>
                            <w:b/>
                          </w:rPr>
                        </w:pPr>
                      </w:p>
                      <w:p w14:paraId="5A1D9483" w14:textId="77777777" w:rsidR="0041418C" w:rsidRDefault="0041418C" w:rsidP="00913927">
                        <w:pPr>
                          <w:rPr>
                            <w:b/>
                          </w:rPr>
                        </w:pPr>
                      </w:p>
                      <w:p w14:paraId="3BD7547C" w14:textId="77777777" w:rsidR="0041418C" w:rsidRDefault="0041418C" w:rsidP="00913927">
                        <w:pPr>
                          <w:rPr>
                            <w:b/>
                          </w:rPr>
                        </w:pPr>
                      </w:p>
                      <w:p w14:paraId="4ED0EC4B" w14:textId="77777777" w:rsidR="0041418C" w:rsidRDefault="0041418C" w:rsidP="00913927">
                        <w:pPr>
                          <w:rPr>
                            <w:b/>
                          </w:rPr>
                        </w:pPr>
                      </w:p>
                      <w:p w14:paraId="4005CB85" w14:textId="77777777" w:rsidR="0041418C" w:rsidRDefault="0041418C" w:rsidP="00913927">
                        <w:pPr>
                          <w:rPr>
                            <w:b/>
                          </w:rPr>
                        </w:pPr>
                      </w:p>
                      <w:p w14:paraId="395D71BA" w14:textId="77777777" w:rsidR="0041418C" w:rsidRDefault="0041418C" w:rsidP="00913927">
                        <w:pPr>
                          <w:rPr>
                            <w:b/>
                          </w:rPr>
                        </w:pPr>
                      </w:p>
                      <w:p w14:paraId="50E0C031" w14:textId="77777777" w:rsidR="0041418C" w:rsidRDefault="0041418C" w:rsidP="00913927">
                        <w:pPr>
                          <w:rPr>
                            <w:b/>
                          </w:rPr>
                        </w:pPr>
                      </w:p>
                      <w:p w14:paraId="5939E68D" w14:textId="77777777" w:rsidR="0041418C" w:rsidRDefault="0041418C" w:rsidP="00913927">
                        <w:pPr>
                          <w:rPr>
                            <w:b/>
                          </w:rPr>
                        </w:pPr>
                      </w:p>
                      <w:p w14:paraId="1D4E8565" w14:textId="77777777" w:rsidR="0041418C" w:rsidRDefault="0041418C" w:rsidP="00913927">
                        <w:pPr>
                          <w:rPr>
                            <w:b/>
                          </w:rPr>
                        </w:pPr>
                      </w:p>
                      <w:p w14:paraId="686022D2" w14:textId="77777777" w:rsidR="0041418C" w:rsidRDefault="0041418C" w:rsidP="00913927">
                        <w:pPr>
                          <w:rPr>
                            <w:b/>
                          </w:rPr>
                        </w:pPr>
                      </w:p>
                      <w:p w14:paraId="4B24B5CB" w14:textId="77777777" w:rsidR="0041418C" w:rsidRDefault="0041418C" w:rsidP="00913927">
                        <w:pPr>
                          <w:rPr>
                            <w:b/>
                          </w:rPr>
                        </w:pPr>
                      </w:p>
                      <w:p w14:paraId="5A5F0EFA" w14:textId="77777777" w:rsidR="0041418C" w:rsidRDefault="0041418C" w:rsidP="00913927">
                        <w:pPr>
                          <w:rPr>
                            <w:b/>
                          </w:rPr>
                        </w:pPr>
                      </w:p>
                      <w:p w14:paraId="0BCE6BAF" w14:textId="77777777" w:rsidR="0041418C" w:rsidRDefault="0041418C" w:rsidP="00913927">
                        <w:pPr>
                          <w:rPr>
                            <w:b/>
                          </w:rPr>
                        </w:pPr>
                      </w:p>
                      <w:p w14:paraId="0905CA68" w14:textId="77777777" w:rsidR="0041418C" w:rsidRDefault="0041418C" w:rsidP="00913927">
                        <w:pPr>
                          <w:rPr>
                            <w:b/>
                          </w:rPr>
                        </w:pPr>
                      </w:p>
                      <w:p w14:paraId="3E32A33D" w14:textId="77777777" w:rsidR="0041418C" w:rsidRDefault="0041418C" w:rsidP="00913927">
                        <w:pPr>
                          <w:rPr>
                            <w:b/>
                          </w:rPr>
                        </w:pPr>
                      </w:p>
                      <w:p w14:paraId="37AD427D" w14:textId="77777777" w:rsidR="0041418C" w:rsidRDefault="0041418C" w:rsidP="00913927">
                        <w:pPr>
                          <w:rPr>
                            <w:b/>
                          </w:rPr>
                        </w:pPr>
                      </w:p>
                      <w:p w14:paraId="0CDC7B66" w14:textId="77777777" w:rsidR="0041418C" w:rsidRDefault="0041418C" w:rsidP="00913927">
                        <w:pPr>
                          <w:rPr>
                            <w:b/>
                          </w:rPr>
                        </w:pPr>
                      </w:p>
                      <w:p w14:paraId="01769E33" w14:textId="77777777" w:rsidR="0041418C" w:rsidRDefault="0041418C" w:rsidP="00913927">
                        <w:pPr>
                          <w:rPr>
                            <w:b/>
                          </w:rPr>
                        </w:pPr>
                      </w:p>
                      <w:p w14:paraId="3E9FA919" w14:textId="5AB914D3" w:rsidR="0041418C" w:rsidRDefault="0041418C" w:rsidP="00913927">
                        <w:pPr>
                          <w:rPr>
                            <w:b/>
                          </w:rPr>
                        </w:pPr>
                        <w:r>
                          <w:rPr>
                            <w:b/>
                            <w:noProof/>
                          </w:rPr>
                          <w:drawing>
                            <wp:inline distT="0" distB="0" distL="0" distR="0" wp14:anchorId="4E49AE03" wp14:editId="476DCF5E">
                              <wp:extent cx="485775" cy="92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923925"/>
                                      </a:xfrm>
                                      <a:prstGeom prst="rect">
                                        <a:avLst/>
                                      </a:prstGeom>
                                      <a:noFill/>
                                      <a:ln>
                                        <a:noFill/>
                                      </a:ln>
                                    </pic:spPr>
                                  </pic:pic>
                                </a:graphicData>
                              </a:graphic>
                            </wp:inline>
                          </w:drawing>
                        </w:r>
                      </w:p>
                      <w:p w14:paraId="0E27021F" w14:textId="77777777" w:rsidR="0041418C" w:rsidRDefault="0041418C" w:rsidP="00913927">
                        <w:pPr>
                          <w:rPr>
                            <w:b/>
                          </w:rPr>
                        </w:pPr>
                      </w:p>
                      <w:p w14:paraId="09891CA2" w14:textId="77777777" w:rsidR="0041418C" w:rsidRDefault="0041418C" w:rsidP="00913927">
                        <w:pPr>
                          <w:rPr>
                            <w:b/>
                          </w:rPr>
                        </w:pPr>
                      </w:p>
                      <w:p w14:paraId="6C1C1D42" w14:textId="77777777" w:rsidR="0041418C" w:rsidRDefault="0041418C" w:rsidP="00913927">
                        <w:pPr>
                          <w:rPr>
                            <w:b/>
                          </w:rPr>
                        </w:pPr>
                      </w:p>
                      <w:p w14:paraId="0D9B65D7" w14:textId="77777777" w:rsidR="0041418C" w:rsidRDefault="0041418C" w:rsidP="00913927">
                        <w:pPr>
                          <w:rPr>
                            <w:b/>
                          </w:rPr>
                        </w:pPr>
                      </w:p>
                      <w:p w14:paraId="1D9E9C22" w14:textId="77777777" w:rsidR="0041418C" w:rsidRDefault="0041418C" w:rsidP="00913927">
                        <w:pPr>
                          <w:rPr>
                            <w:b/>
                          </w:rPr>
                        </w:pPr>
                      </w:p>
                      <w:p w14:paraId="68D89293" w14:textId="77777777" w:rsidR="0041418C" w:rsidRDefault="0041418C" w:rsidP="00913927">
                        <w:pPr>
                          <w:rPr>
                            <w:b/>
                          </w:rPr>
                        </w:pPr>
                      </w:p>
                      <w:p w14:paraId="577C0384" w14:textId="77777777" w:rsidR="0041418C" w:rsidRDefault="0041418C" w:rsidP="00913927">
                        <w:pPr>
                          <w:rPr>
                            <w:b/>
                          </w:rPr>
                        </w:pPr>
                      </w:p>
                      <w:p w14:paraId="4B9FD14B" w14:textId="77777777" w:rsidR="0041418C" w:rsidRDefault="0041418C" w:rsidP="00913927">
                        <w:pPr>
                          <w:rPr>
                            <w:b/>
                          </w:rPr>
                        </w:pPr>
                      </w:p>
                      <w:p w14:paraId="4D2D0B21" w14:textId="77777777" w:rsidR="0041418C" w:rsidRDefault="0041418C" w:rsidP="00913927">
                        <w:pPr>
                          <w:rPr>
                            <w:b/>
                          </w:rPr>
                        </w:pPr>
                      </w:p>
                      <w:p w14:paraId="5410C582" w14:textId="77777777" w:rsidR="0041418C" w:rsidRDefault="0041418C" w:rsidP="00913927">
                        <w:pPr>
                          <w:rPr>
                            <w:b/>
                          </w:rPr>
                        </w:pPr>
                      </w:p>
                      <w:p w14:paraId="2275E1DF" w14:textId="77777777" w:rsidR="0041418C" w:rsidRDefault="0041418C" w:rsidP="00913927">
                        <w:pPr>
                          <w:rPr>
                            <w:b/>
                          </w:rPr>
                        </w:pPr>
                      </w:p>
                      <w:p w14:paraId="1F66F318" w14:textId="77777777" w:rsidR="0041418C" w:rsidRDefault="0041418C" w:rsidP="00913927">
                        <w:pPr>
                          <w:rPr>
                            <w:b/>
                          </w:rPr>
                        </w:pPr>
                      </w:p>
                      <w:p w14:paraId="4B889358" w14:textId="77777777" w:rsidR="0041418C" w:rsidRDefault="0041418C" w:rsidP="00913927">
                        <w:pPr>
                          <w:rPr>
                            <w:b/>
                          </w:rPr>
                        </w:pPr>
                      </w:p>
                      <w:p w14:paraId="51897694" w14:textId="77777777" w:rsidR="0041418C" w:rsidRDefault="0041418C" w:rsidP="00913927">
                        <w:pPr>
                          <w:rPr>
                            <w:b/>
                          </w:rPr>
                        </w:pPr>
                      </w:p>
                      <w:p w14:paraId="2196DCEA" w14:textId="77777777" w:rsidR="0041418C" w:rsidRDefault="0041418C" w:rsidP="00913927">
                        <w:pPr>
                          <w:rPr>
                            <w:b/>
                          </w:rPr>
                        </w:pPr>
                      </w:p>
                      <w:p w14:paraId="33A5CBFC" w14:textId="77777777" w:rsidR="0041418C" w:rsidRDefault="0041418C" w:rsidP="00913927">
                        <w:pPr>
                          <w:rPr>
                            <w:b/>
                          </w:rPr>
                        </w:pPr>
                      </w:p>
                      <w:p w14:paraId="7A8F4741" w14:textId="77777777" w:rsidR="0041418C" w:rsidRDefault="0041418C" w:rsidP="00913927">
                        <w:pPr>
                          <w:rPr>
                            <w:b/>
                          </w:rPr>
                        </w:pPr>
                      </w:p>
                      <w:p w14:paraId="65AD781B" w14:textId="77777777" w:rsidR="0041418C" w:rsidRDefault="0041418C" w:rsidP="00913927">
                        <w:pPr>
                          <w:rPr>
                            <w:b/>
                          </w:rPr>
                        </w:pPr>
                      </w:p>
                      <w:p w14:paraId="4AE58870" w14:textId="77777777" w:rsidR="0041418C" w:rsidRDefault="0041418C" w:rsidP="00913927">
                        <w:pPr>
                          <w:rPr>
                            <w:b/>
                          </w:rPr>
                        </w:pPr>
                      </w:p>
                      <w:p w14:paraId="62B0085A" w14:textId="77777777" w:rsidR="0041418C" w:rsidRDefault="0041418C" w:rsidP="00913927">
                        <w:pPr>
                          <w:rPr>
                            <w:b/>
                          </w:rPr>
                        </w:pPr>
                      </w:p>
                      <w:p w14:paraId="163D5278" w14:textId="77777777" w:rsidR="0041418C" w:rsidRDefault="0041418C" w:rsidP="00913927">
                        <w:pPr>
                          <w:rPr>
                            <w:b/>
                          </w:rPr>
                        </w:pPr>
                      </w:p>
                      <w:p w14:paraId="49917D0A" w14:textId="77777777" w:rsidR="0041418C" w:rsidRDefault="0041418C" w:rsidP="00913927">
                        <w:pPr>
                          <w:rPr>
                            <w:b/>
                          </w:rPr>
                        </w:pPr>
                      </w:p>
                      <w:p w14:paraId="6D76D25B" w14:textId="77777777" w:rsidR="0041418C" w:rsidRDefault="0041418C" w:rsidP="00913927">
                        <w:pPr>
                          <w:rPr>
                            <w:b/>
                          </w:rPr>
                        </w:pPr>
                      </w:p>
                      <w:p w14:paraId="0270D237" w14:textId="77777777" w:rsidR="0041418C" w:rsidRPr="003076C3" w:rsidRDefault="0041418C" w:rsidP="00913927">
                        <w:pPr>
                          <w:rPr>
                            <w:b/>
                          </w:rPr>
                        </w:pPr>
                      </w:p>
                      <w:p w14:paraId="3D3D43D9" w14:textId="77777777" w:rsidR="0041418C" w:rsidRPr="003076C3" w:rsidRDefault="0041418C" w:rsidP="00913927">
                        <w:pPr>
                          <w:rPr>
                            <w:b/>
                          </w:rPr>
                        </w:pPr>
                      </w:p>
                      <w:p w14:paraId="7260BAB1" w14:textId="77777777" w:rsidR="0041418C" w:rsidRDefault="0041418C" w:rsidP="00913927">
                        <w:pPr>
                          <w:rPr>
                            <w:b/>
                          </w:rPr>
                        </w:pPr>
                      </w:p>
                      <w:p w14:paraId="03E70780" w14:textId="0896B519" w:rsidR="0041418C" w:rsidRPr="003B3387" w:rsidRDefault="0041418C" w:rsidP="00913927">
                        <w:pPr>
                          <w:rPr>
                            <w:b/>
                          </w:rPr>
                        </w:pPr>
                        <w:r>
                          <w:rPr>
                            <w:b/>
                            <w:noProof/>
                          </w:rPr>
                          <w:drawing>
                            <wp:inline distT="0" distB="0" distL="0" distR="0" wp14:anchorId="7BA595A8" wp14:editId="061C5933">
                              <wp:extent cx="485775"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1047750"/>
                                      </a:xfrm>
                                      <a:prstGeom prst="rect">
                                        <a:avLst/>
                                      </a:prstGeom>
                                      <a:noFill/>
                                      <a:ln>
                                        <a:noFill/>
                                      </a:ln>
                                    </pic:spPr>
                                  </pic:pic>
                                </a:graphicData>
                              </a:graphic>
                            </wp:inline>
                          </w:drawing>
                        </w:r>
                      </w:p>
                    </w:txbxContent>
                  </v:textbox>
                </v:shape>
                <v:shape id="Text Box 33" o:spid="_x0000_s1028" type="#_x0000_t202" style="position:absolute;left:1440;top:360;width:1260;height:1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lcMA&#10;AADbAAAADwAAAGRycy9kb3ducmV2LnhtbERPS2vCQBC+C/0PyxR6040WikRXkRalvZQktgdvY3ZM&#10;gtnZNLvN4993C4K3+fies94OphYdta6yrGA+i0AQ51ZXXCj4Ou6nSxDOI2usLZOCkRxsNw+TNcba&#10;9pxSl/lChBB2MSoovW9iKV1ekkE3sw1x4C62NegDbAupW+xDuKnlIopepMGKQ0OJDb2WlF+zX6Pg&#10;+/w51mnzfIqq/iMZDj9J9nYolHp6HHYrEJ4Gfxff3O86zJ/D/y/h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mlcMAAADbAAAADwAAAAAAAAAAAAAAAACYAgAAZHJzL2Rv&#10;d25yZXYueG1sUEsFBgAAAAAEAAQA9QAAAIgDAAAAAA==&#10;" filled="f" stroked="f">
                  <v:textbox style="layout-flow:vertical;mso-layout-flow-alt:bottom-to-top">
                    <w:txbxContent>
                      <w:p w14:paraId="082D21FB" w14:textId="77777777" w:rsidR="0041418C" w:rsidRPr="00913927" w:rsidRDefault="0041418C" w:rsidP="00913927">
                        <w:pPr>
                          <w:spacing w:line="180" w:lineRule="exact"/>
                          <w:jc w:val="center"/>
                        </w:pPr>
                      </w:p>
                      <w:p w14:paraId="467D6017" w14:textId="77777777" w:rsidR="0041418C" w:rsidRPr="003B309E" w:rsidRDefault="0041418C" w:rsidP="00093F73">
                        <w:pPr>
                          <w:ind w:left="3600" w:firstLine="720"/>
                          <w:jc w:val="center"/>
                          <w:rPr>
                            <w:b/>
                            <w:sz w:val="28"/>
                            <w:szCs w:val="28"/>
                          </w:rPr>
                        </w:pPr>
                        <w:r w:rsidRPr="00913927">
                          <w:rPr>
                            <w:b/>
                            <w:sz w:val="28"/>
                            <w:szCs w:val="28"/>
                          </w:rPr>
                          <w:fldChar w:fldCharType="begin"/>
                        </w:r>
                        <w:r w:rsidRPr="00913927">
                          <w:rPr>
                            <w:b/>
                            <w:sz w:val="28"/>
                            <w:szCs w:val="28"/>
                          </w:rPr>
                          <w:instrText xml:space="preserve"> MACROBUTTON  AcceptAllChangesInDoc "[Insera  o Título do projecto final do curso]" </w:instrText>
                        </w:r>
                        <w:r w:rsidRPr="00913927">
                          <w:rPr>
                            <w:b/>
                            <w:sz w:val="28"/>
                            <w:szCs w:val="28"/>
                          </w:rPr>
                          <w:fldChar w:fldCharType="end"/>
                        </w:r>
                      </w:p>
                    </w:txbxContent>
                  </v:textbox>
                </v:shape>
              </v:group>
            </w:pict>
          </mc:Fallback>
        </mc:AlternateContent>
      </w:r>
      <w:r w:rsidRPr="00C33B81">
        <w:rPr>
          <w:noProof/>
          <w:color w:val="FF0000"/>
          <w:sz w:val="32"/>
        </w:rPr>
        <mc:AlternateContent>
          <mc:Choice Requires="wpg">
            <w:drawing>
              <wp:anchor distT="0" distB="0" distL="114300" distR="114300" simplePos="0" relativeHeight="251659264" behindDoc="0" locked="0" layoutInCell="1" allowOverlap="1" wp14:anchorId="24F23A89" wp14:editId="2E6EE60A">
                <wp:simplePos x="0" y="0"/>
                <wp:positionH relativeFrom="column">
                  <wp:posOffset>-128270</wp:posOffset>
                </wp:positionH>
                <wp:positionV relativeFrom="paragraph">
                  <wp:posOffset>342900</wp:posOffset>
                </wp:positionV>
                <wp:extent cx="962025" cy="6515100"/>
                <wp:effectExtent l="8890" t="13335" r="10160" b="5715"/>
                <wp:wrapNone/>
                <wp:docPr id="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6515100"/>
                          <a:chOff x="1260" y="180"/>
                          <a:chExt cx="1440" cy="15480"/>
                        </a:xfrm>
                      </wpg:grpSpPr>
                      <wps:wsp>
                        <wps:cNvPr id="7" name="Text Box 35"/>
                        <wps:cNvSpPr txBox="1">
                          <a:spLocks noChangeArrowheads="1"/>
                        </wps:cNvSpPr>
                        <wps:spPr bwMode="auto">
                          <a:xfrm>
                            <a:off x="1260" y="180"/>
                            <a:ext cx="1440" cy="15480"/>
                          </a:xfrm>
                          <a:prstGeom prst="rect">
                            <a:avLst/>
                          </a:prstGeom>
                          <a:solidFill>
                            <a:srgbClr val="FFFFFF"/>
                          </a:solidFill>
                          <a:ln w="9525">
                            <a:solidFill>
                              <a:srgbClr val="000000"/>
                            </a:solidFill>
                            <a:miter lim="800000"/>
                            <a:headEnd/>
                            <a:tailEnd/>
                          </a:ln>
                        </wps:spPr>
                        <wps:txbx>
                          <w:txbxContent>
                            <w:p w14:paraId="664D0CAB" w14:textId="77777777" w:rsidR="0041418C" w:rsidRDefault="0041418C" w:rsidP="00093F73">
                              <w:pPr>
                                <w:rPr>
                                  <w:b/>
                                </w:rPr>
                              </w:pPr>
                            </w:p>
                            <w:p w14:paraId="34EBD9C8" w14:textId="77777777" w:rsidR="0041418C" w:rsidRDefault="0041418C" w:rsidP="00093F73">
                              <w:pPr>
                                <w:rPr>
                                  <w:b/>
                                </w:rPr>
                              </w:pPr>
                            </w:p>
                            <w:p w14:paraId="570EA971" w14:textId="77777777" w:rsidR="0041418C" w:rsidRDefault="0041418C" w:rsidP="00093F73">
                              <w:pPr>
                                <w:rPr>
                                  <w:b/>
                                </w:rPr>
                              </w:pPr>
                            </w:p>
                            <w:p w14:paraId="68874172" w14:textId="77777777" w:rsidR="0041418C" w:rsidRDefault="0041418C" w:rsidP="00093F73">
                              <w:pPr>
                                <w:rPr>
                                  <w:b/>
                                </w:rPr>
                              </w:pPr>
                            </w:p>
                            <w:p w14:paraId="27E693BF" w14:textId="77777777" w:rsidR="0041418C" w:rsidRDefault="0041418C" w:rsidP="00093F73">
                              <w:pPr>
                                <w:rPr>
                                  <w:b/>
                                </w:rPr>
                              </w:pPr>
                            </w:p>
                            <w:p w14:paraId="53BEDE5A" w14:textId="77777777" w:rsidR="0041418C" w:rsidRDefault="0041418C" w:rsidP="00093F73">
                              <w:pPr>
                                <w:rPr>
                                  <w:b/>
                                </w:rPr>
                              </w:pPr>
                            </w:p>
                            <w:p w14:paraId="5C6505F9" w14:textId="77777777" w:rsidR="0041418C" w:rsidRDefault="0041418C" w:rsidP="00093F73">
                              <w:pPr>
                                <w:rPr>
                                  <w:b/>
                                </w:rPr>
                              </w:pPr>
                            </w:p>
                            <w:p w14:paraId="2AA31526" w14:textId="77777777" w:rsidR="0041418C" w:rsidRDefault="0041418C" w:rsidP="00093F73">
                              <w:pPr>
                                <w:rPr>
                                  <w:b/>
                                </w:rPr>
                              </w:pPr>
                            </w:p>
                            <w:p w14:paraId="4D6F17AA" w14:textId="77777777" w:rsidR="0041418C" w:rsidRDefault="0041418C" w:rsidP="00093F73">
                              <w:pPr>
                                <w:rPr>
                                  <w:b/>
                                </w:rPr>
                              </w:pPr>
                            </w:p>
                            <w:p w14:paraId="39EBABD3" w14:textId="77777777" w:rsidR="0041418C" w:rsidRDefault="0041418C" w:rsidP="00093F73">
                              <w:pPr>
                                <w:rPr>
                                  <w:b/>
                                </w:rPr>
                              </w:pPr>
                            </w:p>
                            <w:p w14:paraId="212B9A0B" w14:textId="77777777" w:rsidR="0041418C" w:rsidRDefault="0041418C" w:rsidP="00093F73">
                              <w:pPr>
                                <w:rPr>
                                  <w:b/>
                                </w:rPr>
                              </w:pPr>
                            </w:p>
                            <w:p w14:paraId="20C14A0D" w14:textId="77777777" w:rsidR="0041418C" w:rsidRDefault="0041418C" w:rsidP="00093F73">
                              <w:pPr>
                                <w:rPr>
                                  <w:b/>
                                </w:rPr>
                              </w:pPr>
                            </w:p>
                            <w:p w14:paraId="32429516" w14:textId="77777777" w:rsidR="0041418C" w:rsidRDefault="0041418C" w:rsidP="00093F73">
                              <w:pPr>
                                <w:rPr>
                                  <w:b/>
                                </w:rPr>
                              </w:pPr>
                            </w:p>
                            <w:p w14:paraId="3F5E47F5" w14:textId="77777777" w:rsidR="0041418C" w:rsidRDefault="0041418C" w:rsidP="00093F73">
                              <w:pPr>
                                <w:rPr>
                                  <w:b/>
                                </w:rPr>
                              </w:pPr>
                            </w:p>
                            <w:p w14:paraId="1EFB491D" w14:textId="77777777" w:rsidR="0041418C" w:rsidRDefault="0041418C" w:rsidP="00093F73">
                              <w:pPr>
                                <w:rPr>
                                  <w:b/>
                                </w:rPr>
                              </w:pPr>
                            </w:p>
                            <w:p w14:paraId="29309F79" w14:textId="77777777" w:rsidR="0041418C" w:rsidRDefault="0041418C" w:rsidP="00093F73">
                              <w:pPr>
                                <w:rPr>
                                  <w:b/>
                                </w:rPr>
                              </w:pPr>
                            </w:p>
                          </w:txbxContent>
                        </wps:txbx>
                        <wps:bodyPr rot="0" vert="horz" wrap="square" lIns="91440" tIns="45720" rIns="91440" bIns="45720" anchor="t" anchorCtr="0" upright="1">
                          <a:noAutofit/>
                        </wps:bodyPr>
                      </wps:wsp>
                      <wps:wsp>
                        <wps:cNvPr id="8" name="Text Box 36"/>
                        <wps:cNvSpPr txBox="1">
                          <a:spLocks noChangeArrowheads="1"/>
                        </wps:cNvSpPr>
                        <wps:spPr bwMode="auto">
                          <a:xfrm>
                            <a:off x="1440" y="360"/>
                            <a:ext cx="1260" cy="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7420" w14:textId="77777777" w:rsidR="0041418C" w:rsidRDefault="0041418C" w:rsidP="00CA5164">
                              <w:pPr>
                                <w:spacing w:line="240" w:lineRule="auto"/>
                                <w:jc w:val="center"/>
                              </w:pPr>
                              <w:r w:rsidRPr="00CA5164">
                                <w:rPr>
                                  <w:b/>
                                </w:rPr>
                                <w:t>Proposta De Aplicação Em Android Para Divulgação De Serviços Públicos Na Cidade De Maputo</w:t>
                              </w:r>
                            </w:p>
                            <w:p w14:paraId="3B6BDFCB" w14:textId="77777777" w:rsidR="0041418C" w:rsidRPr="00CA5164" w:rsidRDefault="0041418C" w:rsidP="00CA5164">
                              <w:pPr>
                                <w:spacing w:line="240" w:lineRule="auto"/>
                                <w:jc w:val="center"/>
                              </w:pPr>
                              <w:r w:rsidRPr="00CA5164">
                                <w:rPr>
                                  <w:b/>
                                </w:rPr>
                                <w:t>Ayrton Braimo</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23A89" id="Group 34" o:spid="_x0000_s1029" style="position:absolute;left:0;text-align:left;margin-left:-10.1pt;margin-top:27pt;width:75.75pt;height:513pt;z-index:251659264" coordorigin="1260,180" coordsize="1440,1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">
                <v:shape id="Text Box 35" o:spid="_x0000_s1030" type="#_x0000_t202" style="position:absolute;left:1260;top:180;width:1440;height:1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664D0CAB" w14:textId="77777777" w:rsidR="0041418C" w:rsidRDefault="0041418C" w:rsidP="00093F73">
                        <w:pPr>
                          <w:rPr>
                            <w:b/>
                          </w:rPr>
                        </w:pPr>
                      </w:p>
                      <w:p w14:paraId="34EBD9C8" w14:textId="77777777" w:rsidR="0041418C" w:rsidRDefault="0041418C" w:rsidP="00093F73">
                        <w:pPr>
                          <w:rPr>
                            <w:b/>
                          </w:rPr>
                        </w:pPr>
                      </w:p>
                      <w:p w14:paraId="570EA971" w14:textId="77777777" w:rsidR="0041418C" w:rsidRDefault="0041418C" w:rsidP="00093F73">
                        <w:pPr>
                          <w:rPr>
                            <w:b/>
                          </w:rPr>
                        </w:pPr>
                      </w:p>
                      <w:p w14:paraId="68874172" w14:textId="77777777" w:rsidR="0041418C" w:rsidRDefault="0041418C" w:rsidP="00093F73">
                        <w:pPr>
                          <w:rPr>
                            <w:b/>
                          </w:rPr>
                        </w:pPr>
                      </w:p>
                      <w:p w14:paraId="27E693BF" w14:textId="77777777" w:rsidR="0041418C" w:rsidRDefault="0041418C" w:rsidP="00093F73">
                        <w:pPr>
                          <w:rPr>
                            <w:b/>
                          </w:rPr>
                        </w:pPr>
                      </w:p>
                      <w:p w14:paraId="53BEDE5A" w14:textId="77777777" w:rsidR="0041418C" w:rsidRDefault="0041418C" w:rsidP="00093F73">
                        <w:pPr>
                          <w:rPr>
                            <w:b/>
                          </w:rPr>
                        </w:pPr>
                      </w:p>
                      <w:p w14:paraId="5C6505F9" w14:textId="77777777" w:rsidR="0041418C" w:rsidRDefault="0041418C" w:rsidP="00093F73">
                        <w:pPr>
                          <w:rPr>
                            <w:b/>
                          </w:rPr>
                        </w:pPr>
                      </w:p>
                      <w:p w14:paraId="2AA31526" w14:textId="77777777" w:rsidR="0041418C" w:rsidRDefault="0041418C" w:rsidP="00093F73">
                        <w:pPr>
                          <w:rPr>
                            <w:b/>
                          </w:rPr>
                        </w:pPr>
                      </w:p>
                      <w:p w14:paraId="4D6F17AA" w14:textId="77777777" w:rsidR="0041418C" w:rsidRDefault="0041418C" w:rsidP="00093F73">
                        <w:pPr>
                          <w:rPr>
                            <w:b/>
                          </w:rPr>
                        </w:pPr>
                      </w:p>
                      <w:p w14:paraId="39EBABD3" w14:textId="77777777" w:rsidR="0041418C" w:rsidRDefault="0041418C" w:rsidP="00093F73">
                        <w:pPr>
                          <w:rPr>
                            <w:b/>
                          </w:rPr>
                        </w:pPr>
                      </w:p>
                      <w:p w14:paraId="212B9A0B" w14:textId="77777777" w:rsidR="0041418C" w:rsidRDefault="0041418C" w:rsidP="00093F73">
                        <w:pPr>
                          <w:rPr>
                            <w:b/>
                          </w:rPr>
                        </w:pPr>
                      </w:p>
                      <w:p w14:paraId="20C14A0D" w14:textId="77777777" w:rsidR="0041418C" w:rsidRDefault="0041418C" w:rsidP="00093F73">
                        <w:pPr>
                          <w:rPr>
                            <w:b/>
                          </w:rPr>
                        </w:pPr>
                      </w:p>
                      <w:p w14:paraId="32429516" w14:textId="77777777" w:rsidR="0041418C" w:rsidRDefault="0041418C" w:rsidP="00093F73">
                        <w:pPr>
                          <w:rPr>
                            <w:b/>
                          </w:rPr>
                        </w:pPr>
                      </w:p>
                      <w:p w14:paraId="3F5E47F5" w14:textId="77777777" w:rsidR="0041418C" w:rsidRDefault="0041418C" w:rsidP="00093F73">
                        <w:pPr>
                          <w:rPr>
                            <w:b/>
                          </w:rPr>
                        </w:pPr>
                      </w:p>
                      <w:p w14:paraId="1EFB491D" w14:textId="77777777" w:rsidR="0041418C" w:rsidRDefault="0041418C" w:rsidP="00093F73">
                        <w:pPr>
                          <w:rPr>
                            <w:b/>
                          </w:rPr>
                        </w:pPr>
                      </w:p>
                      <w:p w14:paraId="29309F79" w14:textId="77777777" w:rsidR="0041418C" w:rsidRDefault="0041418C" w:rsidP="00093F73">
                        <w:pPr>
                          <w:rPr>
                            <w:b/>
                          </w:rPr>
                        </w:pPr>
                      </w:p>
                    </w:txbxContent>
                  </v:textbox>
                </v:shape>
                <v:shape id="Text Box 36" o:spid="_x0000_s1031" type="#_x0000_t202" style="position:absolute;left:1440;top:360;width:1260;height:1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rqtsIA&#10;AADaAAAADwAAAGRycy9kb3ducmV2LnhtbERPy2rCQBTdF/yH4QrdNRNbKCU6ilgq7aYkURfurplr&#10;EszcSTPTPP6+syi4PJz3ajOaRvTUudqygkUUgyAurK65VHA8fDy9gXAeWWNjmRRM5GCznj2sMNF2&#10;4Iz63JcihLBLUEHlfZtI6YqKDLrItsSBu9rOoA+wK6XucAjhppHPcfwqDdYcGipsaVdRcct/jYLT&#10;5XtqsvblHNfDVzruf9L8fV8q9Tgft0sQnkZ/F/+7P7WCsDVcCT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uq2wgAAANoAAAAPAAAAAAAAAAAAAAAAAJgCAABkcnMvZG93&#10;bnJldi54bWxQSwUGAAAAAAQABAD1AAAAhwMAAAAA&#10;" filled="f" stroked="f">
                  <v:textbox style="layout-flow:vertical;mso-layout-flow-alt:bottom-to-top">
                    <w:txbxContent>
                      <w:p w14:paraId="6B587420" w14:textId="77777777" w:rsidR="0041418C" w:rsidRDefault="0041418C" w:rsidP="00CA5164">
                        <w:pPr>
                          <w:spacing w:line="240" w:lineRule="auto"/>
                          <w:jc w:val="center"/>
                        </w:pPr>
                        <w:r w:rsidRPr="00CA5164">
                          <w:rPr>
                            <w:b/>
                          </w:rPr>
                          <w:t>Proposta De Aplicação Em Android Para Divulgação De Serviços Públicos Na Cidade De Maputo</w:t>
                        </w:r>
                      </w:p>
                      <w:p w14:paraId="3B6BDFCB" w14:textId="77777777" w:rsidR="0041418C" w:rsidRPr="00CA5164" w:rsidRDefault="0041418C" w:rsidP="00CA5164">
                        <w:pPr>
                          <w:spacing w:line="240" w:lineRule="auto"/>
                          <w:jc w:val="center"/>
                        </w:pPr>
                        <w:r w:rsidRPr="00CA5164">
                          <w:rPr>
                            <w:b/>
                          </w:rPr>
                          <w:t>Ayrton Braimo</w:t>
                        </w:r>
                      </w:p>
                    </w:txbxContent>
                  </v:textbox>
                </v:shape>
              </v:group>
            </w:pict>
          </mc:Fallback>
        </mc:AlternateContent>
      </w:r>
    </w:p>
    <w:p w14:paraId="492CF843" w14:textId="77777777" w:rsidR="00913927" w:rsidRPr="00C33B81" w:rsidRDefault="00913927" w:rsidP="00AC1E3A">
      <w:pPr>
        <w:pStyle w:val="Title"/>
        <w:spacing w:before="0" w:after="0"/>
        <w:rPr>
          <w:rFonts w:cs="Times New Roman"/>
          <w:sz w:val="24"/>
          <w:szCs w:val="24"/>
        </w:rPr>
      </w:pPr>
    </w:p>
    <w:p w14:paraId="5D3CED0B" w14:textId="77777777" w:rsidR="00913927" w:rsidRPr="00C33B81" w:rsidRDefault="00913927" w:rsidP="00AC1E3A">
      <w:pPr>
        <w:pStyle w:val="Title"/>
        <w:spacing w:before="0" w:after="0"/>
        <w:rPr>
          <w:rFonts w:cs="Times New Roman"/>
          <w:sz w:val="24"/>
          <w:szCs w:val="24"/>
        </w:rPr>
      </w:pPr>
    </w:p>
    <w:p w14:paraId="055E9C83" w14:textId="77777777" w:rsidR="00913927" w:rsidRPr="00C33B81" w:rsidRDefault="00913927" w:rsidP="00AC1E3A">
      <w:pPr>
        <w:pStyle w:val="Title"/>
        <w:spacing w:before="0" w:after="0"/>
        <w:rPr>
          <w:rFonts w:cs="Times New Roman"/>
          <w:sz w:val="24"/>
          <w:szCs w:val="24"/>
        </w:rPr>
      </w:pPr>
    </w:p>
    <w:p w14:paraId="19A6F514" w14:textId="77777777" w:rsidR="00913927" w:rsidRPr="00C33B81" w:rsidRDefault="00913927" w:rsidP="00AC1E3A">
      <w:pPr>
        <w:pStyle w:val="Title"/>
        <w:spacing w:before="0" w:after="0"/>
        <w:rPr>
          <w:rFonts w:cs="Times New Roman"/>
          <w:sz w:val="24"/>
          <w:szCs w:val="24"/>
        </w:rPr>
      </w:pPr>
    </w:p>
    <w:p w14:paraId="3514CF8A" w14:textId="77777777" w:rsidR="00913927" w:rsidRPr="00C33B81" w:rsidRDefault="00913927" w:rsidP="00AC1E3A">
      <w:pPr>
        <w:pStyle w:val="Title"/>
        <w:spacing w:before="0" w:after="0"/>
        <w:rPr>
          <w:rFonts w:cs="Times New Roman"/>
          <w:sz w:val="24"/>
          <w:szCs w:val="24"/>
        </w:rPr>
      </w:pPr>
    </w:p>
    <w:p w14:paraId="7A6AC1B6" w14:textId="77777777" w:rsidR="00913927" w:rsidRPr="00C33B81" w:rsidRDefault="00913927" w:rsidP="00AC1E3A">
      <w:pPr>
        <w:pStyle w:val="Title"/>
        <w:spacing w:before="0" w:after="0"/>
        <w:rPr>
          <w:rFonts w:cs="Times New Roman"/>
          <w:sz w:val="24"/>
          <w:szCs w:val="24"/>
        </w:rPr>
      </w:pPr>
    </w:p>
    <w:p w14:paraId="6C96687D" w14:textId="77777777" w:rsidR="00913927" w:rsidRPr="00C33B81" w:rsidRDefault="00913927" w:rsidP="00AC1E3A">
      <w:pPr>
        <w:pStyle w:val="Title"/>
        <w:spacing w:before="0" w:after="0"/>
        <w:rPr>
          <w:rFonts w:cs="Times New Roman"/>
          <w:sz w:val="24"/>
          <w:szCs w:val="24"/>
        </w:rPr>
      </w:pPr>
    </w:p>
    <w:p w14:paraId="61336989" w14:textId="77777777" w:rsidR="00913927" w:rsidRPr="00C33B81" w:rsidRDefault="00913927" w:rsidP="00426AE8">
      <w:pPr>
        <w:pStyle w:val="Title"/>
        <w:spacing w:line="240" w:lineRule="auto"/>
        <w:rPr>
          <w:rFonts w:cs="Times New Roman"/>
          <w:sz w:val="24"/>
          <w:szCs w:val="24"/>
        </w:rPr>
      </w:pPr>
    </w:p>
    <w:p w14:paraId="0C649CCA" w14:textId="77777777" w:rsidR="00AC1E3A" w:rsidRPr="00C33B81" w:rsidRDefault="00AC1E3A" w:rsidP="00AC1E3A">
      <w:pPr>
        <w:pStyle w:val="Title"/>
        <w:spacing w:before="0" w:after="0"/>
        <w:rPr>
          <w:rFonts w:cs="Times New Roman"/>
          <w:sz w:val="28"/>
          <w:szCs w:val="28"/>
        </w:rPr>
      </w:pPr>
    </w:p>
    <w:p w14:paraId="0ADFBA11" w14:textId="77777777" w:rsidR="00AC1E3A" w:rsidRPr="00C33B81" w:rsidRDefault="00AC1E3A" w:rsidP="00AC1E3A">
      <w:pPr>
        <w:pStyle w:val="Title"/>
        <w:spacing w:before="0" w:after="0"/>
        <w:rPr>
          <w:rFonts w:cs="Times New Roman"/>
          <w:sz w:val="22"/>
          <w:szCs w:val="22"/>
        </w:rPr>
      </w:pPr>
    </w:p>
    <w:p w14:paraId="43F1D8FF" w14:textId="77777777" w:rsidR="00AC1E3A" w:rsidRPr="00C33B81" w:rsidRDefault="00AC1E3A" w:rsidP="00AC1E3A">
      <w:pPr>
        <w:pStyle w:val="Title"/>
        <w:spacing w:before="0" w:after="0"/>
        <w:rPr>
          <w:rFonts w:cs="Times New Roman"/>
          <w:sz w:val="22"/>
          <w:szCs w:val="22"/>
        </w:rPr>
      </w:pPr>
    </w:p>
    <w:p w14:paraId="301E78AB" w14:textId="77777777" w:rsidR="00AC1E3A" w:rsidRPr="00C33B81" w:rsidRDefault="00AC1E3A" w:rsidP="00AC1E3A">
      <w:pPr>
        <w:pStyle w:val="Title"/>
        <w:spacing w:before="0" w:after="0"/>
        <w:rPr>
          <w:rFonts w:cs="Times New Roman"/>
          <w:sz w:val="22"/>
          <w:szCs w:val="22"/>
        </w:rPr>
      </w:pPr>
    </w:p>
    <w:p w14:paraId="1C07FD48" w14:textId="77777777" w:rsidR="00AC1E3A" w:rsidRPr="00C33B81" w:rsidRDefault="00AC1E3A" w:rsidP="00AC1E3A">
      <w:pPr>
        <w:pStyle w:val="Title"/>
        <w:spacing w:before="0" w:after="0"/>
        <w:rPr>
          <w:rFonts w:cs="Times New Roman"/>
          <w:sz w:val="22"/>
          <w:szCs w:val="22"/>
        </w:rPr>
      </w:pPr>
    </w:p>
    <w:p w14:paraId="798C7FBB" w14:textId="77777777" w:rsidR="00AC1E3A" w:rsidRPr="00C33B81" w:rsidRDefault="00AC1E3A" w:rsidP="00AC1E3A">
      <w:pPr>
        <w:pStyle w:val="Title"/>
        <w:spacing w:before="0" w:after="0"/>
        <w:rPr>
          <w:rFonts w:cs="Times New Roman"/>
          <w:sz w:val="22"/>
          <w:szCs w:val="22"/>
        </w:rPr>
      </w:pPr>
    </w:p>
    <w:p w14:paraId="1E0D1B34" w14:textId="77777777" w:rsidR="00AC1E3A" w:rsidRPr="00C33B81" w:rsidRDefault="00AC1E3A" w:rsidP="00AC1E3A">
      <w:pPr>
        <w:pStyle w:val="Title"/>
        <w:spacing w:before="0" w:after="0"/>
        <w:rPr>
          <w:rFonts w:cs="Times New Roman"/>
          <w:sz w:val="22"/>
          <w:szCs w:val="22"/>
        </w:rPr>
      </w:pPr>
    </w:p>
    <w:p w14:paraId="77D94D83" w14:textId="77777777" w:rsidR="00AC1E3A" w:rsidRPr="00C33B81" w:rsidRDefault="00AC1E3A" w:rsidP="00AC1E3A">
      <w:pPr>
        <w:pStyle w:val="Title"/>
        <w:spacing w:before="0" w:after="0"/>
        <w:rPr>
          <w:rFonts w:cs="Times New Roman"/>
          <w:sz w:val="22"/>
          <w:szCs w:val="22"/>
        </w:rPr>
      </w:pPr>
    </w:p>
    <w:p w14:paraId="667FA08F" w14:textId="77777777" w:rsidR="00AC1E3A" w:rsidRPr="00C33B81" w:rsidRDefault="00AC1E3A" w:rsidP="00AC1E3A">
      <w:pPr>
        <w:pStyle w:val="Title"/>
        <w:spacing w:before="0" w:after="0"/>
        <w:rPr>
          <w:rFonts w:cs="Times New Roman"/>
          <w:sz w:val="22"/>
          <w:szCs w:val="22"/>
        </w:rPr>
      </w:pPr>
    </w:p>
    <w:p w14:paraId="493F8576" w14:textId="77777777" w:rsidR="00AC1E3A" w:rsidRPr="00C33B81" w:rsidRDefault="00AC1E3A" w:rsidP="00AC1E3A">
      <w:pPr>
        <w:pStyle w:val="Title"/>
        <w:spacing w:before="0" w:after="0"/>
        <w:rPr>
          <w:rFonts w:cs="Times New Roman"/>
          <w:sz w:val="22"/>
          <w:szCs w:val="22"/>
        </w:rPr>
      </w:pPr>
    </w:p>
    <w:p w14:paraId="24EFCED8" w14:textId="77777777" w:rsidR="00AC1E3A" w:rsidRPr="00C33B81" w:rsidRDefault="00AC1E3A" w:rsidP="00AC1E3A">
      <w:pPr>
        <w:pStyle w:val="Title"/>
        <w:spacing w:before="0" w:after="0"/>
        <w:rPr>
          <w:rFonts w:cs="Times New Roman"/>
          <w:b w:val="0"/>
          <w:sz w:val="24"/>
          <w:szCs w:val="24"/>
        </w:rPr>
      </w:pPr>
    </w:p>
    <w:p w14:paraId="1EDEF92E" w14:textId="77777777" w:rsidR="00AC1E3A" w:rsidRPr="00C33B81" w:rsidRDefault="00AC1E3A" w:rsidP="00AC1E3A">
      <w:pPr>
        <w:pStyle w:val="Title"/>
        <w:spacing w:before="0" w:after="0"/>
        <w:rPr>
          <w:rFonts w:cs="Times New Roman"/>
          <w:b w:val="0"/>
          <w:sz w:val="24"/>
          <w:szCs w:val="24"/>
        </w:rPr>
      </w:pPr>
    </w:p>
    <w:p w14:paraId="6B0A22D7" w14:textId="77777777" w:rsidR="00AC1E3A" w:rsidRPr="00C33B81" w:rsidRDefault="00AC1E3A" w:rsidP="00AC1E3A">
      <w:pPr>
        <w:pStyle w:val="Title"/>
        <w:spacing w:before="0" w:after="0"/>
        <w:rPr>
          <w:rFonts w:cs="Times New Roman"/>
          <w:b w:val="0"/>
          <w:sz w:val="24"/>
          <w:szCs w:val="24"/>
        </w:rPr>
      </w:pPr>
    </w:p>
    <w:p w14:paraId="7EE776BB" w14:textId="77777777" w:rsidR="00AC1E3A" w:rsidRPr="00C33B81" w:rsidRDefault="00AC1E3A" w:rsidP="00AC1E3A">
      <w:pPr>
        <w:pStyle w:val="Title"/>
        <w:spacing w:before="0" w:after="0"/>
        <w:rPr>
          <w:rFonts w:cs="Times New Roman"/>
          <w:b w:val="0"/>
          <w:sz w:val="24"/>
          <w:szCs w:val="24"/>
        </w:rPr>
      </w:pPr>
    </w:p>
    <w:p w14:paraId="10C2E20B" w14:textId="77777777" w:rsidR="00AC1E3A" w:rsidRPr="00C33B81" w:rsidRDefault="00AC1E3A" w:rsidP="00AC1E3A">
      <w:pPr>
        <w:pStyle w:val="Title"/>
        <w:spacing w:before="0" w:after="0"/>
        <w:rPr>
          <w:rFonts w:cs="Times New Roman"/>
          <w:b w:val="0"/>
          <w:sz w:val="24"/>
          <w:szCs w:val="24"/>
        </w:rPr>
      </w:pPr>
    </w:p>
    <w:p w14:paraId="1F666816" w14:textId="77777777" w:rsidR="00AC1E3A" w:rsidRPr="00C33B81" w:rsidRDefault="00AC1E3A" w:rsidP="00AC1E3A">
      <w:pPr>
        <w:pStyle w:val="Title"/>
        <w:spacing w:before="0" w:after="0"/>
        <w:rPr>
          <w:rFonts w:cs="Times New Roman"/>
          <w:b w:val="0"/>
          <w:sz w:val="24"/>
          <w:szCs w:val="24"/>
        </w:rPr>
      </w:pPr>
    </w:p>
    <w:p w14:paraId="36B3CE4A" w14:textId="77777777" w:rsidR="00AC1E3A" w:rsidRPr="00C33B81" w:rsidRDefault="00AC1E3A" w:rsidP="00AC1E3A">
      <w:pPr>
        <w:pStyle w:val="Title"/>
        <w:spacing w:before="0" w:after="0"/>
        <w:rPr>
          <w:rFonts w:cs="Times New Roman"/>
          <w:b w:val="0"/>
          <w:sz w:val="24"/>
          <w:szCs w:val="24"/>
        </w:rPr>
      </w:pPr>
    </w:p>
    <w:p w14:paraId="2AFDAC80" w14:textId="77777777" w:rsidR="00AC1E3A" w:rsidRPr="00C33B81" w:rsidRDefault="00AC1E3A" w:rsidP="00AC1E3A">
      <w:pPr>
        <w:pStyle w:val="Title"/>
        <w:spacing w:before="0" w:after="0"/>
        <w:rPr>
          <w:rFonts w:cs="Times New Roman"/>
          <w:b w:val="0"/>
          <w:sz w:val="24"/>
          <w:szCs w:val="24"/>
        </w:rPr>
      </w:pPr>
    </w:p>
    <w:p w14:paraId="60CF6624" w14:textId="77777777" w:rsidR="00266CFA" w:rsidRPr="00C33B81" w:rsidRDefault="00266CFA" w:rsidP="00AC1E3A">
      <w:pPr>
        <w:pStyle w:val="Title"/>
        <w:spacing w:before="0" w:after="0"/>
        <w:rPr>
          <w:rFonts w:cs="Times New Roman"/>
          <w:sz w:val="24"/>
          <w:szCs w:val="24"/>
        </w:rPr>
      </w:pPr>
    </w:p>
    <w:p w14:paraId="0F8E6366" w14:textId="77777777" w:rsidR="00266CFA" w:rsidRPr="00C33B81" w:rsidRDefault="00266CFA" w:rsidP="00266CFA">
      <w:pPr>
        <w:pStyle w:val="Title"/>
        <w:spacing w:before="0" w:after="0"/>
        <w:rPr>
          <w:rFonts w:cs="Times New Roman"/>
          <w:sz w:val="24"/>
          <w:szCs w:val="24"/>
        </w:rPr>
      </w:pPr>
    </w:p>
    <w:p w14:paraId="6487FE3E" w14:textId="77777777" w:rsidR="00266CFA" w:rsidRPr="00C33B81" w:rsidRDefault="00266CFA" w:rsidP="00266CFA">
      <w:pPr>
        <w:pStyle w:val="Title"/>
        <w:spacing w:before="0" w:after="0"/>
        <w:rPr>
          <w:rFonts w:cs="Times New Roman"/>
          <w:sz w:val="28"/>
          <w:szCs w:val="28"/>
        </w:rPr>
        <w:sectPr w:rsidR="00266CFA" w:rsidRPr="00C33B81" w:rsidSect="00266CFA">
          <w:footerReference w:type="even" r:id="rId10"/>
          <w:pgSz w:w="11907" w:h="16840" w:code="9"/>
          <w:pgMar w:top="1701" w:right="1134" w:bottom="1134" w:left="1701" w:header="720" w:footer="567" w:gutter="0"/>
          <w:pgNumType w:fmt="upperRoman" w:start="1"/>
          <w:cols w:space="720"/>
          <w:docGrid w:linePitch="360"/>
        </w:sectPr>
      </w:pPr>
    </w:p>
    <w:p w14:paraId="50318795" w14:textId="77777777" w:rsidR="008850C1" w:rsidRPr="00C33B81" w:rsidRDefault="00756A9F" w:rsidP="00554414">
      <w:pPr>
        <w:spacing w:before="0" w:after="0"/>
        <w:jc w:val="center"/>
        <w:rPr>
          <w:rStyle w:val="HTMLSample"/>
          <w:rFonts w:ascii="Times New Roman" w:hAnsi="Times New Roman" w:cs="Times New Roman"/>
          <w:b/>
          <w:sz w:val="28"/>
          <w:szCs w:val="28"/>
        </w:rPr>
      </w:pPr>
      <w:r w:rsidRPr="00C33B81">
        <w:rPr>
          <w:rStyle w:val="HTMLSample"/>
          <w:rFonts w:ascii="Times New Roman" w:hAnsi="Times New Roman" w:cs="Times New Roman"/>
          <w:b/>
          <w:sz w:val="28"/>
          <w:szCs w:val="28"/>
        </w:rPr>
        <w:lastRenderedPageBreak/>
        <w:t>ÍNDICE</w:t>
      </w:r>
    </w:p>
    <w:p w14:paraId="172B5106" w14:textId="77777777" w:rsidR="00554414" w:rsidRPr="00C33B81" w:rsidRDefault="00554414" w:rsidP="00554414">
      <w:pPr>
        <w:spacing w:before="0" w:after="0"/>
        <w:jc w:val="center"/>
        <w:rPr>
          <w:rStyle w:val="HTMLSample"/>
          <w:rFonts w:ascii="Times New Roman" w:hAnsi="Times New Roman" w:cs="Times New Roman"/>
          <w:b/>
          <w:sz w:val="28"/>
          <w:szCs w:val="28"/>
        </w:rPr>
      </w:pPr>
    </w:p>
    <w:p w14:paraId="70AEC2D0" w14:textId="77777777" w:rsidR="001F29A7" w:rsidRPr="00C33B81" w:rsidRDefault="00756A9F" w:rsidP="001F29A7">
      <w:pPr>
        <w:pStyle w:val="TOC1"/>
        <w:rPr>
          <w:rFonts w:eastAsiaTheme="minorEastAsia"/>
          <w:caps w:val="0"/>
          <w:sz w:val="22"/>
        </w:rPr>
      </w:pPr>
      <w:r w:rsidRPr="00C33B81">
        <w:fldChar w:fldCharType="begin"/>
      </w:r>
      <w:r w:rsidRPr="00C33B81">
        <w:instrText xml:space="preserve"> TOC \o "1-3" \h \z \u </w:instrText>
      </w:r>
      <w:r w:rsidRPr="00C33B81">
        <w:fldChar w:fldCharType="separate"/>
      </w:r>
      <w:hyperlink w:anchor="_Toc447676558" w:history="1">
        <w:r w:rsidR="001F29A7" w:rsidRPr="00C33B81">
          <w:rPr>
            <w:rStyle w:val="Hyperlink"/>
          </w:rPr>
          <w:t>DECLARAÇÃO DE HONRA</w:t>
        </w:r>
        <w:r w:rsidR="001F29A7" w:rsidRPr="00C33B81">
          <w:rPr>
            <w:webHidden/>
          </w:rPr>
          <w:tab/>
        </w:r>
        <w:r w:rsidR="001F29A7" w:rsidRPr="00C33B81">
          <w:rPr>
            <w:webHidden/>
          </w:rPr>
          <w:fldChar w:fldCharType="begin"/>
        </w:r>
        <w:r w:rsidR="001F29A7" w:rsidRPr="00C33B81">
          <w:rPr>
            <w:webHidden/>
          </w:rPr>
          <w:instrText xml:space="preserve"> PAGEREF _Toc447676558 \h </w:instrText>
        </w:r>
        <w:r w:rsidR="001F29A7" w:rsidRPr="00C33B81">
          <w:rPr>
            <w:webHidden/>
          </w:rPr>
        </w:r>
        <w:r w:rsidR="001F29A7" w:rsidRPr="00C33B81">
          <w:rPr>
            <w:webHidden/>
          </w:rPr>
          <w:fldChar w:fldCharType="separate"/>
        </w:r>
        <w:r w:rsidR="001F29A7" w:rsidRPr="00C33B81">
          <w:rPr>
            <w:webHidden/>
          </w:rPr>
          <w:t>III</w:t>
        </w:r>
        <w:r w:rsidR="001F29A7" w:rsidRPr="00C33B81">
          <w:rPr>
            <w:webHidden/>
          </w:rPr>
          <w:fldChar w:fldCharType="end"/>
        </w:r>
      </w:hyperlink>
    </w:p>
    <w:p w14:paraId="7B749521" w14:textId="77777777" w:rsidR="001F29A7" w:rsidRPr="00C33B81" w:rsidRDefault="0041418C" w:rsidP="001F29A7">
      <w:pPr>
        <w:pStyle w:val="TOC1"/>
        <w:rPr>
          <w:rFonts w:eastAsiaTheme="minorEastAsia"/>
          <w:caps w:val="0"/>
          <w:sz w:val="22"/>
        </w:rPr>
      </w:pPr>
      <w:hyperlink w:anchor="_Toc447676559" w:history="1">
        <w:r w:rsidR="001F29A7" w:rsidRPr="00C33B81">
          <w:rPr>
            <w:rStyle w:val="Hyperlink"/>
          </w:rPr>
          <w:t>ÍNDICE DE FIGURAS</w:t>
        </w:r>
        <w:r w:rsidR="001F29A7" w:rsidRPr="00C33B81">
          <w:rPr>
            <w:webHidden/>
          </w:rPr>
          <w:tab/>
        </w:r>
        <w:r w:rsidR="001F29A7" w:rsidRPr="00C33B81">
          <w:rPr>
            <w:webHidden/>
          </w:rPr>
          <w:fldChar w:fldCharType="begin"/>
        </w:r>
        <w:r w:rsidR="001F29A7" w:rsidRPr="00C33B81">
          <w:rPr>
            <w:webHidden/>
          </w:rPr>
          <w:instrText xml:space="preserve"> PAGEREF _Toc447676559 \h </w:instrText>
        </w:r>
        <w:r w:rsidR="001F29A7" w:rsidRPr="00C33B81">
          <w:rPr>
            <w:webHidden/>
          </w:rPr>
        </w:r>
        <w:r w:rsidR="001F29A7" w:rsidRPr="00C33B81">
          <w:rPr>
            <w:webHidden/>
          </w:rPr>
          <w:fldChar w:fldCharType="separate"/>
        </w:r>
        <w:r w:rsidR="001F29A7" w:rsidRPr="00C33B81">
          <w:rPr>
            <w:webHidden/>
          </w:rPr>
          <w:t>IV</w:t>
        </w:r>
        <w:r w:rsidR="001F29A7" w:rsidRPr="00C33B81">
          <w:rPr>
            <w:webHidden/>
          </w:rPr>
          <w:fldChar w:fldCharType="end"/>
        </w:r>
      </w:hyperlink>
    </w:p>
    <w:p w14:paraId="4289FEA9" w14:textId="77777777" w:rsidR="001F29A7" w:rsidRPr="00C33B81" w:rsidRDefault="0041418C" w:rsidP="001F29A7">
      <w:pPr>
        <w:pStyle w:val="TOC1"/>
        <w:rPr>
          <w:rFonts w:eastAsiaTheme="minorEastAsia"/>
          <w:caps w:val="0"/>
          <w:sz w:val="22"/>
        </w:rPr>
      </w:pPr>
      <w:hyperlink w:anchor="_Toc447676560" w:history="1">
        <w:r w:rsidR="001F29A7" w:rsidRPr="00C33B81">
          <w:rPr>
            <w:rStyle w:val="Hyperlink"/>
          </w:rPr>
          <w:t>LISTA DAS ABREVIATURAS UTILIZADAS</w:t>
        </w:r>
        <w:r w:rsidR="001F29A7" w:rsidRPr="00C33B81">
          <w:rPr>
            <w:webHidden/>
          </w:rPr>
          <w:tab/>
        </w:r>
        <w:r w:rsidR="001F29A7" w:rsidRPr="00C33B81">
          <w:rPr>
            <w:webHidden/>
          </w:rPr>
          <w:fldChar w:fldCharType="begin"/>
        </w:r>
        <w:r w:rsidR="001F29A7" w:rsidRPr="00C33B81">
          <w:rPr>
            <w:webHidden/>
          </w:rPr>
          <w:instrText xml:space="preserve"> PAGEREF _Toc447676560 \h </w:instrText>
        </w:r>
        <w:r w:rsidR="001F29A7" w:rsidRPr="00C33B81">
          <w:rPr>
            <w:webHidden/>
          </w:rPr>
        </w:r>
        <w:r w:rsidR="001F29A7" w:rsidRPr="00C33B81">
          <w:rPr>
            <w:webHidden/>
          </w:rPr>
          <w:fldChar w:fldCharType="separate"/>
        </w:r>
        <w:r w:rsidR="001F29A7" w:rsidRPr="00C33B81">
          <w:rPr>
            <w:webHidden/>
          </w:rPr>
          <w:t>V</w:t>
        </w:r>
        <w:r w:rsidR="001F29A7" w:rsidRPr="00C33B81">
          <w:rPr>
            <w:webHidden/>
          </w:rPr>
          <w:fldChar w:fldCharType="end"/>
        </w:r>
      </w:hyperlink>
    </w:p>
    <w:p w14:paraId="42FB73FC" w14:textId="77777777" w:rsidR="001F29A7" w:rsidRPr="00C33B81" w:rsidRDefault="0041418C" w:rsidP="001F29A7">
      <w:pPr>
        <w:pStyle w:val="TOC1"/>
        <w:rPr>
          <w:rFonts w:eastAsiaTheme="minorEastAsia"/>
          <w:caps w:val="0"/>
          <w:sz w:val="22"/>
        </w:rPr>
      </w:pPr>
      <w:hyperlink w:anchor="_Toc447676561" w:history="1">
        <w:r w:rsidR="001F29A7" w:rsidRPr="00C33B81">
          <w:rPr>
            <w:rStyle w:val="Hyperlink"/>
          </w:rPr>
          <w:t>CAPÍTULO 1 - INTRODUÇÃO</w:t>
        </w:r>
        <w:r w:rsidR="001F29A7" w:rsidRPr="00C33B81">
          <w:rPr>
            <w:webHidden/>
          </w:rPr>
          <w:tab/>
        </w:r>
        <w:r w:rsidR="001F29A7" w:rsidRPr="00C33B81">
          <w:rPr>
            <w:webHidden/>
          </w:rPr>
          <w:fldChar w:fldCharType="begin"/>
        </w:r>
        <w:r w:rsidR="001F29A7" w:rsidRPr="00C33B81">
          <w:rPr>
            <w:webHidden/>
          </w:rPr>
          <w:instrText xml:space="preserve"> PAGEREF _Toc447676561 \h </w:instrText>
        </w:r>
        <w:r w:rsidR="001F29A7" w:rsidRPr="00C33B81">
          <w:rPr>
            <w:webHidden/>
          </w:rPr>
        </w:r>
        <w:r w:rsidR="001F29A7" w:rsidRPr="00C33B81">
          <w:rPr>
            <w:webHidden/>
          </w:rPr>
          <w:fldChar w:fldCharType="separate"/>
        </w:r>
        <w:r w:rsidR="001F29A7" w:rsidRPr="00C33B81">
          <w:rPr>
            <w:webHidden/>
          </w:rPr>
          <w:t>1</w:t>
        </w:r>
        <w:r w:rsidR="001F29A7" w:rsidRPr="00C33B81">
          <w:rPr>
            <w:webHidden/>
          </w:rPr>
          <w:fldChar w:fldCharType="end"/>
        </w:r>
      </w:hyperlink>
    </w:p>
    <w:p w14:paraId="439D552D" w14:textId="77777777" w:rsidR="001F29A7" w:rsidRPr="00C33B81" w:rsidRDefault="0041418C" w:rsidP="001F29A7">
      <w:pPr>
        <w:pStyle w:val="TOC2"/>
        <w:tabs>
          <w:tab w:val="right" w:leader="dot" w:pos="9062"/>
        </w:tabs>
        <w:rPr>
          <w:rFonts w:eastAsiaTheme="minorEastAsia"/>
          <w:noProof/>
          <w:sz w:val="22"/>
        </w:rPr>
      </w:pPr>
      <w:hyperlink w:anchor="_Toc447676562" w:history="1">
        <w:r w:rsidR="001F29A7" w:rsidRPr="00C33B81">
          <w:rPr>
            <w:rStyle w:val="Hyperlink"/>
            <w:noProof/>
          </w:rPr>
          <w:t>1.1 Justificação do tema</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_Toc447676562 \h </w:instrText>
        </w:r>
        <w:r w:rsidR="001F29A7" w:rsidRPr="00C33B81">
          <w:rPr>
            <w:noProof/>
            <w:webHidden/>
          </w:rPr>
        </w:r>
        <w:r w:rsidR="001F29A7" w:rsidRPr="00C33B81">
          <w:rPr>
            <w:noProof/>
            <w:webHidden/>
          </w:rPr>
          <w:fldChar w:fldCharType="separate"/>
        </w:r>
        <w:r w:rsidR="001F29A7" w:rsidRPr="00C33B81">
          <w:rPr>
            <w:noProof/>
            <w:webHidden/>
          </w:rPr>
          <w:t>1</w:t>
        </w:r>
        <w:r w:rsidR="001F29A7" w:rsidRPr="00C33B81">
          <w:rPr>
            <w:noProof/>
            <w:webHidden/>
          </w:rPr>
          <w:fldChar w:fldCharType="end"/>
        </w:r>
      </w:hyperlink>
    </w:p>
    <w:p w14:paraId="05D975E5" w14:textId="77777777" w:rsidR="001F29A7" w:rsidRPr="00C33B81" w:rsidRDefault="0041418C" w:rsidP="001F29A7">
      <w:pPr>
        <w:pStyle w:val="TOC2"/>
        <w:tabs>
          <w:tab w:val="right" w:leader="dot" w:pos="9062"/>
        </w:tabs>
        <w:rPr>
          <w:rFonts w:eastAsiaTheme="minorEastAsia"/>
          <w:noProof/>
          <w:sz w:val="22"/>
        </w:rPr>
      </w:pPr>
      <w:hyperlink w:anchor="_Toc447676563" w:history="1">
        <w:r w:rsidR="001F29A7" w:rsidRPr="00C33B81">
          <w:rPr>
            <w:rStyle w:val="Hyperlink"/>
            <w:noProof/>
          </w:rPr>
          <w:t>1.2 Desenho teórico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_Toc447676563 \h </w:instrText>
        </w:r>
        <w:r w:rsidR="001F29A7" w:rsidRPr="00C33B81">
          <w:rPr>
            <w:noProof/>
            <w:webHidden/>
          </w:rPr>
        </w:r>
        <w:r w:rsidR="001F29A7" w:rsidRPr="00C33B81">
          <w:rPr>
            <w:noProof/>
            <w:webHidden/>
          </w:rPr>
          <w:fldChar w:fldCharType="separate"/>
        </w:r>
        <w:r w:rsidR="001F29A7" w:rsidRPr="00C33B81">
          <w:rPr>
            <w:noProof/>
            <w:webHidden/>
          </w:rPr>
          <w:t>2</w:t>
        </w:r>
        <w:r w:rsidR="001F29A7" w:rsidRPr="00C33B81">
          <w:rPr>
            <w:noProof/>
            <w:webHidden/>
          </w:rPr>
          <w:fldChar w:fldCharType="end"/>
        </w:r>
      </w:hyperlink>
    </w:p>
    <w:p w14:paraId="478F86FA"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64" w:history="1">
        <w:r w:rsidR="001F29A7" w:rsidRPr="00C33B81">
          <w:rPr>
            <w:rStyle w:val="Hyperlink"/>
            <w:iCs w:val="0"/>
            <w:noProof/>
          </w:rPr>
          <w:t xml:space="preserve">1.2.1 </w:t>
        </w:r>
        <w:r w:rsidR="001F29A7" w:rsidRPr="00C33B81">
          <w:rPr>
            <w:rStyle w:val="Hyperlink"/>
            <w:noProof/>
          </w:rPr>
          <w:t>Problemática</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_Toc447676564 \h </w:instrText>
        </w:r>
        <w:r w:rsidR="001F29A7" w:rsidRPr="00C33B81">
          <w:rPr>
            <w:noProof/>
            <w:webHidden/>
          </w:rPr>
        </w:r>
        <w:r w:rsidR="001F29A7" w:rsidRPr="00C33B81">
          <w:rPr>
            <w:noProof/>
            <w:webHidden/>
          </w:rPr>
          <w:fldChar w:fldCharType="separate"/>
        </w:r>
        <w:r w:rsidR="001F29A7" w:rsidRPr="00C33B81">
          <w:rPr>
            <w:noProof/>
            <w:webHidden/>
          </w:rPr>
          <w:t>2</w:t>
        </w:r>
        <w:r w:rsidR="001F29A7" w:rsidRPr="00C33B81">
          <w:rPr>
            <w:noProof/>
            <w:webHidden/>
          </w:rPr>
          <w:fldChar w:fldCharType="end"/>
        </w:r>
      </w:hyperlink>
    </w:p>
    <w:p w14:paraId="62C2F05F" w14:textId="6839F764" w:rsidR="001F29A7" w:rsidRPr="00C33B81" w:rsidRDefault="0041418C" w:rsidP="001F29A7">
      <w:pPr>
        <w:pStyle w:val="TOC3"/>
        <w:tabs>
          <w:tab w:val="right" w:leader="dot" w:pos="9062"/>
        </w:tabs>
        <w:spacing w:line="240" w:lineRule="auto"/>
        <w:rPr>
          <w:rFonts w:eastAsiaTheme="minorEastAsia"/>
          <w:noProof/>
          <w:sz w:val="22"/>
        </w:rPr>
      </w:pPr>
      <w:hyperlink w:anchor="_Toc447676565" w:history="1">
        <w:r w:rsidR="001F29A7" w:rsidRPr="00C33B81">
          <w:rPr>
            <w:rStyle w:val="Hyperlink"/>
            <w:iCs w:val="0"/>
            <w:noProof/>
          </w:rPr>
          <w:t>1.</w:t>
        </w:r>
        <w:r w:rsidR="001F29A7" w:rsidRPr="00C33B81">
          <w:rPr>
            <w:rStyle w:val="Hyperlink"/>
            <w:noProof/>
          </w:rPr>
          <w:t>2.2 Problema de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_Toc447676565 \h </w:instrText>
        </w:r>
        <w:r w:rsidR="001F29A7" w:rsidRPr="00C33B81">
          <w:rPr>
            <w:noProof/>
            <w:webHidden/>
          </w:rPr>
        </w:r>
        <w:r w:rsidR="001F29A7" w:rsidRPr="00C33B81">
          <w:rPr>
            <w:noProof/>
            <w:webHidden/>
          </w:rPr>
          <w:fldChar w:fldCharType="separate"/>
        </w:r>
        <w:r w:rsidR="001F29A7" w:rsidRPr="00C33B81">
          <w:rPr>
            <w:noProof/>
            <w:webHidden/>
          </w:rPr>
          <w:t>2</w:t>
        </w:r>
        <w:r w:rsidR="001F29A7" w:rsidRPr="00C33B81">
          <w:rPr>
            <w:noProof/>
            <w:webHidden/>
          </w:rPr>
          <w:fldChar w:fldCharType="end"/>
        </w:r>
      </w:hyperlink>
    </w:p>
    <w:p w14:paraId="6B8C509E"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66" w:history="1">
        <w:r w:rsidR="001F29A7" w:rsidRPr="00C33B81">
          <w:rPr>
            <w:rStyle w:val="Hyperlink"/>
            <w:iCs w:val="0"/>
            <w:noProof/>
          </w:rPr>
          <w:t>1.</w:t>
        </w:r>
        <w:r w:rsidR="001F29A7" w:rsidRPr="00C33B81">
          <w:rPr>
            <w:rStyle w:val="Hyperlink"/>
            <w:noProof/>
          </w:rPr>
          <w:t>2.3 Objecto de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_Toc447676566 \h </w:instrText>
        </w:r>
        <w:r w:rsidR="001F29A7" w:rsidRPr="00C33B81">
          <w:rPr>
            <w:noProof/>
            <w:webHidden/>
          </w:rPr>
        </w:r>
        <w:r w:rsidR="001F29A7" w:rsidRPr="00C33B81">
          <w:rPr>
            <w:noProof/>
            <w:webHidden/>
          </w:rPr>
          <w:fldChar w:fldCharType="separate"/>
        </w:r>
        <w:r w:rsidR="001F29A7" w:rsidRPr="00C33B81">
          <w:rPr>
            <w:noProof/>
            <w:webHidden/>
          </w:rPr>
          <w:t>3</w:t>
        </w:r>
        <w:r w:rsidR="001F29A7" w:rsidRPr="00C33B81">
          <w:rPr>
            <w:noProof/>
            <w:webHidden/>
          </w:rPr>
          <w:fldChar w:fldCharType="end"/>
        </w:r>
      </w:hyperlink>
    </w:p>
    <w:p w14:paraId="00FDA1A8"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67" w:history="1">
        <w:r w:rsidR="001F29A7" w:rsidRPr="00C33B81">
          <w:rPr>
            <w:rStyle w:val="Hyperlink"/>
            <w:iCs w:val="0"/>
            <w:noProof/>
          </w:rPr>
          <w:t>1.</w:t>
        </w:r>
        <w:r w:rsidR="001F29A7" w:rsidRPr="00C33B81">
          <w:rPr>
            <w:rStyle w:val="Hyperlink"/>
            <w:noProof/>
          </w:rPr>
          <w:t>2.4 Objectivo geral de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_Toc447676567 \h </w:instrText>
        </w:r>
        <w:r w:rsidR="001F29A7" w:rsidRPr="00C33B81">
          <w:rPr>
            <w:noProof/>
            <w:webHidden/>
          </w:rPr>
        </w:r>
        <w:r w:rsidR="001F29A7" w:rsidRPr="00C33B81">
          <w:rPr>
            <w:noProof/>
            <w:webHidden/>
          </w:rPr>
          <w:fldChar w:fldCharType="separate"/>
        </w:r>
        <w:r w:rsidR="001F29A7" w:rsidRPr="00C33B81">
          <w:rPr>
            <w:noProof/>
            <w:webHidden/>
          </w:rPr>
          <w:t>3</w:t>
        </w:r>
        <w:r w:rsidR="001F29A7" w:rsidRPr="00C33B81">
          <w:rPr>
            <w:noProof/>
            <w:webHidden/>
          </w:rPr>
          <w:fldChar w:fldCharType="end"/>
        </w:r>
      </w:hyperlink>
    </w:p>
    <w:p w14:paraId="1D2F5F02"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68" w:history="1">
        <w:r w:rsidR="001F29A7" w:rsidRPr="00C33B81">
          <w:rPr>
            <w:rStyle w:val="Hyperlink"/>
            <w:iCs w:val="0"/>
            <w:noProof/>
          </w:rPr>
          <w:t>1.</w:t>
        </w:r>
        <w:r w:rsidR="001F29A7" w:rsidRPr="00C33B81">
          <w:rPr>
            <w:rStyle w:val="Hyperlink"/>
            <w:noProof/>
          </w:rPr>
          <w:t>2.4.1 Objectivos específicos de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_Toc447676568 \h </w:instrText>
        </w:r>
        <w:r w:rsidR="001F29A7" w:rsidRPr="00C33B81">
          <w:rPr>
            <w:noProof/>
            <w:webHidden/>
          </w:rPr>
        </w:r>
        <w:r w:rsidR="001F29A7" w:rsidRPr="00C33B81">
          <w:rPr>
            <w:noProof/>
            <w:webHidden/>
          </w:rPr>
          <w:fldChar w:fldCharType="separate"/>
        </w:r>
        <w:r w:rsidR="001F29A7" w:rsidRPr="00C33B81">
          <w:rPr>
            <w:noProof/>
            <w:webHidden/>
          </w:rPr>
          <w:t>3</w:t>
        </w:r>
        <w:r w:rsidR="001F29A7" w:rsidRPr="00C33B81">
          <w:rPr>
            <w:noProof/>
            <w:webHidden/>
          </w:rPr>
          <w:fldChar w:fldCharType="end"/>
        </w:r>
      </w:hyperlink>
    </w:p>
    <w:p w14:paraId="3D5C9350"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69" w:history="1">
        <w:r w:rsidR="001F29A7" w:rsidRPr="00C33B81">
          <w:rPr>
            <w:rStyle w:val="Hyperlink"/>
            <w:iCs w:val="0"/>
            <w:noProof/>
          </w:rPr>
          <w:t>1.</w:t>
        </w:r>
        <w:r w:rsidR="001F29A7" w:rsidRPr="00C33B81">
          <w:rPr>
            <w:rStyle w:val="Hyperlink"/>
            <w:noProof/>
          </w:rPr>
          <w:t>2.5 Perguntas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_Toc447676569 \h </w:instrText>
        </w:r>
        <w:r w:rsidR="001F29A7" w:rsidRPr="00C33B81">
          <w:rPr>
            <w:noProof/>
            <w:webHidden/>
          </w:rPr>
        </w:r>
        <w:r w:rsidR="001F29A7" w:rsidRPr="00C33B81">
          <w:rPr>
            <w:noProof/>
            <w:webHidden/>
          </w:rPr>
          <w:fldChar w:fldCharType="separate"/>
        </w:r>
        <w:r w:rsidR="001F29A7" w:rsidRPr="00C33B81">
          <w:rPr>
            <w:noProof/>
            <w:webHidden/>
          </w:rPr>
          <w:t>3</w:t>
        </w:r>
        <w:r w:rsidR="001F29A7" w:rsidRPr="00C33B81">
          <w:rPr>
            <w:noProof/>
            <w:webHidden/>
          </w:rPr>
          <w:fldChar w:fldCharType="end"/>
        </w:r>
      </w:hyperlink>
    </w:p>
    <w:p w14:paraId="238C4343" w14:textId="77777777" w:rsidR="001F29A7" w:rsidRPr="00C33B81" w:rsidRDefault="0041418C" w:rsidP="001F29A7">
      <w:pPr>
        <w:pStyle w:val="TOC2"/>
        <w:tabs>
          <w:tab w:val="right" w:leader="dot" w:pos="9062"/>
        </w:tabs>
        <w:rPr>
          <w:rFonts w:eastAsiaTheme="minorEastAsia"/>
          <w:noProof/>
          <w:sz w:val="22"/>
        </w:rPr>
      </w:pPr>
      <w:hyperlink w:anchor="_Toc447676570" w:history="1">
        <w:r w:rsidR="001F29A7" w:rsidRPr="00C33B81">
          <w:rPr>
            <w:rStyle w:val="Hyperlink"/>
            <w:noProof/>
          </w:rPr>
          <w:t>1.3 Metodologia</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_Toc447676570 \h </w:instrText>
        </w:r>
        <w:r w:rsidR="001F29A7" w:rsidRPr="00C33B81">
          <w:rPr>
            <w:noProof/>
            <w:webHidden/>
          </w:rPr>
        </w:r>
        <w:r w:rsidR="001F29A7" w:rsidRPr="00C33B81">
          <w:rPr>
            <w:noProof/>
            <w:webHidden/>
          </w:rPr>
          <w:fldChar w:fldCharType="separate"/>
        </w:r>
        <w:r w:rsidR="001F29A7" w:rsidRPr="00C33B81">
          <w:rPr>
            <w:noProof/>
            <w:webHidden/>
          </w:rPr>
          <w:t>4</w:t>
        </w:r>
        <w:r w:rsidR="001F29A7" w:rsidRPr="00C33B81">
          <w:rPr>
            <w:noProof/>
            <w:webHidden/>
          </w:rPr>
          <w:fldChar w:fldCharType="end"/>
        </w:r>
      </w:hyperlink>
    </w:p>
    <w:p w14:paraId="56FD1F61"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71" w:history="1">
        <w:r w:rsidR="001F29A7" w:rsidRPr="00C33B81">
          <w:rPr>
            <w:rStyle w:val="Hyperlink"/>
            <w:noProof/>
          </w:rPr>
          <w:t>1.3.1 Abordagem da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_Toc447676571 \h </w:instrText>
        </w:r>
        <w:r w:rsidR="001F29A7" w:rsidRPr="00C33B81">
          <w:rPr>
            <w:noProof/>
            <w:webHidden/>
          </w:rPr>
        </w:r>
        <w:r w:rsidR="001F29A7" w:rsidRPr="00C33B81">
          <w:rPr>
            <w:noProof/>
            <w:webHidden/>
          </w:rPr>
          <w:fldChar w:fldCharType="separate"/>
        </w:r>
        <w:r w:rsidR="001F29A7" w:rsidRPr="00C33B81">
          <w:rPr>
            <w:noProof/>
            <w:webHidden/>
          </w:rPr>
          <w:t>4</w:t>
        </w:r>
        <w:r w:rsidR="001F29A7" w:rsidRPr="00C33B81">
          <w:rPr>
            <w:noProof/>
            <w:webHidden/>
          </w:rPr>
          <w:fldChar w:fldCharType="end"/>
        </w:r>
      </w:hyperlink>
    </w:p>
    <w:p w14:paraId="47A9B55D"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72" w:history="1">
        <w:r w:rsidR="001F29A7" w:rsidRPr="00C33B81">
          <w:rPr>
            <w:rStyle w:val="Hyperlink"/>
            <w:noProof/>
          </w:rPr>
          <w:t>1.3.2 Hipótese / questões o ideia a defender</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_Toc447676572 \h </w:instrText>
        </w:r>
        <w:r w:rsidR="001F29A7" w:rsidRPr="00C33B81">
          <w:rPr>
            <w:noProof/>
            <w:webHidden/>
          </w:rPr>
        </w:r>
        <w:r w:rsidR="001F29A7" w:rsidRPr="00C33B81">
          <w:rPr>
            <w:noProof/>
            <w:webHidden/>
          </w:rPr>
          <w:fldChar w:fldCharType="separate"/>
        </w:r>
        <w:r w:rsidR="001F29A7" w:rsidRPr="00C33B81">
          <w:rPr>
            <w:noProof/>
            <w:webHidden/>
          </w:rPr>
          <w:t>4</w:t>
        </w:r>
        <w:r w:rsidR="001F29A7" w:rsidRPr="00C33B81">
          <w:rPr>
            <w:noProof/>
            <w:webHidden/>
          </w:rPr>
          <w:fldChar w:fldCharType="end"/>
        </w:r>
      </w:hyperlink>
    </w:p>
    <w:p w14:paraId="549F848E"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73" w:history="1">
        <w:r w:rsidR="001F29A7" w:rsidRPr="00C33B81">
          <w:rPr>
            <w:rStyle w:val="Hyperlink"/>
            <w:noProof/>
          </w:rPr>
          <w:t>1.3.3 Métodos de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_Toc447676573 \h </w:instrText>
        </w:r>
        <w:r w:rsidR="001F29A7" w:rsidRPr="00C33B81">
          <w:rPr>
            <w:noProof/>
            <w:webHidden/>
          </w:rPr>
        </w:r>
        <w:r w:rsidR="001F29A7" w:rsidRPr="00C33B81">
          <w:rPr>
            <w:noProof/>
            <w:webHidden/>
          </w:rPr>
          <w:fldChar w:fldCharType="separate"/>
        </w:r>
        <w:r w:rsidR="001F29A7" w:rsidRPr="00C33B81">
          <w:rPr>
            <w:noProof/>
            <w:webHidden/>
          </w:rPr>
          <w:t>4</w:t>
        </w:r>
        <w:r w:rsidR="001F29A7" w:rsidRPr="00C33B81">
          <w:rPr>
            <w:noProof/>
            <w:webHidden/>
          </w:rPr>
          <w:fldChar w:fldCharType="end"/>
        </w:r>
      </w:hyperlink>
    </w:p>
    <w:p w14:paraId="06AD1847"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74" w:history="1">
        <w:r w:rsidR="001F29A7" w:rsidRPr="00C33B81">
          <w:rPr>
            <w:rStyle w:val="Hyperlink"/>
            <w:noProof/>
          </w:rPr>
          <w:t>1.3.4 Tarefas da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_Toc447676574 \h </w:instrText>
        </w:r>
        <w:r w:rsidR="001F29A7" w:rsidRPr="00C33B81">
          <w:rPr>
            <w:noProof/>
            <w:webHidden/>
          </w:rPr>
        </w:r>
        <w:r w:rsidR="001F29A7" w:rsidRPr="00C33B81">
          <w:rPr>
            <w:noProof/>
            <w:webHidden/>
          </w:rPr>
          <w:fldChar w:fldCharType="separate"/>
        </w:r>
        <w:r w:rsidR="001F29A7" w:rsidRPr="00C33B81">
          <w:rPr>
            <w:noProof/>
            <w:webHidden/>
          </w:rPr>
          <w:t>5</w:t>
        </w:r>
        <w:r w:rsidR="001F29A7" w:rsidRPr="00C33B81">
          <w:rPr>
            <w:noProof/>
            <w:webHidden/>
          </w:rPr>
          <w:fldChar w:fldCharType="end"/>
        </w:r>
      </w:hyperlink>
    </w:p>
    <w:p w14:paraId="3989035B"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75" w:history="1">
        <w:r w:rsidR="001F29A7" w:rsidRPr="00C33B81">
          <w:rPr>
            <w:rStyle w:val="Hyperlink"/>
            <w:noProof/>
          </w:rPr>
          <w:t>1.3.5 Estrutura do relatório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_Toc447676575 \h </w:instrText>
        </w:r>
        <w:r w:rsidR="001F29A7" w:rsidRPr="00C33B81">
          <w:rPr>
            <w:noProof/>
            <w:webHidden/>
          </w:rPr>
        </w:r>
        <w:r w:rsidR="001F29A7" w:rsidRPr="00C33B81">
          <w:rPr>
            <w:noProof/>
            <w:webHidden/>
          </w:rPr>
          <w:fldChar w:fldCharType="separate"/>
        </w:r>
        <w:r w:rsidR="001F29A7" w:rsidRPr="00C33B81">
          <w:rPr>
            <w:noProof/>
            <w:webHidden/>
          </w:rPr>
          <w:t>5</w:t>
        </w:r>
        <w:r w:rsidR="001F29A7" w:rsidRPr="00C33B81">
          <w:rPr>
            <w:noProof/>
            <w:webHidden/>
          </w:rPr>
          <w:fldChar w:fldCharType="end"/>
        </w:r>
      </w:hyperlink>
    </w:p>
    <w:p w14:paraId="5852904D" w14:textId="77777777" w:rsidR="001F29A7" w:rsidRPr="00C33B81" w:rsidRDefault="0041418C" w:rsidP="001F29A7">
      <w:pPr>
        <w:pStyle w:val="TOC1"/>
        <w:rPr>
          <w:rFonts w:eastAsiaTheme="minorEastAsia"/>
          <w:caps w:val="0"/>
          <w:sz w:val="22"/>
        </w:rPr>
      </w:pPr>
      <w:hyperlink w:anchor="_Toc447676576" w:history="1">
        <w:r w:rsidR="001F29A7" w:rsidRPr="00C33B81">
          <w:rPr>
            <w:rStyle w:val="Hyperlink"/>
          </w:rPr>
          <w:t>CApítulo 2 - MARCO TEÓRICO-CONCEITUAL DA INVESTIGAÇÃO</w:t>
        </w:r>
        <w:r w:rsidR="001F29A7" w:rsidRPr="00C33B81">
          <w:rPr>
            <w:webHidden/>
          </w:rPr>
          <w:tab/>
        </w:r>
        <w:r w:rsidR="001F29A7" w:rsidRPr="00C33B81">
          <w:rPr>
            <w:webHidden/>
          </w:rPr>
          <w:fldChar w:fldCharType="begin"/>
        </w:r>
        <w:r w:rsidR="001F29A7" w:rsidRPr="00C33B81">
          <w:rPr>
            <w:webHidden/>
          </w:rPr>
          <w:instrText xml:space="preserve"> PAGEREF _Toc447676576 \h </w:instrText>
        </w:r>
        <w:r w:rsidR="001F29A7" w:rsidRPr="00C33B81">
          <w:rPr>
            <w:webHidden/>
          </w:rPr>
        </w:r>
        <w:r w:rsidR="001F29A7" w:rsidRPr="00C33B81">
          <w:rPr>
            <w:webHidden/>
          </w:rPr>
          <w:fldChar w:fldCharType="separate"/>
        </w:r>
        <w:r w:rsidR="001F29A7" w:rsidRPr="00C33B81">
          <w:rPr>
            <w:webHidden/>
          </w:rPr>
          <w:t>6</w:t>
        </w:r>
        <w:r w:rsidR="001F29A7" w:rsidRPr="00C33B81">
          <w:rPr>
            <w:webHidden/>
          </w:rPr>
          <w:fldChar w:fldCharType="end"/>
        </w:r>
      </w:hyperlink>
    </w:p>
    <w:p w14:paraId="7276B66E" w14:textId="77777777" w:rsidR="001F29A7" w:rsidRPr="00C33B81" w:rsidRDefault="0041418C" w:rsidP="001F29A7">
      <w:pPr>
        <w:pStyle w:val="TOC2"/>
        <w:tabs>
          <w:tab w:val="right" w:leader="dot" w:pos="9062"/>
        </w:tabs>
        <w:rPr>
          <w:rFonts w:eastAsiaTheme="minorEastAsia"/>
          <w:noProof/>
          <w:sz w:val="22"/>
        </w:rPr>
      </w:pPr>
      <w:hyperlink w:anchor="_Toc447676577" w:history="1">
        <w:r w:rsidR="001F29A7" w:rsidRPr="00C33B81">
          <w:rPr>
            <w:rStyle w:val="Hyperlink"/>
            <w:noProof/>
          </w:rPr>
          <w:t>2.1 Antecedentes do objecto e do problema de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_Toc447676577 \h </w:instrText>
        </w:r>
        <w:r w:rsidR="001F29A7" w:rsidRPr="00C33B81">
          <w:rPr>
            <w:noProof/>
            <w:webHidden/>
          </w:rPr>
        </w:r>
        <w:r w:rsidR="001F29A7" w:rsidRPr="00C33B81">
          <w:rPr>
            <w:noProof/>
            <w:webHidden/>
          </w:rPr>
          <w:fldChar w:fldCharType="separate"/>
        </w:r>
        <w:r w:rsidR="001F29A7" w:rsidRPr="00C33B81">
          <w:rPr>
            <w:noProof/>
            <w:webHidden/>
          </w:rPr>
          <w:t>6</w:t>
        </w:r>
        <w:r w:rsidR="001F29A7" w:rsidRPr="00C33B81">
          <w:rPr>
            <w:noProof/>
            <w:webHidden/>
          </w:rPr>
          <w:fldChar w:fldCharType="end"/>
        </w:r>
      </w:hyperlink>
    </w:p>
    <w:p w14:paraId="4F419FB5" w14:textId="77777777" w:rsidR="001F29A7" w:rsidRPr="00C33B81" w:rsidRDefault="0041418C" w:rsidP="001F29A7">
      <w:pPr>
        <w:pStyle w:val="TOC2"/>
        <w:tabs>
          <w:tab w:val="right" w:leader="dot" w:pos="9062"/>
        </w:tabs>
        <w:rPr>
          <w:rFonts w:eastAsiaTheme="minorEastAsia"/>
          <w:noProof/>
          <w:sz w:val="22"/>
        </w:rPr>
      </w:pPr>
      <w:hyperlink w:anchor="_Toc447676578" w:history="1">
        <w:r w:rsidR="001F29A7" w:rsidRPr="00C33B81">
          <w:rPr>
            <w:rStyle w:val="Hyperlink"/>
            <w:noProof/>
          </w:rPr>
          <w:t>2.2 Bases teóricas da investigação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_Toc447676578 \h </w:instrText>
        </w:r>
        <w:r w:rsidR="001F29A7" w:rsidRPr="00C33B81">
          <w:rPr>
            <w:noProof/>
            <w:webHidden/>
          </w:rPr>
        </w:r>
        <w:r w:rsidR="001F29A7" w:rsidRPr="00C33B81">
          <w:rPr>
            <w:noProof/>
            <w:webHidden/>
          </w:rPr>
          <w:fldChar w:fldCharType="separate"/>
        </w:r>
        <w:r w:rsidR="001F29A7" w:rsidRPr="00C33B81">
          <w:rPr>
            <w:noProof/>
            <w:webHidden/>
          </w:rPr>
          <w:t>6</w:t>
        </w:r>
        <w:r w:rsidR="001F29A7" w:rsidRPr="00C33B81">
          <w:rPr>
            <w:noProof/>
            <w:webHidden/>
          </w:rPr>
          <w:fldChar w:fldCharType="end"/>
        </w:r>
      </w:hyperlink>
    </w:p>
    <w:p w14:paraId="2398C570"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79" w:history="1">
        <w:r w:rsidR="001F29A7" w:rsidRPr="00C33B81">
          <w:rPr>
            <w:rStyle w:val="Hyperlink"/>
            <w:noProof/>
          </w:rPr>
          <w:t xml:space="preserve">2.2.1 </w:t>
        </w:r>
        <w:r w:rsidR="001F29A7" w:rsidRPr="00C33B81">
          <w:rPr>
            <w:rStyle w:val="Hyperlink"/>
            <w:i/>
            <w:noProof/>
          </w:rPr>
          <w:t>Software</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_Toc447676579 \h </w:instrText>
        </w:r>
        <w:r w:rsidR="001F29A7" w:rsidRPr="00C33B81">
          <w:rPr>
            <w:noProof/>
            <w:webHidden/>
          </w:rPr>
        </w:r>
        <w:r w:rsidR="001F29A7" w:rsidRPr="00C33B81">
          <w:rPr>
            <w:noProof/>
            <w:webHidden/>
          </w:rPr>
          <w:fldChar w:fldCharType="separate"/>
        </w:r>
        <w:r w:rsidR="001F29A7" w:rsidRPr="00C33B81">
          <w:rPr>
            <w:noProof/>
            <w:webHidden/>
          </w:rPr>
          <w:t>7</w:t>
        </w:r>
        <w:r w:rsidR="001F29A7" w:rsidRPr="00C33B81">
          <w:rPr>
            <w:noProof/>
            <w:webHidden/>
          </w:rPr>
          <w:fldChar w:fldCharType="end"/>
        </w:r>
      </w:hyperlink>
    </w:p>
    <w:p w14:paraId="36DB15A2"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80" w:history="1">
        <w:r w:rsidR="001F29A7" w:rsidRPr="00C33B81">
          <w:rPr>
            <w:rStyle w:val="Hyperlink"/>
            <w:noProof/>
          </w:rPr>
          <w:t>2.2.2 Sistemas de Informação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_Toc447676580 \h </w:instrText>
        </w:r>
        <w:r w:rsidR="001F29A7" w:rsidRPr="00C33B81">
          <w:rPr>
            <w:noProof/>
            <w:webHidden/>
          </w:rPr>
        </w:r>
        <w:r w:rsidR="001F29A7" w:rsidRPr="00C33B81">
          <w:rPr>
            <w:noProof/>
            <w:webHidden/>
          </w:rPr>
          <w:fldChar w:fldCharType="separate"/>
        </w:r>
        <w:r w:rsidR="001F29A7" w:rsidRPr="00C33B81">
          <w:rPr>
            <w:noProof/>
            <w:webHidden/>
          </w:rPr>
          <w:t>7</w:t>
        </w:r>
        <w:r w:rsidR="001F29A7" w:rsidRPr="00C33B81">
          <w:rPr>
            <w:noProof/>
            <w:webHidden/>
          </w:rPr>
          <w:fldChar w:fldCharType="end"/>
        </w:r>
      </w:hyperlink>
    </w:p>
    <w:p w14:paraId="0DD9A752"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81" w:history="1">
        <w:r w:rsidR="001F29A7" w:rsidRPr="00C33B81">
          <w:rPr>
            <w:rStyle w:val="Hyperlink"/>
            <w:noProof/>
          </w:rPr>
          <w:t>2.2.3. Arquitectura de Sistemas de Informação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_Toc447676581 \h </w:instrText>
        </w:r>
        <w:r w:rsidR="001F29A7" w:rsidRPr="00C33B81">
          <w:rPr>
            <w:noProof/>
            <w:webHidden/>
          </w:rPr>
        </w:r>
        <w:r w:rsidR="001F29A7" w:rsidRPr="00C33B81">
          <w:rPr>
            <w:noProof/>
            <w:webHidden/>
          </w:rPr>
          <w:fldChar w:fldCharType="separate"/>
        </w:r>
        <w:r w:rsidR="001F29A7" w:rsidRPr="00C33B81">
          <w:rPr>
            <w:noProof/>
            <w:webHidden/>
          </w:rPr>
          <w:t>9</w:t>
        </w:r>
        <w:r w:rsidR="001F29A7" w:rsidRPr="00C33B81">
          <w:rPr>
            <w:noProof/>
            <w:webHidden/>
          </w:rPr>
          <w:fldChar w:fldCharType="end"/>
        </w:r>
      </w:hyperlink>
    </w:p>
    <w:p w14:paraId="71F4A27E"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82" w:history="1">
        <w:r w:rsidR="001F29A7" w:rsidRPr="00C33B81">
          <w:rPr>
            <w:rStyle w:val="Hyperlink"/>
            <w:noProof/>
          </w:rPr>
          <w:t>2.2.4 Aplicativos Móveis</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_Toc447676582 \h </w:instrText>
        </w:r>
        <w:r w:rsidR="001F29A7" w:rsidRPr="00C33B81">
          <w:rPr>
            <w:noProof/>
            <w:webHidden/>
          </w:rPr>
        </w:r>
        <w:r w:rsidR="001F29A7" w:rsidRPr="00C33B81">
          <w:rPr>
            <w:noProof/>
            <w:webHidden/>
          </w:rPr>
          <w:fldChar w:fldCharType="separate"/>
        </w:r>
        <w:r w:rsidR="001F29A7" w:rsidRPr="00C33B81">
          <w:rPr>
            <w:noProof/>
            <w:webHidden/>
          </w:rPr>
          <w:t>11</w:t>
        </w:r>
        <w:r w:rsidR="001F29A7" w:rsidRPr="00C33B81">
          <w:rPr>
            <w:noProof/>
            <w:webHidden/>
          </w:rPr>
          <w:fldChar w:fldCharType="end"/>
        </w:r>
      </w:hyperlink>
    </w:p>
    <w:p w14:paraId="510AB455" w14:textId="77777777" w:rsidR="001F29A7" w:rsidRPr="00C33B81" w:rsidRDefault="0041418C" w:rsidP="001F29A7">
      <w:pPr>
        <w:pStyle w:val="TOC3"/>
        <w:tabs>
          <w:tab w:val="right" w:leader="dot" w:pos="9062"/>
        </w:tabs>
        <w:spacing w:line="240" w:lineRule="auto"/>
        <w:rPr>
          <w:rFonts w:eastAsiaTheme="minorEastAsia"/>
          <w:noProof/>
          <w:sz w:val="22"/>
        </w:rPr>
      </w:pPr>
      <w:hyperlink w:anchor="_Toc447676583" w:history="1">
        <w:r w:rsidR="001F29A7" w:rsidRPr="00C33B81">
          <w:rPr>
            <w:rStyle w:val="Hyperlink"/>
            <w:noProof/>
          </w:rPr>
          <w:t>2.2.5 Android</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_Toc447676583 \h </w:instrText>
        </w:r>
        <w:r w:rsidR="001F29A7" w:rsidRPr="00C33B81">
          <w:rPr>
            <w:noProof/>
            <w:webHidden/>
          </w:rPr>
        </w:r>
        <w:r w:rsidR="001F29A7" w:rsidRPr="00C33B81">
          <w:rPr>
            <w:noProof/>
            <w:webHidden/>
          </w:rPr>
          <w:fldChar w:fldCharType="separate"/>
        </w:r>
        <w:r w:rsidR="001F29A7" w:rsidRPr="00C33B81">
          <w:rPr>
            <w:noProof/>
            <w:webHidden/>
          </w:rPr>
          <w:t>11</w:t>
        </w:r>
        <w:r w:rsidR="001F29A7" w:rsidRPr="00C33B81">
          <w:rPr>
            <w:noProof/>
            <w:webHidden/>
          </w:rPr>
          <w:fldChar w:fldCharType="end"/>
        </w:r>
      </w:hyperlink>
    </w:p>
    <w:p w14:paraId="22B504C3" w14:textId="77777777" w:rsidR="001F29A7" w:rsidRPr="00C33B81" w:rsidRDefault="0041418C" w:rsidP="001F29A7">
      <w:pPr>
        <w:pStyle w:val="TOC2"/>
        <w:tabs>
          <w:tab w:val="right" w:leader="dot" w:pos="9062"/>
        </w:tabs>
        <w:rPr>
          <w:rFonts w:eastAsiaTheme="minorEastAsia"/>
          <w:noProof/>
          <w:sz w:val="22"/>
        </w:rPr>
      </w:pPr>
      <w:hyperlink w:anchor="_Toc447676584" w:history="1">
        <w:r w:rsidR="001F29A7" w:rsidRPr="00C33B81">
          <w:rPr>
            <w:rStyle w:val="Hyperlink"/>
            <w:noProof/>
          </w:rPr>
          <w:t>2.3 Definições Conceituais</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_Toc447676584 \h </w:instrText>
        </w:r>
        <w:r w:rsidR="001F29A7" w:rsidRPr="00C33B81">
          <w:rPr>
            <w:noProof/>
            <w:webHidden/>
          </w:rPr>
        </w:r>
        <w:r w:rsidR="001F29A7" w:rsidRPr="00C33B81">
          <w:rPr>
            <w:noProof/>
            <w:webHidden/>
          </w:rPr>
          <w:fldChar w:fldCharType="separate"/>
        </w:r>
        <w:r w:rsidR="001F29A7" w:rsidRPr="00C33B81">
          <w:rPr>
            <w:noProof/>
            <w:webHidden/>
          </w:rPr>
          <w:t>14</w:t>
        </w:r>
        <w:r w:rsidR="001F29A7" w:rsidRPr="00C33B81">
          <w:rPr>
            <w:noProof/>
            <w:webHidden/>
          </w:rPr>
          <w:fldChar w:fldCharType="end"/>
        </w:r>
      </w:hyperlink>
    </w:p>
    <w:p w14:paraId="15846530" w14:textId="77777777" w:rsidR="001F29A7" w:rsidRPr="00C33B81" w:rsidRDefault="0041418C" w:rsidP="001F29A7">
      <w:pPr>
        <w:pStyle w:val="TOC1"/>
        <w:rPr>
          <w:rFonts w:eastAsiaTheme="minorEastAsia"/>
          <w:caps w:val="0"/>
          <w:sz w:val="22"/>
        </w:rPr>
      </w:pPr>
      <w:hyperlink w:anchor="_Toc447676585" w:history="1">
        <w:r w:rsidR="001F29A7" w:rsidRPr="00C33B81">
          <w:rPr>
            <w:rStyle w:val="Hyperlink"/>
          </w:rPr>
          <w:t>CApítulo 3 - MARCO CONTEXTUAL DA INVESTIGAÇÃO</w:t>
        </w:r>
        <w:r w:rsidR="001F29A7" w:rsidRPr="00C33B81">
          <w:rPr>
            <w:webHidden/>
          </w:rPr>
          <w:tab/>
        </w:r>
        <w:r w:rsidR="001F29A7" w:rsidRPr="00C33B81">
          <w:rPr>
            <w:webHidden/>
          </w:rPr>
          <w:fldChar w:fldCharType="begin"/>
        </w:r>
        <w:r w:rsidR="001F29A7" w:rsidRPr="00C33B81">
          <w:rPr>
            <w:webHidden/>
          </w:rPr>
          <w:instrText xml:space="preserve"> PAGEREF _Toc447676585 \h </w:instrText>
        </w:r>
        <w:r w:rsidR="001F29A7" w:rsidRPr="00C33B81">
          <w:rPr>
            <w:webHidden/>
          </w:rPr>
        </w:r>
        <w:r w:rsidR="001F29A7" w:rsidRPr="00C33B81">
          <w:rPr>
            <w:webHidden/>
          </w:rPr>
          <w:fldChar w:fldCharType="separate"/>
        </w:r>
        <w:r w:rsidR="001F29A7" w:rsidRPr="00C33B81">
          <w:rPr>
            <w:webHidden/>
          </w:rPr>
          <w:t>15</w:t>
        </w:r>
        <w:r w:rsidR="001F29A7" w:rsidRPr="00C33B81">
          <w:rPr>
            <w:webHidden/>
          </w:rPr>
          <w:fldChar w:fldCharType="end"/>
        </w:r>
      </w:hyperlink>
    </w:p>
    <w:p w14:paraId="132AACB2" w14:textId="77777777" w:rsidR="001F29A7" w:rsidRPr="00C33B81" w:rsidRDefault="0041418C" w:rsidP="001F29A7">
      <w:pPr>
        <w:pStyle w:val="TOC2"/>
        <w:tabs>
          <w:tab w:val="right" w:leader="dot" w:pos="9062"/>
        </w:tabs>
        <w:rPr>
          <w:rFonts w:eastAsiaTheme="minorEastAsia"/>
          <w:noProof/>
          <w:sz w:val="22"/>
        </w:rPr>
      </w:pPr>
      <w:hyperlink w:anchor="_Toc447676586" w:history="1">
        <w:r w:rsidR="001F29A7" w:rsidRPr="00C33B81">
          <w:rPr>
            <w:rStyle w:val="Hyperlink"/>
            <w:noProof/>
          </w:rPr>
          <w:t>3.1. Introdução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_Toc447676586 \h </w:instrText>
        </w:r>
        <w:r w:rsidR="001F29A7" w:rsidRPr="00C33B81">
          <w:rPr>
            <w:noProof/>
            <w:webHidden/>
          </w:rPr>
        </w:r>
        <w:r w:rsidR="001F29A7" w:rsidRPr="00C33B81">
          <w:rPr>
            <w:noProof/>
            <w:webHidden/>
          </w:rPr>
          <w:fldChar w:fldCharType="separate"/>
        </w:r>
        <w:r w:rsidR="001F29A7" w:rsidRPr="00C33B81">
          <w:rPr>
            <w:noProof/>
            <w:webHidden/>
          </w:rPr>
          <w:t>15</w:t>
        </w:r>
        <w:r w:rsidR="001F29A7" w:rsidRPr="00C33B81">
          <w:rPr>
            <w:noProof/>
            <w:webHidden/>
          </w:rPr>
          <w:fldChar w:fldCharType="end"/>
        </w:r>
      </w:hyperlink>
    </w:p>
    <w:p w14:paraId="672FDC5D" w14:textId="77777777" w:rsidR="001F29A7" w:rsidRPr="00C33B81" w:rsidRDefault="0041418C" w:rsidP="001F29A7">
      <w:pPr>
        <w:pStyle w:val="TOC2"/>
        <w:tabs>
          <w:tab w:val="right" w:leader="dot" w:pos="9062"/>
        </w:tabs>
        <w:rPr>
          <w:rFonts w:eastAsiaTheme="minorEastAsia"/>
          <w:noProof/>
          <w:sz w:val="22"/>
        </w:rPr>
      </w:pPr>
      <w:hyperlink w:anchor="_Toc447676587" w:history="1">
        <w:r w:rsidR="001F29A7" w:rsidRPr="00C33B81">
          <w:rPr>
            <w:rStyle w:val="Hyperlink"/>
            <w:noProof/>
          </w:rPr>
          <w:t>3.2. Cidade de Maputo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_Toc447676587 \h </w:instrText>
        </w:r>
        <w:r w:rsidR="001F29A7" w:rsidRPr="00C33B81">
          <w:rPr>
            <w:noProof/>
            <w:webHidden/>
          </w:rPr>
        </w:r>
        <w:r w:rsidR="001F29A7" w:rsidRPr="00C33B81">
          <w:rPr>
            <w:noProof/>
            <w:webHidden/>
          </w:rPr>
          <w:fldChar w:fldCharType="separate"/>
        </w:r>
        <w:r w:rsidR="001F29A7" w:rsidRPr="00C33B81">
          <w:rPr>
            <w:noProof/>
            <w:webHidden/>
          </w:rPr>
          <w:t>15</w:t>
        </w:r>
        <w:r w:rsidR="001F29A7" w:rsidRPr="00C33B81">
          <w:rPr>
            <w:noProof/>
            <w:webHidden/>
          </w:rPr>
          <w:fldChar w:fldCharType="end"/>
        </w:r>
      </w:hyperlink>
    </w:p>
    <w:p w14:paraId="3225C25D" w14:textId="77777777" w:rsidR="001F29A7" w:rsidRPr="00C33B81" w:rsidRDefault="0041418C" w:rsidP="001F29A7">
      <w:pPr>
        <w:pStyle w:val="TOC2"/>
        <w:tabs>
          <w:tab w:val="right" w:leader="dot" w:pos="9062"/>
        </w:tabs>
        <w:rPr>
          <w:rFonts w:eastAsiaTheme="minorEastAsia"/>
          <w:noProof/>
          <w:sz w:val="22"/>
        </w:rPr>
      </w:pPr>
      <w:hyperlink w:anchor="_Toc447676588" w:history="1">
        <w:r w:rsidR="001F29A7" w:rsidRPr="00C33B81">
          <w:rPr>
            <w:rStyle w:val="Hyperlink"/>
            <w:noProof/>
          </w:rPr>
          <w:t>3.3. Serviços Públicos na Cidade de Maputo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_Toc447676588 \h </w:instrText>
        </w:r>
        <w:r w:rsidR="001F29A7" w:rsidRPr="00C33B81">
          <w:rPr>
            <w:noProof/>
            <w:webHidden/>
          </w:rPr>
        </w:r>
        <w:r w:rsidR="001F29A7" w:rsidRPr="00C33B81">
          <w:rPr>
            <w:noProof/>
            <w:webHidden/>
          </w:rPr>
          <w:fldChar w:fldCharType="separate"/>
        </w:r>
        <w:r w:rsidR="001F29A7" w:rsidRPr="00C33B81">
          <w:rPr>
            <w:noProof/>
            <w:webHidden/>
          </w:rPr>
          <w:t>16</w:t>
        </w:r>
        <w:r w:rsidR="001F29A7" w:rsidRPr="00C33B81">
          <w:rPr>
            <w:noProof/>
            <w:webHidden/>
          </w:rPr>
          <w:fldChar w:fldCharType="end"/>
        </w:r>
      </w:hyperlink>
    </w:p>
    <w:p w14:paraId="6D9E36CF" w14:textId="77777777" w:rsidR="001F29A7" w:rsidRPr="00C33B81" w:rsidRDefault="0041418C" w:rsidP="001F29A7">
      <w:pPr>
        <w:pStyle w:val="TOC2"/>
        <w:tabs>
          <w:tab w:val="right" w:leader="dot" w:pos="9062"/>
        </w:tabs>
        <w:rPr>
          <w:rFonts w:eastAsiaTheme="minorEastAsia"/>
          <w:noProof/>
          <w:sz w:val="22"/>
        </w:rPr>
      </w:pPr>
      <w:hyperlink w:anchor="_Toc447676589" w:history="1">
        <w:r w:rsidR="001F29A7" w:rsidRPr="00C33B81">
          <w:rPr>
            <w:rStyle w:val="Hyperlink"/>
            <w:noProof/>
          </w:rPr>
          <w:t>3.4. Deficiências do Actual Sistema de Divulgação de Serviços Públicos</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_Toc447676589 \h </w:instrText>
        </w:r>
        <w:r w:rsidR="001F29A7" w:rsidRPr="00C33B81">
          <w:rPr>
            <w:noProof/>
            <w:webHidden/>
          </w:rPr>
        </w:r>
        <w:r w:rsidR="001F29A7" w:rsidRPr="00C33B81">
          <w:rPr>
            <w:noProof/>
            <w:webHidden/>
          </w:rPr>
          <w:fldChar w:fldCharType="separate"/>
        </w:r>
        <w:r w:rsidR="001F29A7" w:rsidRPr="00C33B81">
          <w:rPr>
            <w:noProof/>
            <w:webHidden/>
          </w:rPr>
          <w:t>16</w:t>
        </w:r>
        <w:r w:rsidR="001F29A7" w:rsidRPr="00C33B81">
          <w:rPr>
            <w:noProof/>
            <w:webHidden/>
          </w:rPr>
          <w:fldChar w:fldCharType="end"/>
        </w:r>
      </w:hyperlink>
    </w:p>
    <w:p w14:paraId="69A998E9" w14:textId="77777777" w:rsidR="001F29A7" w:rsidRPr="00C33B81" w:rsidRDefault="0041418C" w:rsidP="001F29A7">
      <w:pPr>
        <w:pStyle w:val="TOC1"/>
        <w:rPr>
          <w:rFonts w:eastAsiaTheme="minorEastAsia"/>
          <w:caps w:val="0"/>
          <w:sz w:val="22"/>
        </w:rPr>
      </w:pPr>
      <w:hyperlink w:anchor="_Toc447676590" w:history="1">
        <w:r w:rsidR="001F29A7" w:rsidRPr="00C33B81">
          <w:rPr>
            <w:rStyle w:val="Hyperlink"/>
          </w:rPr>
          <w:t>CApÍtulo 4 - METODOLOGIA DE RESOLUÇÃO DO PROBLEMA E APRESENTAÇÃO DE RESULTADOS</w:t>
        </w:r>
        <w:r w:rsidR="001F29A7" w:rsidRPr="00C33B81">
          <w:rPr>
            <w:webHidden/>
          </w:rPr>
          <w:tab/>
        </w:r>
        <w:r w:rsidR="001F29A7" w:rsidRPr="00C33B81">
          <w:rPr>
            <w:webHidden/>
          </w:rPr>
          <w:fldChar w:fldCharType="begin"/>
        </w:r>
        <w:r w:rsidR="001F29A7" w:rsidRPr="00C33B81">
          <w:rPr>
            <w:webHidden/>
          </w:rPr>
          <w:instrText xml:space="preserve"> PAGEREF _Toc447676590 \h </w:instrText>
        </w:r>
        <w:r w:rsidR="001F29A7" w:rsidRPr="00C33B81">
          <w:rPr>
            <w:webHidden/>
          </w:rPr>
        </w:r>
        <w:r w:rsidR="001F29A7" w:rsidRPr="00C33B81">
          <w:rPr>
            <w:webHidden/>
          </w:rPr>
          <w:fldChar w:fldCharType="separate"/>
        </w:r>
        <w:r w:rsidR="001F29A7" w:rsidRPr="00C33B81">
          <w:rPr>
            <w:webHidden/>
          </w:rPr>
          <w:t>18</w:t>
        </w:r>
        <w:r w:rsidR="001F29A7" w:rsidRPr="00C33B81">
          <w:rPr>
            <w:webHidden/>
          </w:rPr>
          <w:fldChar w:fldCharType="end"/>
        </w:r>
      </w:hyperlink>
    </w:p>
    <w:p w14:paraId="2A5C0A46" w14:textId="77777777" w:rsidR="001F29A7" w:rsidRPr="00C33B81" w:rsidRDefault="0041418C" w:rsidP="001F29A7">
      <w:pPr>
        <w:pStyle w:val="TOC2"/>
        <w:tabs>
          <w:tab w:val="right" w:leader="dot" w:pos="9062"/>
        </w:tabs>
        <w:rPr>
          <w:rFonts w:eastAsiaTheme="minorEastAsia"/>
          <w:noProof/>
          <w:sz w:val="22"/>
        </w:rPr>
      </w:pPr>
      <w:hyperlink w:anchor="_Toc447676591" w:history="1">
        <w:r w:rsidR="001F29A7" w:rsidRPr="00C33B81">
          <w:rPr>
            <w:rStyle w:val="Hyperlink"/>
            <w:noProof/>
          </w:rPr>
          <w:t>4.1 Introdução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_Toc447676591 \h </w:instrText>
        </w:r>
        <w:r w:rsidR="001F29A7" w:rsidRPr="00C33B81">
          <w:rPr>
            <w:noProof/>
            <w:webHidden/>
          </w:rPr>
        </w:r>
        <w:r w:rsidR="001F29A7" w:rsidRPr="00C33B81">
          <w:rPr>
            <w:noProof/>
            <w:webHidden/>
          </w:rPr>
          <w:fldChar w:fldCharType="separate"/>
        </w:r>
        <w:r w:rsidR="001F29A7" w:rsidRPr="00C33B81">
          <w:rPr>
            <w:noProof/>
            <w:webHidden/>
          </w:rPr>
          <w:t>18</w:t>
        </w:r>
        <w:r w:rsidR="001F29A7" w:rsidRPr="00C33B81">
          <w:rPr>
            <w:noProof/>
            <w:webHidden/>
          </w:rPr>
          <w:fldChar w:fldCharType="end"/>
        </w:r>
      </w:hyperlink>
    </w:p>
    <w:p w14:paraId="2802DAED" w14:textId="77777777" w:rsidR="001F29A7" w:rsidRPr="00C33B81" w:rsidRDefault="0041418C" w:rsidP="001F29A7">
      <w:pPr>
        <w:pStyle w:val="TOC2"/>
        <w:tabs>
          <w:tab w:val="right" w:leader="dot" w:pos="9062"/>
        </w:tabs>
        <w:rPr>
          <w:rFonts w:eastAsiaTheme="minorEastAsia"/>
          <w:noProof/>
          <w:sz w:val="22"/>
        </w:rPr>
      </w:pPr>
      <w:hyperlink w:anchor="_Toc447676592" w:history="1">
        <w:r w:rsidR="001F29A7" w:rsidRPr="00C33B81">
          <w:rPr>
            <w:rStyle w:val="Hyperlink"/>
            <w:noProof/>
          </w:rPr>
          <w:t>4.2. Metodologia de desenvolvimento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_Toc447676592 \h </w:instrText>
        </w:r>
        <w:r w:rsidR="001F29A7" w:rsidRPr="00C33B81">
          <w:rPr>
            <w:noProof/>
            <w:webHidden/>
          </w:rPr>
        </w:r>
        <w:r w:rsidR="001F29A7" w:rsidRPr="00C33B81">
          <w:rPr>
            <w:noProof/>
            <w:webHidden/>
          </w:rPr>
          <w:fldChar w:fldCharType="separate"/>
        </w:r>
        <w:r w:rsidR="001F29A7" w:rsidRPr="00C33B81">
          <w:rPr>
            <w:noProof/>
            <w:webHidden/>
          </w:rPr>
          <w:t>18</w:t>
        </w:r>
        <w:r w:rsidR="001F29A7" w:rsidRPr="00C33B81">
          <w:rPr>
            <w:noProof/>
            <w:webHidden/>
          </w:rPr>
          <w:fldChar w:fldCharType="end"/>
        </w:r>
      </w:hyperlink>
    </w:p>
    <w:p w14:paraId="1095721E" w14:textId="77777777" w:rsidR="001F29A7" w:rsidRPr="00C33B81" w:rsidRDefault="0041418C" w:rsidP="001F29A7">
      <w:pPr>
        <w:pStyle w:val="TOC2"/>
        <w:tabs>
          <w:tab w:val="right" w:leader="dot" w:pos="9062"/>
        </w:tabs>
        <w:rPr>
          <w:rFonts w:eastAsiaTheme="minorEastAsia"/>
          <w:noProof/>
          <w:sz w:val="22"/>
        </w:rPr>
      </w:pPr>
      <w:hyperlink w:anchor="_Toc447676593" w:history="1">
        <w:r w:rsidR="001F29A7" w:rsidRPr="00C33B81">
          <w:rPr>
            <w:rStyle w:val="Hyperlink"/>
            <w:noProof/>
          </w:rPr>
          <w:t>4.3 Ferramentas e tecnologias utilizadas</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_Toc447676593 \h </w:instrText>
        </w:r>
        <w:r w:rsidR="001F29A7" w:rsidRPr="00C33B81">
          <w:rPr>
            <w:noProof/>
            <w:webHidden/>
          </w:rPr>
        </w:r>
        <w:r w:rsidR="001F29A7" w:rsidRPr="00C33B81">
          <w:rPr>
            <w:noProof/>
            <w:webHidden/>
          </w:rPr>
          <w:fldChar w:fldCharType="separate"/>
        </w:r>
        <w:r w:rsidR="001F29A7" w:rsidRPr="00C33B81">
          <w:rPr>
            <w:noProof/>
            <w:webHidden/>
          </w:rPr>
          <w:t>18</w:t>
        </w:r>
        <w:r w:rsidR="001F29A7" w:rsidRPr="00C33B81">
          <w:rPr>
            <w:noProof/>
            <w:webHidden/>
          </w:rPr>
          <w:fldChar w:fldCharType="end"/>
        </w:r>
      </w:hyperlink>
    </w:p>
    <w:p w14:paraId="5047AF55" w14:textId="77777777" w:rsidR="001F29A7" w:rsidRPr="00C33B81" w:rsidRDefault="0041418C" w:rsidP="001F29A7">
      <w:pPr>
        <w:pStyle w:val="TOC1"/>
        <w:rPr>
          <w:rFonts w:eastAsiaTheme="minorEastAsia"/>
          <w:caps w:val="0"/>
          <w:sz w:val="22"/>
        </w:rPr>
      </w:pPr>
      <w:hyperlink w:anchor="_Toc447676594" w:history="1">
        <w:r w:rsidR="001F29A7" w:rsidRPr="00C33B81">
          <w:rPr>
            <w:rStyle w:val="Hyperlink"/>
          </w:rPr>
          <w:t>CAPÍTULO 5 - CONCLUSÕES E RECOMENDACÕES</w:t>
        </w:r>
        <w:r w:rsidR="001F29A7" w:rsidRPr="00C33B81">
          <w:rPr>
            <w:webHidden/>
          </w:rPr>
          <w:tab/>
        </w:r>
        <w:r w:rsidR="001F29A7" w:rsidRPr="00C33B81">
          <w:rPr>
            <w:webHidden/>
          </w:rPr>
          <w:fldChar w:fldCharType="begin"/>
        </w:r>
        <w:r w:rsidR="001F29A7" w:rsidRPr="00C33B81">
          <w:rPr>
            <w:webHidden/>
          </w:rPr>
          <w:instrText xml:space="preserve"> PAGEREF _Toc447676594 \h </w:instrText>
        </w:r>
        <w:r w:rsidR="001F29A7" w:rsidRPr="00C33B81">
          <w:rPr>
            <w:webHidden/>
          </w:rPr>
        </w:r>
        <w:r w:rsidR="001F29A7" w:rsidRPr="00C33B81">
          <w:rPr>
            <w:webHidden/>
          </w:rPr>
          <w:fldChar w:fldCharType="separate"/>
        </w:r>
        <w:r w:rsidR="001F29A7" w:rsidRPr="00C33B81">
          <w:rPr>
            <w:webHidden/>
          </w:rPr>
          <w:t>19</w:t>
        </w:r>
        <w:r w:rsidR="001F29A7" w:rsidRPr="00C33B81">
          <w:rPr>
            <w:webHidden/>
          </w:rPr>
          <w:fldChar w:fldCharType="end"/>
        </w:r>
      </w:hyperlink>
    </w:p>
    <w:p w14:paraId="691E1FD3" w14:textId="77777777" w:rsidR="001F29A7" w:rsidRPr="00C33B81" w:rsidRDefault="0041418C" w:rsidP="001F29A7">
      <w:pPr>
        <w:pStyle w:val="TOC2"/>
        <w:tabs>
          <w:tab w:val="right" w:leader="dot" w:pos="9062"/>
        </w:tabs>
        <w:rPr>
          <w:rFonts w:eastAsiaTheme="minorEastAsia"/>
          <w:noProof/>
          <w:sz w:val="22"/>
        </w:rPr>
      </w:pPr>
      <w:hyperlink w:anchor="_Toc447676595" w:history="1">
        <w:r w:rsidR="001F29A7" w:rsidRPr="00C33B81">
          <w:rPr>
            <w:rStyle w:val="Hyperlink"/>
            <w:noProof/>
          </w:rPr>
          <w:t>5.1 Conclusões</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_Toc447676595 \h </w:instrText>
        </w:r>
        <w:r w:rsidR="001F29A7" w:rsidRPr="00C33B81">
          <w:rPr>
            <w:noProof/>
            <w:webHidden/>
          </w:rPr>
        </w:r>
        <w:r w:rsidR="001F29A7" w:rsidRPr="00C33B81">
          <w:rPr>
            <w:noProof/>
            <w:webHidden/>
          </w:rPr>
          <w:fldChar w:fldCharType="separate"/>
        </w:r>
        <w:r w:rsidR="001F29A7" w:rsidRPr="00C33B81">
          <w:rPr>
            <w:noProof/>
            <w:webHidden/>
          </w:rPr>
          <w:t>19</w:t>
        </w:r>
        <w:r w:rsidR="001F29A7" w:rsidRPr="00C33B81">
          <w:rPr>
            <w:noProof/>
            <w:webHidden/>
          </w:rPr>
          <w:fldChar w:fldCharType="end"/>
        </w:r>
      </w:hyperlink>
    </w:p>
    <w:p w14:paraId="43B7DA96" w14:textId="77777777" w:rsidR="001F29A7" w:rsidRPr="00C33B81" w:rsidRDefault="0041418C" w:rsidP="001F29A7">
      <w:pPr>
        <w:pStyle w:val="TOC2"/>
        <w:tabs>
          <w:tab w:val="right" w:leader="dot" w:pos="9062"/>
        </w:tabs>
        <w:rPr>
          <w:rFonts w:eastAsiaTheme="minorEastAsia"/>
          <w:noProof/>
          <w:sz w:val="22"/>
        </w:rPr>
      </w:pPr>
      <w:hyperlink w:anchor="_Toc447676596" w:history="1">
        <w:r w:rsidR="001F29A7" w:rsidRPr="00C33B81">
          <w:rPr>
            <w:rStyle w:val="Hyperlink"/>
            <w:noProof/>
          </w:rPr>
          <w:t>5.2 Recomendações</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_Toc447676596 \h </w:instrText>
        </w:r>
        <w:r w:rsidR="001F29A7" w:rsidRPr="00C33B81">
          <w:rPr>
            <w:noProof/>
            <w:webHidden/>
          </w:rPr>
        </w:r>
        <w:r w:rsidR="001F29A7" w:rsidRPr="00C33B81">
          <w:rPr>
            <w:noProof/>
            <w:webHidden/>
          </w:rPr>
          <w:fldChar w:fldCharType="separate"/>
        </w:r>
        <w:r w:rsidR="001F29A7" w:rsidRPr="00C33B81">
          <w:rPr>
            <w:noProof/>
            <w:webHidden/>
          </w:rPr>
          <w:t>19</w:t>
        </w:r>
        <w:r w:rsidR="001F29A7" w:rsidRPr="00C33B81">
          <w:rPr>
            <w:noProof/>
            <w:webHidden/>
          </w:rPr>
          <w:fldChar w:fldCharType="end"/>
        </w:r>
      </w:hyperlink>
    </w:p>
    <w:p w14:paraId="7F498CC6" w14:textId="77777777" w:rsidR="001F29A7" w:rsidRPr="00C33B81" w:rsidRDefault="0041418C" w:rsidP="001F29A7">
      <w:pPr>
        <w:pStyle w:val="TOC1"/>
        <w:rPr>
          <w:rFonts w:eastAsiaTheme="minorEastAsia"/>
          <w:caps w:val="0"/>
          <w:sz w:val="22"/>
        </w:rPr>
      </w:pPr>
      <w:hyperlink w:anchor="_Toc447676597" w:history="1">
        <w:r w:rsidR="001F29A7" w:rsidRPr="00C33B81">
          <w:rPr>
            <w:rStyle w:val="Hyperlink"/>
          </w:rPr>
          <w:t>REFERÊNCIAS BIBLIOGRÁFICAS</w:t>
        </w:r>
        <w:r w:rsidR="001F29A7" w:rsidRPr="00C33B81">
          <w:rPr>
            <w:webHidden/>
          </w:rPr>
          <w:tab/>
        </w:r>
        <w:r w:rsidR="001F29A7" w:rsidRPr="00C33B81">
          <w:rPr>
            <w:webHidden/>
          </w:rPr>
          <w:fldChar w:fldCharType="begin"/>
        </w:r>
        <w:r w:rsidR="001F29A7" w:rsidRPr="00C33B81">
          <w:rPr>
            <w:webHidden/>
          </w:rPr>
          <w:instrText xml:space="preserve"> PAGEREF _Toc447676597 \h </w:instrText>
        </w:r>
        <w:r w:rsidR="001F29A7" w:rsidRPr="00C33B81">
          <w:rPr>
            <w:webHidden/>
          </w:rPr>
        </w:r>
        <w:r w:rsidR="001F29A7" w:rsidRPr="00C33B81">
          <w:rPr>
            <w:webHidden/>
          </w:rPr>
          <w:fldChar w:fldCharType="separate"/>
        </w:r>
        <w:r w:rsidR="001F29A7" w:rsidRPr="00C33B81">
          <w:rPr>
            <w:webHidden/>
          </w:rPr>
          <w:t>20</w:t>
        </w:r>
        <w:r w:rsidR="001F29A7" w:rsidRPr="00C33B81">
          <w:rPr>
            <w:webHidden/>
          </w:rPr>
          <w:fldChar w:fldCharType="end"/>
        </w:r>
      </w:hyperlink>
    </w:p>
    <w:p w14:paraId="43AA716E" w14:textId="77777777" w:rsidR="001F29A7" w:rsidRPr="00C33B81" w:rsidRDefault="0041418C" w:rsidP="001F29A7">
      <w:pPr>
        <w:pStyle w:val="TOC1"/>
        <w:rPr>
          <w:rFonts w:eastAsiaTheme="minorEastAsia"/>
          <w:caps w:val="0"/>
          <w:sz w:val="22"/>
        </w:rPr>
      </w:pPr>
      <w:hyperlink w:anchor="_Toc447676598" w:history="1">
        <w:r w:rsidR="001F29A7" w:rsidRPr="00C33B81">
          <w:rPr>
            <w:rStyle w:val="Hyperlink"/>
          </w:rPr>
          <w:t>BIBLIOGRAFIA</w:t>
        </w:r>
        <w:r w:rsidR="001F29A7" w:rsidRPr="00C33B81">
          <w:rPr>
            <w:webHidden/>
          </w:rPr>
          <w:tab/>
        </w:r>
        <w:r w:rsidR="001F29A7" w:rsidRPr="00C33B81">
          <w:rPr>
            <w:webHidden/>
          </w:rPr>
          <w:fldChar w:fldCharType="begin"/>
        </w:r>
        <w:r w:rsidR="001F29A7" w:rsidRPr="00C33B81">
          <w:rPr>
            <w:webHidden/>
          </w:rPr>
          <w:instrText xml:space="preserve"> PAGEREF _Toc447676598 \h </w:instrText>
        </w:r>
        <w:r w:rsidR="001F29A7" w:rsidRPr="00C33B81">
          <w:rPr>
            <w:webHidden/>
          </w:rPr>
        </w:r>
        <w:r w:rsidR="001F29A7" w:rsidRPr="00C33B81">
          <w:rPr>
            <w:webHidden/>
          </w:rPr>
          <w:fldChar w:fldCharType="separate"/>
        </w:r>
        <w:r w:rsidR="001F29A7" w:rsidRPr="00C33B81">
          <w:rPr>
            <w:webHidden/>
          </w:rPr>
          <w:t>22</w:t>
        </w:r>
        <w:r w:rsidR="001F29A7" w:rsidRPr="00C33B81">
          <w:rPr>
            <w:webHidden/>
          </w:rPr>
          <w:fldChar w:fldCharType="end"/>
        </w:r>
      </w:hyperlink>
    </w:p>
    <w:p w14:paraId="7CCE5935" w14:textId="77777777" w:rsidR="001F29A7" w:rsidRPr="00C33B81" w:rsidRDefault="0041418C" w:rsidP="001F29A7">
      <w:pPr>
        <w:pStyle w:val="TOC1"/>
        <w:rPr>
          <w:rFonts w:eastAsiaTheme="minorEastAsia"/>
          <w:caps w:val="0"/>
          <w:sz w:val="22"/>
        </w:rPr>
      </w:pPr>
      <w:hyperlink w:anchor="_Toc447676599" w:history="1">
        <w:r w:rsidR="001F29A7" w:rsidRPr="00C33B81">
          <w:rPr>
            <w:rStyle w:val="Hyperlink"/>
          </w:rPr>
          <w:t>ANEXOS</w:t>
        </w:r>
        <w:r w:rsidR="001F29A7" w:rsidRPr="00C33B81">
          <w:rPr>
            <w:webHidden/>
          </w:rPr>
          <w:tab/>
        </w:r>
        <w:r w:rsidR="001F29A7" w:rsidRPr="00C33B81">
          <w:rPr>
            <w:webHidden/>
          </w:rPr>
          <w:fldChar w:fldCharType="begin"/>
        </w:r>
        <w:r w:rsidR="001F29A7" w:rsidRPr="00C33B81">
          <w:rPr>
            <w:webHidden/>
          </w:rPr>
          <w:instrText xml:space="preserve"> PAGEREF _Toc447676599 \h </w:instrText>
        </w:r>
        <w:r w:rsidR="001F29A7" w:rsidRPr="00C33B81">
          <w:rPr>
            <w:webHidden/>
          </w:rPr>
        </w:r>
        <w:r w:rsidR="001F29A7" w:rsidRPr="00C33B81">
          <w:rPr>
            <w:webHidden/>
          </w:rPr>
          <w:fldChar w:fldCharType="separate"/>
        </w:r>
        <w:r w:rsidR="001F29A7" w:rsidRPr="00C33B81">
          <w:rPr>
            <w:webHidden/>
          </w:rPr>
          <w:t>23</w:t>
        </w:r>
        <w:r w:rsidR="001F29A7" w:rsidRPr="00C33B81">
          <w:rPr>
            <w:webHidden/>
          </w:rPr>
          <w:fldChar w:fldCharType="end"/>
        </w:r>
      </w:hyperlink>
    </w:p>
    <w:p w14:paraId="03AD02FB" w14:textId="6982304D" w:rsidR="00570AEF" w:rsidRPr="00C33B81" w:rsidRDefault="00756A9F" w:rsidP="001F29A7">
      <w:pPr>
        <w:pStyle w:val="BodyText"/>
        <w:spacing w:before="0" w:after="0"/>
        <w:rPr>
          <w:rFonts w:ascii="Times New Roman" w:hAnsi="Times New Roman"/>
        </w:rPr>
      </w:pPr>
      <w:r w:rsidRPr="00C33B81">
        <w:rPr>
          <w:rFonts w:ascii="Times New Roman" w:hAnsi="Times New Roman"/>
          <w:szCs w:val="24"/>
        </w:rPr>
        <w:fldChar w:fldCharType="end"/>
      </w:r>
    </w:p>
    <w:p w14:paraId="1F57FFF2" w14:textId="77777777" w:rsidR="00FF271F" w:rsidRPr="00C33B81" w:rsidRDefault="00C30C05" w:rsidP="00554414">
      <w:pPr>
        <w:pStyle w:val="Heading1"/>
      </w:pPr>
      <w:bookmarkStart w:id="0" w:name="_Toc260760886"/>
      <w:bookmarkStart w:id="1" w:name="_Toc447676558"/>
      <w:r w:rsidRPr="00C33B81">
        <w:lastRenderedPageBreak/>
        <w:t>D</w:t>
      </w:r>
      <w:r w:rsidR="00FF271F" w:rsidRPr="00C33B81">
        <w:t>ECLARAÇÃO DE HONRA</w:t>
      </w:r>
      <w:bookmarkEnd w:id="0"/>
      <w:bookmarkEnd w:id="1"/>
    </w:p>
    <w:p w14:paraId="0E02B990" w14:textId="77777777" w:rsidR="008136A2" w:rsidRPr="00C33B81" w:rsidRDefault="008136A2" w:rsidP="00554414">
      <w:pPr>
        <w:pStyle w:val="BodyText"/>
        <w:spacing w:before="0" w:after="0" w:line="360" w:lineRule="auto"/>
        <w:rPr>
          <w:rFonts w:ascii="Times New Roman" w:hAnsi="Times New Roman"/>
        </w:rPr>
      </w:pPr>
    </w:p>
    <w:p w14:paraId="19958A34" w14:textId="071906C1" w:rsidR="00613296" w:rsidRPr="00C33B81" w:rsidRDefault="00C30C05" w:rsidP="00554414">
      <w:pPr>
        <w:spacing w:before="0" w:after="0"/>
        <w:ind w:left="720"/>
      </w:pPr>
      <w:r w:rsidRPr="00C33B81">
        <w:t xml:space="preserve">Eu, </w:t>
      </w:r>
      <w:r w:rsidR="00FC5DA9" w:rsidRPr="00C33B81">
        <w:t>Ayrton Jorge Braimo</w:t>
      </w:r>
      <w:r w:rsidRPr="00C33B81">
        <w:t xml:space="preserve"> declaro por minha </w:t>
      </w:r>
      <w:r w:rsidR="00AF642E" w:rsidRPr="00C33B81">
        <w:t>honra que</w:t>
      </w:r>
      <w:r w:rsidRPr="00C33B81">
        <w:t xml:space="preserve"> o prese</w:t>
      </w:r>
      <w:r w:rsidR="00613296" w:rsidRPr="00C33B81">
        <w:t>n</w:t>
      </w:r>
      <w:r w:rsidRPr="00C33B81">
        <w:t>te Projecto F</w:t>
      </w:r>
      <w:r w:rsidR="00613296" w:rsidRPr="00C33B81">
        <w:t>inal</w:t>
      </w:r>
      <w:r w:rsidRPr="00C33B81">
        <w:t xml:space="preserve"> do Curso</w:t>
      </w:r>
      <w:r w:rsidR="00613296" w:rsidRPr="00C33B81">
        <w:t xml:space="preserve"> é ex</w:t>
      </w:r>
      <w:r w:rsidR="001719A3" w:rsidRPr="00C33B81">
        <w:t>clusivamente de minha autori</w:t>
      </w:r>
      <w:r w:rsidR="00613296" w:rsidRPr="00C33B81">
        <w:t>a, não constituindo cópia de nenhum trabalho realizado anteriormente e as fontes usadas para a realização do trabalho encontram-se referidas na bibliografia.</w:t>
      </w:r>
    </w:p>
    <w:p w14:paraId="18E3ABE8" w14:textId="77777777" w:rsidR="00FF271F" w:rsidRPr="00C33B81" w:rsidRDefault="00FF271F" w:rsidP="00554414">
      <w:pPr>
        <w:spacing w:before="0" w:after="0"/>
        <w:ind w:left="1260" w:right="472" w:hanging="810"/>
      </w:pPr>
    </w:p>
    <w:p w14:paraId="7146B3E7" w14:textId="77777777" w:rsidR="00FF271F" w:rsidRPr="00C33B81" w:rsidRDefault="00FF271F" w:rsidP="00554414">
      <w:pPr>
        <w:spacing w:before="0" w:after="0"/>
        <w:ind w:left="1260" w:right="472" w:hanging="810"/>
      </w:pPr>
    </w:p>
    <w:p w14:paraId="40708FD7" w14:textId="77777777" w:rsidR="00FF271F" w:rsidRPr="00C33B81" w:rsidRDefault="00FF271F" w:rsidP="00554414">
      <w:pPr>
        <w:spacing w:before="0" w:after="0"/>
        <w:ind w:left="1260" w:right="472" w:hanging="810"/>
      </w:pPr>
    </w:p>
    <w:p w14:paraId="394B0CBD" w14:textId="77777777" w:rsidR="00FF271F" w:rsidRPr="00C33B81" w:rsidRDefault="00FF271F" w:rsidP="00554414">
      <w:pPr>
        <w:spacing w:before="0" w:after="0"/>
        <w:ind w:left="1260" w:right="472" w:hanging="810"/>
      </w:pPr>
    </w:p>
    <w:p w14:paraId="0F347C24" w14:textId="77777777" w:rsidR="00FF271F" w:rsidRPr="00C33B81" w:rsidRDefault="00FF271F" w:rsidP="00554414">
      <w:pPr>
        <w:spacing w:before="0" w:after="0"/>
        <w:ind w:left="1260" w:right="472" w:hanging="810"/>
      </w:pPr>
    </w:p>
    <w:p w14:paraId="6B8B1D82" w14:textId="77777777" w:rsidR="00FF271F" w:rsidRPr="00C33B81" w:rsidRDefault="00FF271F" w:rsidP="00554414">
      <w:pPr>
        <w:spacing w:before="0" w:after="0"/>
        <w:ind w:left="1260" w:right="472" w:hanging="810"/>
      </w:pPr>
    </w:p>
    <w:p w14:paraId="52F7F96A" w14:textId="77777777" w:rsidR="00FF271F" w:rsidRPr="00C33B81" w:rsidRDefault="00FF271F" w:rsidP="00554414">
      <w:pPr>
        <w:spacing w:before="0" w:after="0"/>
        <w:ind w:left="1260" w:right="472" w:hanging="810"/>
      </w:pPr>
      <w:r w:rsidRPr="00C33B81">
        <w:t xml:space="preserve">         Assinatura: __________________________________</w:t>
      </w:r>
    </w:p>
    <w:p w14:paraId="0E2834A6" w14:textId="77777777" w:rsidR="00FF271F" w:rsidRPr="00C33B81" w:rsidRDefault="00FF271F" w:rsidP="00554414">
      <w:pPr>
        <w:spacing w:before="0" w:after="0"/>
        <w:ind w:left="1260" w:right="472" w:hanging="810"/>
      </w:pPr>
    </w:p>
    <w:p w14:paraId="37786F50" w14:textId="77777777" w:rsidR="00FF271F" w:rsidRPr="00C33B81" w:rsidRDefault="00FF271F" w:rsidP="00554414">
      <w:pPr>
        <w:spacing w:before="0" w:after="0"/>
        <w:ind w:left="1260" w:right="472" w:hanging="810"/>
      </w:pPr>
    </w:p>
    <w:p w14:paraId="225333F2" w14:textId="77777777" w:rsidR="00FF271F" w:rsidRPr="00C33B81" w:rsidRDefault="00FF271F" w:rsidP="00554414">
      <w:pPr>
        <w:spacing w:before="0" w:after="0"/>
        <w:ind w:left="1260" w:right="472" w:hanging="810"/>
      </w:pPr>
    </w:p>
    <w:p w14:paraId="6CFC8342" w14:textId="77777777" w:rsidR="00985253" w:rsidRPr="00C33B81" w:rsidRDefault="00985253" w:rsidP="00554414">
      <w:pPr>
        <w:spacing w:before="0" w:after="0"/>
        <w:ind w:left="1260" w:right="472" w:hanging="810"/>
      </w:pPr>
    </w:p>
    <w:p w14:paraId="2E446B98" w14:textId="77777777" w:rsidR="00985253" w:rsidRPr="00C33B81" w:rsidRDefault="00985253" w:rsidP="00554414">
      <w:pPr>
        <w:spacing w:before="0" w:after="0"/>
        <w:ind w:left="1260" w:right="472" w:hanging="810"/>
      </w:pPr>
    </w:p>
    <w:p w14:paraId="11E0805C" w14:textId="77777777" w:rsidR="00985253" w:rsidRPr="00C33B81" w:rsidRDefault="00985253" w:rsidP="00554414">
      <w:pPr>
        <w:spacing w:before="0" w:after="0"/>
        <w:ind w:left="1260" w:right="472" w:hanging="810"/>
      </w:pPr>
    </w:p>
    <w:p w14:paraId="6CA9109A" w14:textId="77777777" w:rsidR="00985253" w:rsidRPr="00C33B81" w:rsidRDefault="00985253" w:rsidP="00554414">
      <w:pPr>
        <w:spacing w:before="0" w:after="0"/>
        <w:ind w:left="1260" w:right="472" w:hanging="810"/>
      </w:pPr>
    </w:p>
    <w:p w14:paraId="2CEED337" w14:textId="77777777" w:rsidR="00985253" w:rsidRPr="00C33B81" w:rsidRDefault="00985253" w:rsidP="00554414">
      <w:pPr>
        <w:spacing w:before="0" w:after="0"/>
        <w:ind w:left="1260" w:right="472" w:hanging="810"/>
      </w:pPr>
    </w:p>
    <w:p w14:paraId="6129B4C7" w14:textId="77777777" w:rsidR="00985253" w:rsidRPr="00C33B81" w:rsidRDefault="00985253" w:rsidP="00554414">
      <w:pPr>
        <w:spacing w:before="0" w:after="0"/>
        <w:ind w:left="1260" w:right="472" w:hanging="810"/>
      </w:pPr>
    </w:p>
    <w:p w14:paraId="1809214B" w14:textId="77777777" w:rsidR="00985253" w:rsidRPr="00C33B81" w:rsidRDefault="00985253" w:rsidP="00554414">
      <w:pPr>
        <w:spacing w:before="0" w:after="0"/>
        <w:ind w:left="1260" w:right="472" w:hanging="810"/>
      </w:pPr>
    </w:p>
    <w:p w14:paraId="314EFC69" w14:textId="77777777" w:rsidR="00985253" w:rsidRPr="00C33B81" w:rsidRDefault="00985253" w:rsidP="00554414">
      <w:pPr>
        <w:spacing w:before="0" w:after="0"/>
        <w:ind w:left="1260" w:right="472" w:hanging="810"/>
      </w:pPr>
    </w:p>
    <w:p w14:paraId="3E360A88" w14:textId="77777777" w:rsidR="00985253" w:rsidRPr="00C33B81" w:rsidRDefault="00985253" w:rsidP="00554414">
      <w:pPr>
        <w:spacing w:before="0" w:after="0"/>
        <w:ind w:left="1260" w:right="472" w:hanging="810"/>
      </w:pPr>
    </w:p>
    <w:p w14:paraId="3A3EDAB3" w14:textId="77777777" w:rsidR="00985253" w:rsidRPr="00C33B81" w:rsidRDefault="00985253" w:rsidP="00554414">
      <w:pPr>
        <w:spacing w:before="0" w:after="0"/>
        <w:ind w:left="1260" w:right="472" w:hanging="810"/>
      </w:pPr>
    </w:p>
    <w:p w14:paraId="1858CFF5" w14:textId="77777777" w:rsidR="00985253" w:rsidRPr="00C33B81" w:rsidRDefault="00985253" w:rsidP="00554414">
      <w:pPr>
        <w:spacing w:before="0" w:after="0"/>
        <w:ind w:left="1260" w:right="472" w:hanging="810"/>
      </w:pPr>
    </w:p>
    <w:p w14:paraId="222EB60F" w14:textId="77777777" w:rsidR="00985253" w:rsidRPr="00C33B81" w:rsidRDefault="00985253" w:rsidP="00554414">
      <w:pPr>
        <w:spacing w:before="0" w:after="0"/>
        <w:ind w:left="1260" w:right="472" w:hanging="810"/>
      </w:pPr>
    </w:p>
    <w:p w14:paraId="750B1EEF" w14:textId="77777777" w:rsidR="00985253" w:rsidRPr="00C33B81" w:rsidRDefault="00985253" w:rsidP="00554414">
      <w:pPr>
        <w:spacing w:before="0" w:after="0"/>
        <w:ind w:left="1260" w:right="472" w:hanging="810"/>
      </w:pPr>
    </w:p>
    <w:p w14:paraId="46AEAD96" w14:textId="77777777" w:rsidR="00985253" w:rsidRPr="00C33B81" w:rsidRDefault="00985253" w:rsidP="00F51AEC">
      <w:pPr>
        <w:spacing w:before="0" w:after="0"/>
        <w:ind w:left="1260" w:right="472" w:hanging="810"/>
        <w:jc w:val="left"/>
      </w:pPr>
    </w:p>
    <w:p w14:paraId="36462996" w14:textId="77777777" w:rsidR="00C40E53" w:rsidRPr="00C33B81" w:rsidRDefault="00C40E53" w:rsidP="00554414">
      <w:pPr>
        <w:spacing w:before="0" w:after="0"/>
        <w:ind w:left="1260" w:right="472" w:hanging="810"/>
      </w:pPr>
    </w:p>
    <w:p w14:paraId="3CB62E04" w14:textId="77777777" w:rsidR="00C40E53" w:rsidRPr="00C33B81" w:rsidRDefault="00C40E53" w:rsidP="00554414">
      <w:pPr>
        <w:spacing w:before="0" w:after="0"/>
        <w:ind w:left="1260" w:right="472" w:hanging="810"/>
      </w:pPr>
    </w:p>
    <w:p w14:paraId="45FE291E" w14:textId="77777777" w:rsidR="00FF271F" w:rsidRPr="00C33B81" w:rsidRDefault="00FF271F" w:rsidP="00B63DAA">
      <w:pPr>
        <w:pStyle w:val="Title"/>
        <w:spacing w:before="0" w:after="0"/>
        <w:jc w:val="both"/>
        <w:rPr>
          <w:rFonts w:cs="Times New Roman"/>
          <w:b w:val="0"/>
          <w:sz w:val="24"/>
        </w:rPr>
      </w:pPr>
    </w:p>
    <w:p w14:paraId="427C45E8" w14:textId="77777777" w:rsidR="00FB7AC0" w:rsidRPr="00C33B81" w:rsidRDefault="00FB7AC0" w:rsidP="00554414">
      <w:pPr>
        <w:pStyle w:val="Heading1"/>
      </w:pPr>
      <w:bookmarkStart w:id="2" w:name="_Toc260760889"/>
      <w:bookmarkStart w:id="3" w:name="_Toc447676559"/>
      <w:r w:rsidRPr="00C33B81">
        <w:lastRenderedPageBreak/>
        <w:t>ÍNDICE DE FIGURAS</w:t>
      </w:r>
      <w:bookmarkEnd w:id="2"/>
      <w:bookmarkEnd w:id="3"/>
      <w:r w:rsidRPr="00C33B81">
        <w:t xml:space="preserve"> </w:t>
      </w:r>
    </w:p>
    <w:p w14:paraId="34929F3D" w14:textId="77777777" w:rsidR="00FB7AC0" w:rsidRPr="00C33B81" w:rsidRDefault="00FB7AC0" w:rsidP="00554414">
      <w:pPr>
        <w:pStyle w:val="Title"/>
        <w:spacing w:before="0" w:after="0"/>
        <w:rPr>
          <w:rFonts w:cs="Times New Roman"/>
          <w:b w:val="0"/>
          <w:sz w:val="24"/>
          <w:szCs w:val="24"/>
        </w:rPr>
      </w:pPr>
    </w:p>
    <w:p w14:paraId="5522A185" w14:textId="77777777" w:rsidR="001F29A7" w:rsidRPr="00C33B81" w:rsidRDefault="00974E01">
      <w:pPr>
        <w:pStyle w:val="TableofFigures"/>
        <w:tabs>
          <w:tab w:val="right" w:leader="dot" w:pos="9062"/>
        </w:tabs>
        <w:rPr>
          <w:rFonts w:eastAsiaTheme="minorEastAsia"/>
          <w:noProof/>
          <w:sz w:val="22"/>
        </w:rPr>
      </w:pPr>
      <w:r w:rsidRPr="00C33B81">
        <w:rPr>
          <w:b/>
        </w:rPr>
        <w:fldChar w:fldCharType="begin"/>
      </w:r>
      <w:r w:rsidRPr="00C33B81">
        <w:rPr>
          <w:b/>
        </w:rPr>
        <w:instrText xml:space="preserve"> TOC \h \z \c "Figura" </w:instrText>
      </w:r>
      <w:r w:rsidRPr="00C33B81">
        <w:rPr>
          <w:b/>
        </w:rPr>
        <w:fldChar w:fldCharType="separate"/>
      </w:r>
      <w:hyperlink w:anchor="_Toc447676683" w:history="1">
        <w:r w:rsidR="001F29A7" w:rsidRPr="00C33B81">
          <w:rPr>
            <w:rStyle w:val="Hyperlink"/>
            <w:noProof/>
          </w:rPr>
          <w:t>Figura 1- Modelo em 3 camadas</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_Toc447676683 \h </w:instrText>
        </w:r>
        <w:r w:rsidR="001F29A7" w:rsidRPr="00C33B81">
          <w:rPr>
            <w:noProof/>
            <w:webHidden/>
          </w:rPr>
        </w:r>
        <w:r w:rsidR="001F29A7" w:rsidRPr="00C33B81">
          <w:rPr>
            <w:noProof/>
            <w:webHidden/>
          </w:rPr>
          <w:fldChar w:fldCharType="separate"/>
        </w:r>
        <w:r w:rsidR="001F29A7" w:rsidRPr="00C33B81">
          <w:rPr>
            <w:noProof/>
            <w:webHidden/>
          </w:rPr>
          <w:t>11</w:t>
        </w:r>
        <w:r w:rsidR="001F29A7" w:rsidRPr="00C33B81">
          <w:rPr>
            <w:noProof/>
            <w:webHidden/>
          </w:rPr>
          <w:fldChar w:fldCharType="end"/>
        </w:r>
      </w:hyperlink>
    </w:p>
    <w:p w14:paraId="2C9B3E1D" w14:textId="0DDBC7AC" w:rsidR="001F29A7" w:rsidRPr="00C33B81" w:rsidRDefault="0041418C">
      <w:pPr>
        <w:pStyle w:val="TableofFigures"/>
        <w:tabs>
          <w:tab w:val="right" w:leader="dot" w:pos="9062"/>
        </w:tabs>
        <w:rPr>
          <w:rFonts w:eastAsiaTheme="minorEastAsia"/>
          <w:noProof/>
          <w:sz w:val="22"/>
        </w:rPr>
      </w:pPr>
      <w:hyperlink w:anchor="_Toc447676684" w:history="1">
        <w:r w:rsidR="001F29A7" w:rsidRPr="00C33B81">
          <w:rPr>
            <w:rStyle w:val="Hyperlink"/>
            <w:noProof/>
          </w:rPr>
          <w:t xml:space="preserve">Figura 2 - Arquitectura do Sistema Operacional Android </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_Toc447676684 \h </w:instrText>
        </w:r>
        <w:r w:rsidR="001F29A7" w:rsidRPr="00C33B81">
          <w:rPr>
            <w:noProof/>
            <w:webHidden/>
          </w:rPr>
        </w:r>
        <w:r w:rsidR="001F29A7" w:rsidRPr="00C33B81">
          <w:rPr>
            <w:noProof/>
            <w:webHidden/>
          </w:rPr>
          <w:fldChar w:fldCharType="separate"/>
        </w:r>
        <w:r w:rsidR="001F29A7" w:rsidRPr="00C33B81">
          <w:rPr>
            <w:noProof/>
            <w:webHidden/>
          </w:rPr>
          <w:t>12</w:t>
        </w:r>
        <w:r w:rsidR="001F29A7" w:rsidRPr="00C33B81">
          <w:rPr>
            <w:noProof/>
            <w:webHidden/>
          </w:rPr>
          <w:fldChar w:fldCharType="end"/>
        </w:r>
      </w:hyperlink>
    </w:p>
    <w:p w14:paraId="5AAAAD5C" w14:textId="77777777" w:rsidR="001F29A7" w:rsidRPr="00C33B81" w:rsidRDefault="0041418C">
      <w:pPr>
        <w:pStyle w:val="TableofFigures"/>
        <w:tabs>
          <w:tab w:val="right" w:leader="dot" w:pos="9062"/>
        </w:tabs>
        <w:rPr>
          <w:rFonts w:eastAsiaTheme="minorEastAsia"/>
          <w:noProof/>
          <w:sz w:val="22"/>
        </w:rPr>
      </w:pPr>
      <w:hyperlink w:anchor="_Toc447676685" w:history="1">
        <w:r w:rsidR="001F29A7" w:rsidRPr="00C33B81">
          <w:rPr>
            <w:rStyle w:val="Hyperlink"/>
            <w:noProof/>
          </w:rPr>
          <w:t>Figura 3- Diagrama de Actividades do Sistema actual (Rascunho)</w:t>
        </w:r>
        <w:r w:rsidR="001F29A7" w:rsidRPr="00C33B81">
          <w:rPr>
            <w:noProof/>
            <w:webHidden/>
          </w:rPr>
          <w:tab/>
        </w:r>
        <w:r w:rsidR="001F29A7" w:rsidRPr="00C33B81">
          <w:rPr>
            <w:noProof/>
            <w:webHidden/>
          </w:rPr>
          <w:fldChar w:fldCharType="begin"/>
        </w:r>
        <w:r w:rsidR="001F29A7" w:rsidRPr="00C33B81">
          <w:rPr>
            <w:noProof/>
            <w:webHidden/>
          </w:rPr>
          <w:instrText xml:space="preserve"> PAGEREF _Toc447676685 \h </w:instrText>
        </w:r>
        <w:r w:rsidR="001F29A7" w:rsidRPr="00C33B81">
          <w:rPr>
            <w:noProof/>
            <w:webHidden/>
          </w:rPr>
        </w:r>
        <w:r w:rsidR="001F29A7" w:rsidRPr="00C33B81">
          <w:rPr>
            <w:noProof/>
            <w:webHidden/>
          </w:rPr>
          <w:fldChar w:fldCharType="separate"/>
        </w:r>
        <w:r w:rsidR="001F29A7" w:rsidRPr="00C33B81">
          <w:rPr>
            <w:noProof/>
            <w:webHidden/>
          </w:rPr>
          <w:t>16</w:t>
        </w:r>
        <w:r w:rsidR="001F29A7" w:rsidRPr="00C33B81">
          <w:rPr>
            <w:noProof/>
            <w:webHidden/>
          </w:rPr>
          <w:fldChar w:fldCharType="end"/>
        </w:r>
      </w:hyperlink>
    </w:p>
    <w:p w14:paraId="216BDA6E" w14:textId="77777777" w:rsidR="00FB7AC0" w:rsidRPr="00C33B81" w:rsidRDefault="00974E01" w:rsidP="00554414">
      <w:pPr>
        <w:pStyle w:val="Title"/>
        <w:spacing w:before="0" w:after="0"/>
        <w:rPr>
          <w:rFonts w:cs="Times New Roman"/>
          <w:b w:val="0"/>
          <w:sz w:val="24"/>
          <w:szCs w:val="24"/>
        </w:rPr>
      </w:pPr>
      <w:r w:rsidRPr="00C33B81">
        <w:rPr>
          <w:rFonts w:cs="Times New Roman"/>
          <w:b w:val="0"/>
          <w:sz w:val="24"/>
          <w:szCs w:val="24"/>
        </w:rPr>
        <w:fldChar w:fldCharType="end"/>
      </w:r>
    </w:p>
    <w:p w14:paraId="41A781CE" w14:textId="621D1F6B" w:rsidR="00FB7AC0" w:rsidRDefault="000E76E9" w:rsidP="000E76E9">
      <w:pPr>
        <w:pStyle w:val="Heading1"/>
      </w:pPr>
      <w:r>
        <w:lastRenderedPageBreak/>
        <w:t>Indice de Tabelas</w:t>
      </w:r>
    </w:p>
    <w:p w14:paraId="551FBEA7" w14:textId="77777777" w:rsidR="000E76E9" w:rsidRDefault="000E76E9">
      <w:pPr>
        <w:pStyle w:val="TableofFigures"/>
        <w:tabs>
          <w:tab w:val="right" w:leader="dot" w:pos="9062"/>
        </w:tabs>
        <w:rPr>
          <w:rFonts w:asciiTheme="minorHAnsi" w:eastAsiaTheme="minorEastAsia" w:hAnsiTheme="minorHAnsi" w:cstheme="minorBidi"/>
          <w:noProof/>
          <w:sz w:val="22"/>
        </w:rPr>
      </w:pPr>
      <w:r>
        <w:rPr>
          <w:szCs w:val="24"/>
        </w:rPr>
        <w:fldChar w:fldCharType="begin"/>
      </w:r>
      <w:r>
        <w:instrText xml:space="preserve"> TOC \h \z \c "Tabela" </w:instrText>
      </w:r>
      <w:r>
        <w:rPr>
          <w:szCs w:val="24"/>
        </w:rPr>
        <w:fldChar w:fldCharType="separate"/>
      </w:r>
      <w:hyperlink w:anchor="_Toc449703253" w:history="1">
        <w:r w:rsidRPr="0092565F">
          <w:rPr>
            <w:rStyle w:val="Hyperlink"/>
            <w:noProof/>
          </w:rPr>
          <w:t>Tabela 1 - Características do Ambiente de desenvolvimento</w:t>
        </w:r>
        <w:r>
          <w:rPr>
            <w:noProof/>
            <w:webHidden/>
          </w:rPr>
          <w:tab/>
        </w:r>
        <w:r>
          <w:rPr>
            <w:noProof/>
            <w:webHidden/>
          </w:rPr>
          <w:fldChar w:fldCharType="begin"/>
        </w:r>
        <w:r>
          <w:rPr>
            <w:noProof/>
            <w:webHidden/>
          </w:rPr>
          <w:instrText xml:space="preserve"> PAGEREF _Toc449703253 \h </w:instrText>
        </w:r>
        <w:r>
          <w:rPr>
            <w:noProof/>
            <w:webHidden/>
          </w:rPr>
        </w:r>
        <w:r>
          <w:rPr>
            <w:noProof/>
            <w:webHidden/>
          </w:rPr>
          <w:fldChar w:fldCharType="separate"/>
        </w:r>
        <w:r>
          <w:rPr>
            <w:noProof/>
            <w:webHidden/>
          </w:rPr>
          <w:t>23</w:t>
        </w:r>
        <w:r>
          <w:rPr>
            <w:noProof/>
            <w:webHidden/>
          </w:rPr>
          <w:fldChar w:fldCharType="end"/>
        </w:r>
      </w:hyperlink>
    </w:p>
    <w:p w14:paraId="3DE1F14C" w14:textId="77777777" w:rsidR="000E76E9" w:rsidRDefault="0041418C">
      <w:pPr>
        <w:pStyle w:val="TableofFigures"/>
        <w:tabs>
          <w:tab w:val="right" w:leader="dot" w:pos="9062"/>
        </w:tabs>
        <w:rPr>
          <w:rFonts w:asciiTheme="minorHAnsi" w:eastAsiaTheme="minorEastAsia" w:hAnsiTheme="minorHAnsi" w:cstheme="minorBidi"/>
          <w:noProof/>
          <w:sz w:val="22"/>
        </w:rPr>
      </w:pPr>
      <w:hyperlink w:anchor="_Toc449703254" w:history="1">
        <w:r w:rsidR="000E76E9" w:rsidRPr="0092565F">
          <w:rPr>
            <w:rStyle w:val="Hyperlink"/>
            <w:noProof/>
          </w:rPr>
          <w:t>Tabela 2 - Características do Ambiente de testes</w:t>
        </w:r>
        <w:r w:rsidR="000E76E9">
          <w:rPr>
            <w:noProof/>
            <w:webHidden/>
          </w:rPr>
          <w:tab/>
        </w:r>
        <w:r w:rsidR="000E76E9">
          <w:rPr>
            <w:noProof/>
            <w:webHidden/>
          </w:rPr>
          <w:fldChar w:fldCharType="begin"/>
        </w:r>
        <w:r w:rsidR="000E76E9">
          <w:rPr>
            <w:noProof/>
            <w:webHidden/>
          </w:rPr>
          <w:instrText xml:space="preserve"> PAGEREF _Toc449703254 \h </w:instrText>
        </w:r>
        <w:r w:rsidR="000E76E9">
          <w:rPr>
            <w:noProof/>
            <w:webHidden/>
          </w:rPr>
        </w:r>
        <w:r w:rsidR="000E76E9">
          <w:rPr>
            <w:noProof/>
            <w:webHidden/>
          </w:rPr>
          <w:fldChar w:fldCharType="separate"/>
        </w:r>
        <w:r w:rsidR="000E76E9">
          <w:rPr>
            <w:noProof/>
            <w:webHidden/>
          </w:rPr>
          <w:t>24</w:t>
        </w:r>
        <w:r w:rsidR="000E76E9">
          <w:rPr>
            <w:noProof/>
            <w:webHidden/>
          </w:rPr>
          <w:fldChar w:fldCharType="end"/>
        </w:r>
      </w:hyperlink>
    </w:p>
    <w:p w14:paraId="57974ACB" w14:textId="77777777" w:rsidR="000E76E9" w:rsidRPr="000E76E9" w:rsidRDefault="000E76E9" w:rsidP="000E76E9">
      <w:pPr>
        <w:pStyle w:val="BodyText"/>
      </w:pPr>
      <w:r>
        <w:fldChar w:fldCharType="end"/>
      </w:r>
    </w:p>
    <w:p w14:paraId="522B9F7D" w14:textId="77777777" w:rsidR="00FB7AC0" w:rsidRPr="00C33B81" w:rsidRDefault="00FB7AC0" w:rsidP="00554414">
      <w:pPr>
        <w:pStyle w:val="Title"/>
        <w:spacing w:before="0" w:after="0"/>
        <w:rPr>
          <w:rFonts w:cs="Times New Roman"/>
          <w:b w:val="0"/>
          <w:sz w:val="24"/>
          <w:szCs w:val="24"/>
        </w:rPr>
      </w:pPr>
    </w:p>
    <w:p w14:paraId="6E926E93" w14:textId="77777777" w:rsidR="00FB7AC0" w:rsidRPr="00C33B81" w:rsidRDefault="00FB7AC0" w:rsidP="00554414">
      <w:pPr>
        <w:pStyle w:val="Title"/>
        <w:spacing w:before="0" w:after="0"/>
        <w:rPr>
          <w:rFonts w:cs="Times New Roman"/>
          <w:b w:val="0"/>
          <w:sz w:val="24"/>
          <w:szCs w:val="24"/>
        </w:rPr>
      </w:pPr>
    </w:p>
    <w:p w14:paraId="02A8FA63" w14:textId="77777777" w:rsidR="00FB7AC0" w:rsidRPr="00C33B81" w:rsidRDefault="00FB7AC0" w:rsidP="00554414">
      <w:pPr>
        <w:pStyle w:val="Title"/>
        <w:spacing w:before="0" w:after="0"/>
        <w:rPr>
          <w:rFonts w:cs="Times New Roman"/>
          <w:b w:val="0"/>
          <w:sz w:val="24"/>
          <w:szCs w:val="24"/>
        </w:rPr>
      </w:pPr>
    </w:p>
    <w:p w14:paraId="279A5A8B" w14:textId="77777777" w:rsidR="00FB7AC0" w:rsidRPr="00C33B81" w:rsidRDefault="00FB7AC0" w:rsidP="00554414">
      <w:pPr>
        <w:pStyle w:val="Title"/>
        <w:spacing w:before="0" w:after="0"/>
        <w:rPr>
          <w:rFonts w:cs="Times New Roman"/>
          <w:b w:val="0"/>
          <w:sz w:val="24"/>
          <w:szCs w:val="24"/>
        </w:rPr>
      </w:pPr>
    </w:p>
    <w:p w14:paraId="67905146" w14:textId="77777777" w:rsidR="00FB7AC0" w:rsidRPr="00C33B81" w:rsidRDefault="00FB7AC0" w:rsidP="00554414">
      <w:pPr>
        <w:pStyle w:val="Title"/>
        <w:spacing w:before="0" w:after="0"/>
        <w:rPr>
          <w:rFonts w:cs="Times New Roman"/>
          <w:b w:val="0"/>
          <w:sz w:val="24"/>
          <w:szCs w:val="24"/>
        </w:rPr>
      </w:pPr>
    </w:p>
    <w:p w14:paraId="268AE5EA" w14:textId="77777777" w:rsidR="00FB7AC0" w:rsidRPr="00C33B81" w:rsidRDefault="00FB7AC0" w:rsidP="00554414">
      <w:pPr>
        <w:pStyle w:val="Title"/>
        <w:spacing w:before="0" w:after="0"/>
        <w:rPr>
          <w:rFonts w:cs="Times New Roman"/>
          <w:b w:val="0"/>
          <w:sz w:val="24"/>
          <w:szCs w:val="24"/>
        </w:rPr>
      </w:pPr>
    </w:p>
    <w:p w14:paraId="39A302AC" w14:textId="77777777" w:rsidR="00FB7AC0" w:rsidRPr="00C33B81" w:rsidRDefault="00FB7AC0" w:rsidP="00554414">
      <w:pPr>
        <w:pStyle w:val="Title"/>
        <w:spacing w:before="0" w:after="0"/>
        <w:rPr>
          <w:rFonts w:cs="Times New Roman"/>
          <w:b w:val="0"/>
          <w:sz w:val="24"/>
          <w:szCs w:val="24"/>
        </w:rPr>
      </w:pPr>
    </w:p>
    <w:p w14:paraId="3DAA50F5" w14:textId="77777777" w:rsidR="00FB7AC0" w:rsidRPr="00C33B81" w:rsidRDefault="00FB7AC0" w:rsidP="00554414">
      <w:pPr>
        <w:pStyle w:val="Title"/>
        <w:spacing w:before="0" w:after="0"/>
        <w:rPr>
          <w:rFonts w:cs="Times New Roman"/>
          <w:b w:val="0"/>
          <w:sz w:val="24"/>
          <w:szCs w:val="24"/>
        </w:rPr>
      </w:pPr>
    </w:p>
    <w:p w14:paraId="49F0A3FD" w14:textId="77777777" w:rsidR="00FB7AC0" w:rsidRPr="00C33B81" w:rsidRDefault="00FB7AC0" w:rsidP="00554414">
      <w:pPr>
        <w:pStyle w:val="Title"/>
        <w:spacing w:before="0" w:after="0"/>
        <w:rPr>
          <w:rFonts w:cs="Times New Roman"/>
          <w:b w:val="0"/>
          <w:sz w:val="24"/>
          <w:szCs w:val="24"/>
        </w:rPr>
      </w:pPr>
    </w:p>
    <w:p w14:paraId="2FD00AB6" w14:textId="77777777" w:rsidR="00FB7AC0" w:rsidRPr="00C33B81" w:rsidRDefault="00FB7AC0" w:rsidP="00554414">
      <w:pPr>
        <w:pStyle w:val="Title"/>
        <w:spacing w:before="0" w:after="0"/>
        <w:rPr>
          <w:rFonts w:cs="Times New Roman"/>
          <w:b w:val="0"/>
          <w:sz w:val="24"/>
          <w:szCs w:val="24"/>
        </w:rPr>
      </w:pPr>
    </w:p>
    <w:p w14:paraId="5B37ADE0" w14:textId="77777777" w:rsidR="00FB7AC0" w:rsidRPr="00C33B81" w:rsidRDefault="00FB7AC0" w:rsidP="00554414">
      <w:pPr>
        <w:pStyle w:val="Title"/>
        <w:spacing w:before="0" w:after="0"/>
        <w:rPr>
          <w:rFonts w:cs="Times New Roman"/>
          <w:b w:val="0"/>
          <w:sz w:val="24"/>
          <w:szCs w:val="24"/>
        </w:rPr>
      </w:pPr>
    </w:p>
    <w:p w14:paraId="02164857" w14:textId="77777777" w:rsidR="00FB7AC0" w:rsidRPr="00C33B81" w:rsidRDefault="00FB7AC0" w:rsidP="00554414">
      <w:pPr>
        <w:pStyle w:val="Title"/>
        <w:spacing w:before="0" w:after="0"/>
        <w:rPr>
          <w:rFonts w:cs="Times New Roman"/>
          <w:b w:val="0"/>
          <w:sz w:val="24"/>
          <w:szCs w:val="24"/>
        </w:rPr>
      </w:pPr>
    </w:p>
    <w:p w14:paraId="2BE1DC8A" w14:textId="77777777" w:rsidR="00FB7AC0" w:rsidRPr="00C33B81" w:rsidRDefault="00FB7AC0" w:rsidP="00554414">
      <w:pPr>
        <w:pStyle w:val="Title"/>
        <w:spacing w:before="0" w:after="0"/>
        <w:rPr>
          <w:rFonts w:cs="Times New Roman"/>
          <w:b w:val="0"/>
          <w:sz w:val="24"/>
          <w:szCs w:val="24"/>
        </w:rPr>
      </w:pPr>
    </w:p>
    <w:p w14:paraId="12D6770D" w14:textId="77777777" w:rsidR="00FB7AC0" w:rsidRPr="00C33B81" w:rsidRDefault="00FB7AC0" w:rsidP="00554414">
      <w:pPr>
        <w:pStyle w:val="Title"/>
        <w:spacing w:before="0" w:after="0"/>
        <w:rPr>
          <w:rFonts w:cs="Times New Roman"/>
          <w:b w:val="0"/>
          <w:sz w:val="24"/>
          <w:szCs w:val="24"/>
        </w:rPr>
      </w:pPr>
    </w:p>
    <w:p w14:paraId="48A1DAD4" w14:textId="77777777" w:rsidR="00FB7AC0" w:rsidRPr="00C33B81" w:rsidRDefault="00FB7AC0" w:rsidP="00554414">
      <w:pPr>
        <w:pStyle w:val="Title"/>
        <w:spacing w:before="0" w:after="0"/>
        <w:rPr>
          <w:rFonts w:cs="Times New Roman"/>
          <w:b w:val="0"/>
          <w:sz w:val="24"/>
          <w:szCs w:val="24"/>
        </w:rPr>
      </w:pPr>
    </w:p>
    <w:p w14:paraId="0454DE32" w14:textId="77777777" w:rsidR="00FB7AC0" w:rsidRPr="00C33B81" w:rsidRDefault="00FB7AC0" w:rsidP="00554414">
      <w:pPr>
        <w:pStyle w:val="Title"/>
        <w:spacing w:before="0" w:after="0"/>
        <w:rPr>
          <w:rFonts w:cs="Times New Roman"/>
          <w:b w:val="0"/>
          <w:sz w:val="24"/>
          <w:szCs w:val="24"/>
        </w:rPr>
      </w:pPr>
    </w:p>
    <w:p w14:paraId="46DCDC36" w14:textId="77777777" w:rsidR="00FB7AC0" w:rsidRPr="00C33B81" w:rsidRDefault="00FB7AC0" w:rsidP="00554414">
      <w:pPr>
        <w:pStyle w:val="Title"/>
        <w:spacing w:before="0" w:after="0"/>
        <w:rPr>
          <w:rFonts w:cs="Times New Roman"/>
          <w:b w:val="0"/>
          <w:sz w:val="24"/>
          <w:szCs w:val="24"/>
        </w:rPr>
      </w:pPr>
    </w:p>
    <w:p w14:paraId="21F8D85D" w14:textId="77777777" w:rsidR="00FB7AC0" w:rsidRPr="00C33B81" w:rsidRDefault="00FB7AC0" w:rsidP="00554414">
      <w:pPr>
        <w:pStyle w:val="Title"/>
        <w:spacing w:before="0" w:after="0"/>
        <w:rPr>
          <w:rFonts w:cs="Times New Roman"/>
          <w:b w:val="0"/>
          <w:sz w:val="24"/>
          <w:szCs w:val="24"/>
        </w:rPr>
      </w:pPr>
    </w:p>
    <w:p w14:paraId="62912BF8" w14:textId="77777777" w:rsidR="00FB7AC0" w:rsidRPr="00C33B81" w:rsidRDefault="00FB7AC0" w:rsidP="00554414">
      <w:pPr>
        <w:pStyle w:val="Title"/>
        <w:spacing w:before="0" w:after="0"/>
        <w:rPr>
          <w:rFonts w:cs="Times New Roman"/>
          <w:b w:val="0"/>
          <w:sz w:val="24"/>
          <w:szCs w:val="24"/>
        </w:rPr>
      </w:pPr>
    </w:p>
    <w:p w14:paraId="7650AE2B" w14:textId="77777777" w:rsidR="00FB7AC0" w:rsidRPr="00C33B81" w:rsidRDefault="00FB7AC0" w:rsidP="00554414">
      <w:pPr>
        <w:pStyle w:val="Title"/>
        <w:spacing w:before="0" w:after="0"/>
        <w:rPr>
          <w:rFonts w:cs="Times New Roman"/>
          <w:b w:val="0"/>
          <w:sz w:val="24"/>
          <w:szCs w:val="24"/>
        </w:rPr>
      </w:pPr>
    </w:p>
    <w:p w14:paraId="1036A91A" w14:textId="77777777" w:rsidR="00FB7AC0" w:rsidRPr="00C33B81" w:rsidRDefault="00FB7AC0" w:rsidP="00554414">
      <w:pPr>
        <w:pStyle w:val="Title"/>
        <w:spacing w:before="0" w:after="0"/>
        <w:rPr>
          <w:rFonts w:cs="Times New Roman"/>
          <w:b w:val="0"/>
          <w:sz w:val="24"/>
          <w:szCs w:val="24"/>
        </w:rPr>
      </w:pPr>
    </w:p>
    <w:p w14:paraId="1C01F921" w14:textId="77777777" w:rsidR="00FB7AC0" w:rsidRPr="00C33B81" w:rsidRDefault="00FB7AC0" w:rsidP="00554414">
      <w:pPr>
        <w:pStyle w:val="Title"/>
        <w:spacing w:before="0" w:after="0"/>
        <w:rPr>
          <w:rFonts w:cs="Times New Roman"/>
          <w:b w:val="0"/>
          <w:sz w:val="24"/>
          <w:szCs w:val="24"/>
        </w:rPr>
      </w:pPr>
    </w:p>
    <w:p w14:paraId="12BF20B0" w14:textId="77777777" w:rsidR="00FB7AC0" w:rsidRPr="00C33B81" w:rsidRDefault="00FB7AC0" w:rsidP="00554414">
      <w:pPr>
        <w:pStyle w:val="Title"/>
        <w:spacing w:before="0" w:after="0"/>
        <w:rPr>
          <w:rFonts w:cs="Times New Roman"/>
          <w:b w:val="0"/>
          <w:sz w:val="24"/>
          <w:szCs w:val="24"/>
        </w:rPr>
      </w:pPr>
    </w:p>
    <w:p w14:paraId="5E07B2CE" w14:textId="77777777" w:rsidR="00FB7AC0" w:rsidRPr="00C33B81" w:rsidRDefault="00FB7AC0" w:rsidP="00974E01">
      <w:pPr>
        <w:pStyle w:val="Title"/>
        <w:spacing w:before="0" w:after="0"/>
        <w:jc w:val="both"/>
        <w:rPr>
          <w:rFonts w:cs="Times New Roman"/>
          <w:b w:val="0"/>
          <w:sz w:val="24"/>
          <w:szCs w:val="24"/>
        </w:rPr>
      </w:pPr>
    </w:p>
    <w:p w14:paraId="68636692" w14:textId="77777777" w:rsidR="00FF271F" w:rsidRPr="00C33B81" w:rsidRDefault="00FB7AC0" w:rsidP="00554414">
      <w:pPr>
        <w:pStyle w:val="Heading1"/>
      </w:pPr>
      <w:bookmarkStart w:id="4" w:name="_Toc260760891"/>
      <w:bookmarkStart w:id="5" w:name="_Toc447676560"/>
      <w:r w:rsidRPr="00C33B81">
        <w:lastRenderedPageBreak/>
        <w:t>LISTA DAS ABREVIATURAS UTILIZADAS</w:t>
      </w:r>
      <w:bookmarkEnd w:id="4"/>
      <w:bookmarkEnd w:id="5"/>
    </w:p>
    <w:p w14:paraId="4862D1CB" w14:textId="77777777" w:rsidR="003D0773" w:rsidRPr="00C33B81" w:rsidRDefault="003D0773" w:rsidP="00554414">
      <w:pPr>
        <w:pStyle w:val="Title"/>
        <w:spacing w:before="0" w:after="0"/>
        <w:rPr>
          <w:rFonts w:cs="Times New Roman"/>
          <w:sz w:val="24"/>
          <w:szCs w:val="24"/>
        </w:rPr>
      </w:pPr>
    </w:p>
    <w:tbl>
      <w:tblPr>
        <w:tblW w:w="0" w:type="auto"/>
        <w:tblLook w:val="0000" w:firstRow="0" w:lastRow="0" w:firstColumn="0" w:lastColumn="0" w:noHBand="0" w:noVBand="0"/>
      </w:tblPr>
      <w:tblGrid>
        <w:gridCol w:w="2200"/>
        <w:gridCol w:w="6872"/>
      </w:tblGrid>
      <w:tr w:rsidR="00E02722" w:rsidRPr="00C33B81" w14:paraId="12F73820" w14:textId="77777777" w:rsidTr="00974E01">
        <w:tc>
          <w:tcPr>
            <w:tcW w:w="2200" w:type="dxa"/>
          </w:tcPr>
          <w:p w14:paraId="12174206" w14:textId="2F2967ED" w:rsidR="00E02722" w:rsidRPr="00C33B81" w:rsidRDefault="000B02B3" w:rsidP="00554414">
            <w:pPr>
              <w:pStyle w:val="Abrev"/>
              <w:spacing w:before="0" w:after="0" w:line="360" w:lineRule="auto"/>
              <w:rPr>
                <w:rFonts w:ascii="Times New Roman" w:hAnsi="Times New Roman"/>
                <w:sz w:val="24"/>
                <w:szCs w:val="24"/>
                <w:lang w:val="pt-PT"/>
              </w:rPr>
            </w:pPr>
            <w:r w:rsidRPr="00C33B81">
              <w:rPr>
                <w:rFonts w:ascii="Times New Roman" w:hAnsi="Times New Roman"/>
                <w:sz w:val="24"/>
                <w:szCs w:val="24"/>
                <w:lang w:val="pt-PT"/>
              </w:rPr>
              <w:t>SI</w:t>
            </w:r>
          </w:p>
        </w:tc>
        <w:tc>
          <w:tcPr>
            <w:tcW w:w="6872" w:type="dxa"/>
          </w:tcPr>
          <w:p w14:paraId="214C9B86" w14:textId="1AAA7609" w:rsidR="00E02722" w:rsidRPr="00C33B81" w:rsidRDefault="000B02B3" w:rsidP="00554414">
            <w:pPr>
              <w:pStyle w:val="Abrev"/>
              <w:spacing w:before="0" w:after="0" w:line="360" w:lineRule="auto"/>
              <w:rPr>
                <w:rFonts w:ascii="Times New Roman" w:hAnsi="Times New Roman"/>
                <w:sz w:val="24"/>
                <w:szCs w:val="24"/>
                <w:lang w:val="pt-PT"/>
              </w:rPr>
            </w:pPr>
            <w:r w:rsidRPr="00C33B81">
              <w:rPr>
                <w:rFonts w:ascii="Times New Roman" w:hAnsi="Times New Roman"/>
                <w:sz w:val="24"/>
                <w:szCs w:val="24"/>
                <w:lang w:val="pt-PT"/>
              </w:rPr>
              <w:t>Sistemas de Informação</w:t>
            </w:r>
          </w:p>
        </w:tc>
      </w:tr>
      <w:tr w:rsidR="00E02722" w:rsidRPr="00C33B81" w14:paraId="6039C899" w14:textId="77777777" w:rsidTr="00974E01">
        <w:tc>
          <w:tcPr>
            <w:tcW w:w="2200" w:type="dxa"/>
          </w:tcPr>
          <w:p w14:paraId="5A050CBA" w14:textId="77777777" w:rsidR="00E02722" w:rsidRDefault="000B02B3" w:rsidP="00554414">
            <w:pPr>
              <w:pStyle w:val="Abrev"/>
              <w:spacing w:before="0" w:after="0" w:line="360" w:lineRule="auto"/>
              <w:rPr>
                <w:rFonts w:ascii="Times New Roman" w:hAnsi="Times New Roman"/>
                <w:sz w:val="24"/>
                <w:szCs w:val="24"/>
                <w:lang w:val="pt-PT"/>
              </w:rPr>
            </w:pPr>
            <w:r w:rsidRPr="00C33B81">
              <w:rPr>
                <w:rFonts w:ascii="Times New Roman" w:hAnsi="Times New Roman"/>
                <w:sz w:val="24"/>
                <w:szCs w:val="24"/>
                <w:lang w:val="pt-PT"/>
              </w:rPr>
              <w:t>TI</w:t>
            </w:r>
          </w:p>
          <w:p w14:paraId="3130F24D" w14:textId="62A2D29F" w:rsidR="00C33B81" w:rsidRPr="00C33B81" w:rsidRDefault="00C33B81" w:rsidP="00554414">
            <w:pPr>
              <w:pStyle w:val="Abrev"/>
              <w:spacing w:before="0" w:after="0" w:line="360" w:lineRule="auto"/>
              <w:rPr>
                <w:rFonts w:ascii="Times New Roman" w:hAnsi="Times New Roman"/>
                <w:lang w:val="pt-PT"/>
              </w:rPr>
            </w:pPr>
            <w:r>
              <w:rPr>
                <w:rFonts w:ascii="Times New Roman" w:hAnsi="Times New Roman"/>
                <w:sz w:val="24"/>
                <w:szCs w:val="24"/>
                <w:lang w:val="pt-PT"/>
              </w:rPr>
              <w:t>SGBD</w:t>
            </w:r>
          </w:p>
        </w:tc>
        <w:tc>
          <w:tcPr>
            <w:tcW w:w="6872" w:type="dxa"/>
          </w:tcPr>
          <w:p w14:paraId="04943518" w14:textId="77777777" w:rsidR="00E02722" w:rsidRDefault="000B02B3" w:rsidP="000B02B3">
            <w:pPr>
              <w:pStyle w:val="Abrev"/>
              <w:spacing w:before="0" w:after="0" w:line="360" w:lineRule="auto"/>
              <w:rPr>
                <w:rFonts w:ascii="Times New Roman" w:hAnsi="Times New Roman"/>
                <w:sz w:val="24"/>
                <w:szCs w:val="24"/>
                <w:lang w:val="pt-PT"/>
              </w:rPr>
            </w:pPr>
            <w:r w:rsidRPr="00C33B81">
              <w:rPr>
                <w:rFonts w:ascii="Times New Roman" w:hAnsi="Times New Roman"/>
                <w:sz w:val="24"/>
                <w:szCs w:val="24"/>
                <w:lang w:val="pt-PT"/>
              </w:rPr>
              <w:t xml:space="preserve">Tecnologias de Informação </w:t>
            </w:r>
          </w:p>
          <w:p w14:paraId="44C5851A" w14:textId="41406EDD" w:rsidR="00C33B81" w:rsidRDefault="00C33B81" w:rsidP="000B02B3">
            <w:pPr>
              <w:pStyle w:val="Abrev"/>
              <w:spacing w:before="0" w:after="0" w:line="360" w:lineRule="auto"/>
              <w:rPr>
                <w:rFonts w:ascii="Times New Roman" w:hAnsi="Times New Roman"/>
                <w:sz w:val="24"/>
                <w:szCs w:val="24"/>
                <w:lang w:val="pt-PT"/>
              </w:rPr>
            </w:pPr>
            <w:r>
              <w:rPr>
                <w:rFonts w:ascii="Times New Roman" w:hAnsi="Times New Roman"/>
                <w:sz w:val="24"/>
                <w:szCs w:val="24"/>
                <w:lang w:val="pt-PT"/>
              </w:rPr>
              <w:t>Sistema de Gestão de Base de Dados</w:t>
            </w:r>
          </w:p>
          <w:p w14:paraId="3DCC432C" w14:textId="4C3AFED9" w:rsidR="00C33B81" w:rsidRPr="00C33B81" w:rsidRDefault="00C33B81" w:rsidP="000B02B3">
            <w:pPr>
              <w:pStyle w:val="Abrev"/>
              <w:spacing w:before="0" w:after="0" w:line="360" w:lineRule="auto"/>
              <w:rPr>
                <w:rFonts w:ascii="Times New Roman" w:hAnsi="Times New Roman"/>
                <w:lang w:val="pt-PT"/>
              </w:rPr>
            </w:pPr>
          </w:p>
        </w:tc>
      </w:tr>
    </w:tbl>
    <w:p w14:paraId="6EEDC26B" w14:textId="77777777" w:rsidR="00FF271F" w:rsidRPr="00C33B81" w:rsidRDefault="00FF271F" w:rsidP="00974E01">
      <w:pPr>
        <w:pStyle w:val="Title"/>
        <w:spacing w:before="0" w:after="0"/>
        <w:jc w:val="both"/>
        <w:rPr>
          <w:rFonts w:cs="Times New Roman"/>
          <w:b w:val="0"/>
          <w:sz w:val="24"/>
          <w:szCs w:val="24"/>
        </w:rPr>
      </w:pPr>
    </w:p>
    <w:p w14:paraId="32486B06" w14:textId="77777777" w:rsidR="00FF271F" w:rsidRPr="00C33B81" w:rsidRDefault="00FF271F" w:rsidP="00554414">
      <w:pPr>
        <w:pStyle w:val="Title"/>
        <w:spacing w:before="0" w:after="0"/>
        <w:rPr>
          <w:rFonts w:cs="Times New Roman"/>
          <w:b w:val="0"/>
          <w:sz w:val="24"/>
          <w:szCs w:val="24"/>
        </w:rPr>
      </w:pPr>
    </w:p>
    <w:p w14:paraId="1F3E8B3D" w14:textId="77777777" w:rsidR="00FF271F" w:rsidRPr="00C33B81" w:rsidRDefault="00FF271F" w:rsidP="00554414">
      <w:pPr>
        <w:pStyle w:val="Title"/>
        <w:spacing w:before="0" w:after="0"/>
        <w:rPr>
          <w:rFonts w:cs="Times New Roman"/>
          <w:b w:val="0"/>
          <w:sz w:val="24"/>
          <w:szCs w:val="24"/>
        </w:rPr>
      </w:pPr>
    </w:p>
    <w:p w14:paraId="3D7076A1" w14:textId="77777777" w:rsidR="00FF271F" w:rsidRPr="00C33B81" w:rsidRDefault="00FF271F" w:rsidP="00554414">
      <w:pPr>
        <w:pStyle w:val="Title"/>
        <w:spacing w:before="0" w:after="0"/>
        <w:rPr>
          <w:rFonts w:cs="Times New Roman"/>
          <w:b w:val="0"/>
          <w:sz w:val="24"/>
          <w:szCs w:val="24"/>
        </w:rPr>
      </w:pPr>
    </w:p>
    <w:p w14:paraId="1E83E5AB" w14:textId="77777777" w:rsidR="00FF271F" w:rsidRPr="00C33B81" w:rsidRDefault="00FF271F" w:rsidP="00554414">
      <w:pPr>
        <w:pStyle w:val="Title"/>
        <w:spacing w:before="0" w:after="0"/>
        <w:rPr>
          <w:rFonts w:cs="Times New Roman"/>
          <w:b w:val="0"/>
          <w:sz w:val="24"/>
          <w:szCs w:val="24"/>
        </w:rPr>
      </w:pPr>
    </w:p>
    <w:p w14:paraId="450E892B" w14:textId="77777777" w:rsidR="00C02040" w:rsidRPr="00C33B81" w:rsidRDefault="00C02040" w:rsidP="00554414">
      <w:pPr>
        <w:pStyle w:val="Title"/>
        <w:spacing w:before="0" w:after="0"/>
        <w:rPr>
          <w:rFonts w:cs="Times New Roman"/>
          <w:b w:val="0"/>
          <w:sz w:val="24"/>
          <w:szCs w:val="24"/>
        </w:rPr>
      </w:pPr>
    </w:p>
    <w:p w14:paraId="59B10B5D" w14:textId="77777777" w:rsidR="00C02040" w:rsidRPr="00C33B81" w:rsidRDefault="00C02040" w:rsidP="00554414">
      <w:pPr>
        <w:pStyle w:val="Title"/>
        <w:spacing w:before="0" w:after="0"/>
        <w:rPr>
          <w:rFonts w:cs="Times New Roman"/>
          <w:b w:val="0"/>
          <w:sz w:val="24"/>
          <w:szCs w:val="24"/>
        </w:rPr>
      </w:pPr>
    </w:p>
    <w:p w14:paraId="780DD955" w14:textId="77777777" w:rsidR="00C02040" w:rsidRPr="00C33B81" w:rsidRDefault="00C02040" w:rsidP="00554414">
      <w:pPr>
        <w:pStyle w:val="Title"/>
        <w:spacing w:before="0" w:after="0"/>
        <w:rPr>
          <w:rFonts w:cs="Times New Roman"/>
          <w:b w:val="0"/>
          <w:sz w:val="24"/>
          <w:szCs w:val="24"/>
        </w:rPr>
      </w:pPr>
    </w:p>
    <w:p w14:paraId="465776F5" w14:textId="77777777" w:rsidR="00C02040" w:rsidRPr="00C33B81" w:rsidRDefault="00C02040" w:rsidP="00554414">
      <w:pPr>
        <w:pStyle w:val="Title"/>
        <w:spacing w:before="0" w:after="0"/>
        <w:rPr>
          <w:rFonts w:cs="Times New Roman"/>
          <w:b w:val="0"/>
          <w:sz w:val="24"/>
          <w:szCs w:val="24"/>
        </w:rPr>
      </w:pPr>
    </w:p>
    <w:p w14:paraId="247B7032" w14:textId="77777777" w:rsidR="00C40E53" w:rsidRPr="00C33B81" w:rsidRDefault="00C40E53" w:rsidP="00554414">
      <w:pPr>
        <w:pStyle w:val="Title"/>
        <w:spacing w:before="0" w:after="0"/>
        <w:jc w:val="both"/>
        <w:rPr>
          <w:rFonts w:cs="Times New Roman"/>
          <w:b w:val="0"/>
          <w:sz w:val="24"/>
          <w:szCs w:val="24"/>
        </w:rPr>
      </w:pPr>
    </w:p>
    <w:p w14:paraId="78309915" w14:textId="77777777" w:rsidR="00C40E53" w:rsidRPr="00C33B81" w:rsidRDefault="00C40E53" w:rsidP="00554414">
      <w:pPr>
        <w:pStyle w:val="Title"/>
        <w:spacing w:before="0" w:after="0"/>
        <w:rPr>
          <w:rFonts w:cs="Times New Roman"/>
          <w:sz w:val="24"/>
          <w:szCs w:val="24"/>
        </w:rPr>
      </w:pPr>
    </w:p>
    <w:p w14:paraId="7B6DA5A0" w14:textId="77777777" w:rsidR="00282A55" w:rsidRPr="00C33B81" w:rsidRDefault="00282A55" w:rsidP="00554414">
      <w:pPr>
        <w:pStyle w:val="Title"/>
        <w:spacing w:before="0" w:after="0"/>
        <w:rPr>
          <w:rFonts w:cs="Times New Roman"/>
          <w:sz w:val="24"/>
          <w:szCs w:val="24"/>
        </w:rPr>
      </w:pPr>
    </w:p>
    <w:p w14:paraId="3877D3A7" w14:textId="77777777" w:rsidR="00266CFA" w:rsidRPr="00C33B81" w:rsidRDefault="00266CFA" w:rsidP="00554414">
      <w:pPr>
        <w:pStyle w:val="Title"/>
        <w:spacing w:before="0" w:after="0"/>
        <w:rPr>
          <w:rFonts w:cs="Times New Roman"/>
          <w:sz w:val="24"/>
          <w:szCs w:val="24"/>
        </w:rPr>
        <w:sectPr w:rsidR="00266CFA" w:rsidRPr="00C33B81" w:rsidSect="00266CFA">
          <w:headerReference w:type="default" r:id="rId11"/>
          <w:footerReference w:type="default" r:id="rId12"/>
          <w:pgSz w:w="11907" w:h="16840" w:code="9"/>
          <w:pgMar w:top="1701" w:right="1134" w:bottom="1134" w:left="1701" w:header="720" w:footer="567" w:gutter="0"/>
          <w:pgNumType w:fmt="upperRoman" w:start="1"/>
          <w:cols w:space="720"/>
          <w:docGrid w:linePitch="360"/>
        </w:sectPr>
      </w:pPr>
    </w:p>
    <w:p w14:paraId="67FF7021" w14:textId="77777777" w:rsidR="00493587" w:rsidRPr="00C33B81" w:rsidRDefault="00031B55" w:rsidP="00345E8E">
      <w:pPr>
        <w:pStyle w:val="Heading1"/>
      </w:pPr>
      <w:bookmarkStart w:id="6" w:name="_Toc260760893"/>
      <w:bookmarkStart w:id="7" w:name="_Toc447676561"/>
      <w:r w:rsidRPr="00C33B81">
        <w:rPr>
          <w:rStyle w:val="Emphasis"/>
          <w:i w:val="0"/>
          <w:iCs/>
        </w:rPr>
        <w:lastRenderedPageBreak/>
        <w:t>CAPÍTULO</w:t>
      </w:r>
      <w:r w:rsidRPr="00C33B81">
        <w:t xml:space="preserve"> </w:t>
      </w:r>
      <w:r w:rsidR="000E0510" w:rsidRPr="00C33B81">
        <w:t>1</w:t>
      </w:r>
      <w:bookmarkEnd w:id="6"/>
      <w:r w:rsidR="00E1122F" w:rsidRPr="00C33B81">
        <w:t xml:space="preserve"> </w:t>
      </w:r>
      <w:r w:rsidR="005F12E3" w:rsidRPr="00C33B81">
        <w:t xml:space="preserve">- </w:t>
      </w:r>
      <w:r w:rsidR="00493587" w:rsidRPr="00C33B81">
        <w:t>INTRODU</w:t>
      </w:r>
      <w:r w:rsidR="00556593" w:rsidRPr="00C33B81">
        <w:t>ÇÃO</w:t>
      </w:r>
      <w:bookmarkEnd w:id="7"/>
    </w:p>
    <w:p w14:paraId="4D7D803F" w14:textId="77777777" w:rsidR="00F477E0" w:rsidRPr="00C33B81" w:rsidRDefault="00F477E0" w:rsidP="00554414">
      <w:pPr>
        <w:pStyle w:val="BodyText"/>
        <w:spacing w:before="0" w:after="0" w:line="360" w:lineRule="auto"/>
        <w:rPr>
          <w:rFonts w:ascii="Times New Roman" w:hAnsi="Times New Roman"/>
        </w:rPr>
      </w:pPr>
    </w:p>
    <w:p w14:paraId="62ADDE0E" w14:textId="77777777" w:rsidR="00A2119D" w:rsidRPr="00C33B81" w:rsidRDefault="00756A9F" w:rsidP="00554414">
      <w:pPr>
        <w:pStyle w:val="Heading2"/>
      </w:pPr>
      <w:bookmarkStart w:id="8" w:name="_Toc447676562"/>
      <w:r w:rsidRPr="00C33B81">
        <w:t>1.1 Justificação do tema</w:t>
      </w:r>
      <w:bookmarkEnd w:id="8"/>
    </w:p>
    <w:p w14:paraId="432CB1E0" w14:textId="61C93142" w:rsidR="00C16397" w:rsidRPr="00C33B81" w:rsidRDefault="00C16397" w:rsidP="00452247">
      <w:pPr>
        <w:pStyle w:val="BodyText"/>
        <w:spacing w:before="0" w:after="0" w:line="360" w:lineRule="auto"/>
        <w:rPr>
          <w:rFonts w:ascii="Times New Roman" w:hAnsi="Times New Roman"/>
          <w:color w:val="000000"/>
          <w:szCs w:val="24"/>
        </w:rPr>
      </w:pPr>
      <w:r w:rsidRPr="00C33B81">
        <w:rPr>
          <w:rFonts w:ascii="Times New Roman" w:hAnsi="Times New Roman"/>
          <w:color w:val="000000"/>
          <w:szCs w:val="24"/>
        </w:rPr>
        <w:t>No nosso país</w:t>
      </w:r>
      <w:r w:rsidR="00DE0D90" w:rsidRPr="00C33B81">
        <w:rPr>
          <w:rFonts w:ascii="Times New Roman" w:hAnsi="Times New Roman"/>
          <w:color w:val="000000"/>
          <w:szCs w:val="24"/>
        </w:rPr>
        <w:t>,</w:t>
      </w:r>
      <w:r w:rsidRPr="00C33B81">
        <w:rPr>
          <w:rFonts w:ascii="Times New Roman" w:hAnsi="Times New Roman"/>
          <w:color w:val="000000"/>
          <w:szCs w:val="24"/>
        </w:rPr>
        <w:t xml:space="preserve"> o acesso a informação é difícil, principalmente no que diz respeito as informações de domínio público. E com desenvolvimento da tecnologia, surgem novos métodos de resolver este problema. Actualmente os </w:t>
      </w:r>
      <w:r w:rsidRPr="00C33B81">
        <w:rPr>
          <w:rFonts w:ascii="Times New Roman" w:hAnsi="Times New Roman"/>
          <w:i/>
          <w:color w:val="000000"/>
          <w:szCs w:val="24"/>
        </w:rPr>
        <w:t>smartphones</w:t>
      </w:r>
      <w:r w:rsidRPr="00C33B81">
        <w:rPr>
          <w:rFonts w:ascii="Times New Roman" w:hAnsi="Times New Roman"/>
          <w:color w:val="000000"/>
          <w:szCs w:val="24"/>
        </w:rPr>
        <w:t xml:space="preserve"> tem vindo a ganhar popularidade, principalmente os que usam o sistema operativo Android, que </w:t>
      </w:r>
      <w:r w:rsidR="000B02B3" w:rsidRPr="00C33B81">
        <w:rPr>
          <w:rFonts w:ascii="Times New Roman" w:hAnsi="Times New Roman"/>
          <w:color w:val="000000"/>
          <w:szCs w:val="24"/>
        </w:rPr>
        <w:t xml:space="preserve">segundo </w:t>
      </w:r>
      <w:sdt>
        <w:sdtPr>
          <w:rPr>
            <w:rFonts w:ascii="Times New Roman" w:hAnsi="Times New Roman"/>
            <w:color w:val="000000"/>
            <w:szCs w:val="24"/>
          </w:rPr>
          <w:id w:val="-1278328495"/>
          <w:citation/>
        </w:sdtPr>
        <w:sdtContent>
          <w:r w:rsidR="00F06A88" w:rsidRPr="00C33B81">
            <w:rPr>
              <w:rFonts w:ascii="Times New Roman" w:hAnsi="Times New Roman"/>
              <w:color w:val="000000"/>
              <w:szCs w:val="24"/>
            </w:rPr>
            <w:fldChar w:fldCharType="begin"/>
          </w:r>
          <w:r w:rsidR="00F06A88" w:rsidRPr="00C33B81">
            <w:rPr>
              <w:rFonts w:ascii="Times New Roman" w:hAnsi="Times New Roman"/>
              <w:color w:val="000000"/>
              <w:szCs w:val="24"/>
            </w:rPr>
            <w:instrText xml:space="preserve"> CITATION And15 \l 2070 </w:instrText>
          </w:r>
          <w:r w:rsidR="00F06A88" w:rsidRPr="00C33B81">
            <w:rPr>
              <w:rFonts w:ascii="Times New Roman" w:hAnsi="Times New Roman"/>
              <w:color w:val="000000"/>
              <w:szCs w:val="24"/>
            </w:rPr>
            <w:fldChar w:fldCharType="separate"/>
          </w:r>
          <w:r w:rsidR="00F06A88" w:rsidRPr="00C33B81">
            <w:rPr>
              <w:rFonts w:ascii="Times New Roman" w:hAnsi="Times New Roman"/>
              <w:noProof/>
              <w:color w:val="000000"/>
              <w:szCs w:val="24"/>
            </w:rPr>
            <w:t>(Android e iOS detêm 96,3% do mercado mundial de smartphones 2015)</w:t>
          </w:r>
          <w:r w:rsidR="00F06A88" w:rsidRPr="00C33B81">
            <w:rPr>
              <w:rFonts w:ascii="Times New Roman" w:hAnsi="Times New Roman"/>
              <w:color w:val="000000"/>
              <w:szCs w:val="24"/>
            </w:rPr>
            <w:fldChar w:fldCharType="end"/>
          </w:r>
        </w:sdtContent>
      </w:sdt>
      <w:r w:rsidR="000B02B3" w:rsidRPr="00C33B81">
        <w:rPr>
          <w:rFonts w:ascii="Times New Roman" w:hAnsi="Times New Roman"/>
          <w:color w:val="000000"/>
          <w:szCs w:val="24"/>
        </w:rPr>
        <w:t xml:space="preserve">, </w:t>
      </w:r>
      <w:r w:rsidRPr="00C33B81">
        <w:rPr>
          <w:rFonts w:ascii="Times New Roman" w:hAnsi="Times New Roman"/>
          <w:color w:val="000000"/>
          <w:szCs w:val="24"/>
        </w:rPr>
        <w:t>repre</w:t>
      </w:r>
      <w:r w:rsidR="000B02B3" w:rsidRPr="00C33B81">
        <w:rPr>
          <w:rFonts w:ascii="Times New Roman" w:hAnsi="Times New Roman"/>
          <w:color w:val="000000"/>
          <w:szCs w:val="24"/>
        </w:rPr>
        <w:t>sentou 81.5% das vendas em 2014.</w:t>
      </w:r>
    </w:p>
    <w:p w14:paraId="24B0C2B5" w14:textId="77777777" w:rsidR="00452247" w:rsidRPr="00C33B81" w:rsidRDefault="00452247" w:rsidP="00452247">
      <w:pPr>
        <w:pStyle w:val="BodyText"/>
        <w:spacing w:before="0" w:after="0" w:line="360" w:lineRule="auto"/>
        <w:rPr>
          <w:rFonts w:ascii="Times New Roman" w:hAnsi="Times New Roman"/>
          <w:color w:val="000000"/>
          <w:szCs w:val="24"/>
        </w:rPr>
      </w:pPr>
    </w:p>
    <w:p w14:paraId="2C2A558C" w14:textId="77777777" w:rsidR="00C16397" w:rsidRPr="00C33B81" w:rsidRDefault="00C16397" w:rsidP="00452247">
      <w:pPr>
        <w:pStyle w:val="BodyText"/>
        <w:spacing w:before="0" w:after="0" w:line="360" w:lineRule="auto"/>
        <w:rPr>
          <w:rFonts w:ascii="Times New Roman" w:hAnsi="Times New Roman"/>
          <w:color w:val="000000"/>
          <w:szCs w:val="24"/>
        </w:rPr>
      </w:pPr>
      <w:r w:rsidRPr="00C33B81">
        <w:rPr>
          <w:rFonts w:ascii="Times New Roman" w:hAnsi="Times New Roman"/>
          <w:color w:val="000000"/>
          <w:szCs w:val="24"/>
        </w:rPr>
        <w:t>Várias instituições públicas disponibilizam serviços, estes possuem requisitos para que sejam prestados. Muitas vezes, a população não tem conhecimento sobre as instituições e seus serviços e dos requisitos destes. Ignorância esta que pode dificultar muito aos clientes ou a quem os serviços serão prestados, que terão que se deslocar até as instituições para se informar sobre os serviços e seus requisitos que nem sempre são satisfeitos na mesma instituição, gerando mais custos de deslocação e consumindo mais tempo do cliente, tendo em conta que existe um período de prestação de alguns serviços em algumas instituições. Considerando também uma realidade no nosso país, que são as enchentes em instituições públicas, a desinformação pode criar transtornos aos clientes.</w:t>
      </w:r>
    </w:p>
    <w:p w14:paraId="6F20B3BF" w14:textId="77777777" w:rsidR="00C16397" w:rsidRPr="00C33B81" w:rsidRDefault="00C16397" w:rsidP="00452247">
      <w:pPr>
        <w:pStyle w:val="BodyText"/>
        <w:spacing w:before="0" w:after="0" w:line="360" w:lineRule="auto"/>
        <w:rPr>
          <w:rFonts w:ascii="Times New Roman" w:hAnsi="Times New Roman"/>
          <w:color w:val="000000"/>
          <w:szCs w:val="24"/>
        </w:rPr>
      </w:pPr>
    </w:p>
    <w:p w14:paraId="549CA910" w14:textId="77777777" w:rsidR="00A2119D" w:rsidRPr="00C33B81" w:rsidRDefault="00C16397" w:rsidP="00452247">
      <w:pPr>
        <w:pStyle w:val="BodyText"/>
        <w:spacing w:before="0" w:after="0" w:line="360" w:lineRule="auto"/>
        <w:rPr>
          <w:rFonts w:ascii="Times New Roman" w:hAnsi="Times New Roman"/>
          <w:color w:val="000000"/>
          <w:szCs w:val="24"/>
        </w:rPr>
      </w:pPr>
      <w:r w:rsidRPr="00C33B81">
        <w:rPr>
          <w:rFonts w:ascii="Times New Roman" w:hAnsi="Times New Roman"/>
          <w:color w:val="000000"/>
          <w:szCs w:val="24"/>
        </w:rPr>
        <w:t>A elaboração deste trabalho de investigação vem com o intuito de facilitar a divulgação de serviços prestados por instituições públicas, de modo a informar os contribuintes ou clientes com o objectivo de diminuir o deslocamento destes as instituições para obter informações sobre os serviços e/ou requisitos desnecessariamente, tendo em conta que o requisito para prestação de um serviço de uma instituição pode ser um serviço prestado por outra instituição, flexibilizando a prestação do serviço e garantido menos esforço da parte do cliente, diminuindo custos de deslocação, garantindo menor consumo de tempo e a satisfação dos clientes.</w:t>
      </w:r>
    </w:p>
    <w:p w14:paraId="190E9C43" w14:textId="77777777" w:rsidR="00452247" w:rsidRPr="00C33B81" w:rsidRDefault="007E16A3" w:rsidP="00452247">
      <w:pPr>
        <w:pStyle w:val="Heading2"/>
      </w:pPr>
      <w:r w:rsidRPr="00C33B81">
        <w:br w:type="page"/>
      </w:r>
      <w:bookmarkStart w:id="9" w:name="_Toc447676563"/>
      <w:r w:rsidR="00756A9F" w:rsidRPr="00C33B81">
        <w:lastRenderedPageBreak/>
        <w:t>1.2 Desenho teórico</w:t>
      </w:r>
      <w:bookmarkEnd w:id="9"/>
    </w:p>
    <w:p w14:paraId="608D7AD3" w14:textId="77777777" w:rsidR="00452247" w:rsidRPr="00C33B81" w:rsidRDefault="00452247" w:rsidP="007E16A3">
      <w:pPr>
        <w:pStyle w:val="Heading3"/>
        <w:rPr>
          <w:rFonts w:cs="Times New Roman"/>
        </w:rPr>
      </w:pPr>
    </w:p>
    <w:p w14:paraId="2EADCB3E" w14:textId="77777777" w:rsidR="00452247" w:rsidRPr="00C33B81" w:rsidRDefault="00452247" w:rsidP="007E16A3">
      <w:pPr>
        <w:pStyle w:val="Heading3"/>
        <w:rPr>
          <w:rFonts w:cs="Times New Roman"/>
        </w:rPr>
      </w:pPr>
      <w:bookmarkStart w:id="10" w:name="_Toc447676564"/>
      <w:r w:rsidRPr="00C33B81">
        <w:rPr>
          <w:rFonts w:cs="Times New Roman"/>
          <w:iCs w:val="0"/>
        </w:rPr>
        <w:t xml:space="preserve">1.2.1 </w:t>
      </w:r>
      <w:r w:rsidRPr="00C33B81">
        <w:rPr>
          <w:rFonts w:cs="Times New Roman"/>
        </w:rPr>
        <w:t>Problemática</w:t>
      </w:r>
      <w:bookmarkEnd w:id="10"/>
    </w:p>
    <w:p w14:paraId="5C5AD427" w14:textId="77777777" w:rsidR="007E16A3" w:rsidRPr="00C33B81" w:rsidRDefault="007E16A3" w:rsidP="007E16A3">
      <w:pPr>
        <w:pStyle w:val="BodyText"/>
        <w:spacing w:line="360" w:lineRule="auto"/>
        <w:rPr>
          <w:rFonts w:ascii="Times New Roman" w:hAnsi="Times New Roman"/>
          <w:bCs/>
        </w:rPr>
      </w:pPr>
      <w:r w:rsidRPr="00C33B81">
        <w:rPr>
          <w:rFonts w:ascii="Times New Roman" w:hAnsi="Times New Roman"/>
          <w:bCs/>
        </w:rPr>
        <w:t xml:space="preserve">Instituições Públicas no nosso país prestam serviços cujos requisitos, ou os próprios serviços, muitas vezes, não são de conhecimento público. Para obter tal conhecimento, os clientes tem que se dirigir as essas instituições para obter informação sobre os serviços e/ou requisitos, ou obter informação (que pode estar errada) a partir de terceiros que já conhecem as instituições e seus serviços. </w:t>
      </w:r>
    </w:p>
    <w:p w14:paraId="2389B2B6" w14:textId="77777777" w:rsidR="007E16A3" w:rsidRPr="00C33B81" w:rsidRDefault="007E16A3" w:rsidP="007E16A3">
      <w:pPr>
        <w:pStyle w:val="BodyText"/>
        <w:spacing w:line="360" w:lineRule="auto"/>
        <w:rPr>
          <w:rFonts w:ascii="Times New Roman" w:hAnsi="Times New Roman"/>
          <w:bCs/>
        </w:rPr>
      </w:pPr>
      <w:r w:rsidRPr="00C33B81">
        <w:rPr>
          <w:rFonts w:ascii="Times New Roman" w:hAnsi="Times New Roman"/>
          <w:bCs/>
        </w:rPr>
        <w:t>Um exemplo seria de um cliente que chegou a uma instituição para que um serviço lhe fosse prestado, mas a instituição já havia encerrado as suas actividades. Este cliente pode ter percorrido uma distância grande para chegar a esta instituição, sem conhecimento do horário de encerramento, nem da existência de uma sucursal desta instituição a poucos minutos da sua residência.</w:t>
      </w:r>
    </w:p>
    <w:p w14:paraId="7499C216" w14:textId="77777777" w:rsidR="007E16A3" w:rsidRPr="00C33B81" w:rsidRDefault="007E16A3" w:rsidP="007E16A3">
      <w:pPr>
        <w:pStyle w:val="BodyText"/>
        <w:spacing w:line="360" w:lineRule="auto"/>
        <w:rPr>
          <w:rFonts w:ascii="Times New Roman" w:hAnsi="Times New Roman"/>
          <w:bCs/>
        </w:rPr>
      </w:pPr>
      <w:r w:rsidRPr="00C33B81">
        <w:rPr>
          <w:rFonts w:ascii="Times New Roman" w:hAnsi="Times New Roman"/>
          <w:bCs/>
        </w:rPr>
        <w:t>Dado este cenário, considerando uma realidade do nosso país que é a grande afluência dos serviços, como por exemplo os de identificação civil, resultando em longas filas, maior tempo de espera da parte dos clientes, tendo em conta que alguns requisitos desses serviços são serviços prestados por outras instituições (ex.: autenticação de documentos), dificulta muito a vida dos clientes, aumentando custos de deslocação por exemplo, e fazendo que estes demorem mais tempo para alcançar os seus objectivos.</w:t>
      </w:r>
    </w:p>
    <w:p w14:paraId="49B7BB41" w14:textId="77777777" w:rsidR="007E16A3" w:rsidRPr="00C33B81" w:rsidRDefault="007E16A3" w:rsidP="007E16A3">
      <w:pPr>
        <w:pStyle w:val="BodyText"/>
        <w:spacing w:line="360" w:lineRule="auto"/>
        <w:rPr>
          <w:rFonts w:ascii="Times New Roman" w:hAnsi="Times New Roman"/>
          <w:bCs/>
        </w:rPr>
      </w:pPr>
      <w:r w:rsidRPr="00C33B81">
        <w:rPr>
          <w:rFonts w:ascii="Times New Roman" w:hAnsi="Times New Roman"/>
          <w:bCs/>
        </w:rPr>
        <w:t>Podemos notar que há uma divulgação deficiente dos serviços destas instituições, que são muito importantes para o desenvolvimento do nosso país, e com isso, há uma necessidade de um meio fácil e flexível para resolver este problema.</w:t>
      </w:r>
    </w:p>
    <w:p w14:paraId="289790CB" w14:textId="77777777" w:rsidR="007E16A3" w:rsidRPr="00C33B81" w:rsidRDefault="007E16A3" w:rsidP="007E16A3">
      <w:pPr>
        <w:pStyle w:val="BodyText"/>
        <w:rPr>
          <w:rFonts w:ascii="Times New Roman" w:hAnsi="Times New Roman"/>
        </w:rPr>
      </w:pPr>
    </w:p>
    <w:p w14:paraId="599A8FF7" w14:textId="77777777" w:rsidR="00452247" w:rsidRPr="00C33B81" w:rsidRDefault="00452247" w:rsidP="00452247">
      <w:pPr>
        <w:pStyle w:val="Heading2"/>
        <w:rPr>
          <w:b w:val="0"/>
          <w:iCs/>
          <w:color w:val="000000"/>
          <w:kern w:val="28"/>
          <w:sz w:val="24"/>
        </w:rPr>
      </w:pPr>
    </w:p>
    <w:p w14:paraId="1991D6DE" w14:textId="7B0CB1DC" w:rsidR="00452247" w:rsidRPr="00C33B81" w:rsidRDefault="00452247" w:rsidP="007E16A3">
      <w:pPr>
        <w:pStyle w:val="Heading3"/>
        <w:rPr>
          <w:rFonts w:cs="Times New Roman"/>
        </w:rPr>
      </w:pPr>
      <w:bookmarkStart w:id="11" w:name="_Toc447676565"/>
      <w:r w:rsidRPr="00C33B81">
        <w:rPr>
          <w:rFonts w:cs="Times New Roman"/>
          <w:iCs w:val="0"/>
        </w:rPr>
        <w:t>1.</w:t>
      </w:r>
      <w:r w:rsidRPr="00C33B81">
        <w:rPr>
          <w:rFonts w:cs="Times New Roman"/>
        </w:rPr>
        <w:t>2.2 Problema de investigação</w:t>
      </w:r>
      <w:bookmarkEnd w:id="11"/>
    </w:p>
    <w:p w14:paraId="0AECB7DA" w14:textId="77777777" w:rsidR="007E16A3" w:rsidRPr="00C33B81" w:rsidRDefault="007E16A3" w:rsidP="007E16A3">
      <w:pPr>
        <w:pStyle w:val="BodyText"/>
        <w:spacing w:line="360" w:lineRule="auto"/>
        <w:rPr>
          <w:rFonts w:ascii="Times New Roman" w:hAnsi="Times New Roman"/>
        </w:rPr>
      </w:pPr>
      <w:r w:rsidRPr="00C33B81">
        <w:rPr>
          <w:rFonts w:ascii="Times New Roman" w:hAnsi="Times New Roman"/>
        </w:rPr>
        <w:t>Como criar uma aplicação em Android para a divulgação de serviços prestados por instituições públicas de modo que informe os clientes/utentes sobre os requisitos para a prestação de serviço, contactos, endereços e os próprios serviços prestados pelas instituições públicas de forma fácil e acessível?</w:t>
      </w:r>
    </w:p>
    <w:p w14:paraId="3655D853" w14:textId="77777777" w:rsidR="007E16A3" w:rsidRPr="00C33B81" w:rsidRDefault="007E16A3" w:rsidP="007E16A3">
      <w:pPr>
        <w:pStyle w:val="BodyText"/>
        <w:spacing w:line="360" w:lineRule="auto"/>
        <w:rPr>
          <w:rFonts w:ascii="Times New Roman" w:hAnsi="Times New Roman"/>
        </w:rPr>
      </w:pPr>
    </w:p>
    <w:p w14:paraId="1658AF7D" w14:textId="77777777" w:rsidR="00452247" w:rsidRPr="00C33B81" w:rsidRDefault="00452247" w:rsidP="007E16A3">
      <w:pPr>
        <w:pStyle w:val="Heading3"/>
        <w:rPr>
          <w:rFonts w:cs="Times New Roman"/>
        </w:rPr>
      </w:pPr>
      <w:bookmarkStart w:id="12" w:name="_Toc447676566"/>
      <w:r w:rsidRPr="00C33B81">
        <w:rPr>
          <w:rFonts w:cs="Times New Roman"/>
          <w:iCs w:val="0"/>
        </w:rPr>
        <w:lastRenderedPageBreak/>
        <w:t>1.</w:t>
      </w:r>
      <w:r w:rsidRPr="00C33B81">
        <w:rPr>
          <w:rFonts w:cs="Times New Roman"/>
        </w:rPr>
        <w:t>2.3 Objecto de investigação</w:t>
      </w:r>
      <w:bookmarkEnd w:id="12"/>
    </w:p>
    <w:p w14:paraId="6350FEE3" w14:textId="77777777" w:rsidR="007E16A3" w:rsidRPr="00C33B81" w:rsidRDefault="007E16A3" w:rsidP="007E16A3">
      <w:pPr>
        <w:pStyle w:val="BodyText"/>
        <w:rPr>
          <w:rFonts w:ascii="Times New Roman" w:hAnsi="Times New Roman"/>
        </w:rPr>
      </w:pPr>
      <w:r w:rsidRPr="00C33B81">
        <w:rPr>
          <w:rFonts w:ascii="Times New Roman" w:hAnsi="Times New Roman"/>
        </w:rPr>
        <w:t>Aplicação em Android para a divulgação de serviços prestados por instituições públicas.</w:t>
      </w:r>
    </w:p>
    <w:p w14:paraId="354F3850" w14:textId="77777777" w:rsidR="007E16A3" w:rsidRPr="00C33B81" w:rsidRDefault="007E16A3" w:rsidP="007E16A3">
      <w:pPr>
        <w:pStyle w:val="BodyText"/>
        <w:rPr>
          <w:rFonts w:ascii="Times New Roman" w:hAnsi="Times New Roman"/>
        </w:rPr>
      </w:pPr>
    </w:p>
    <w:p w14:paraId="3B30137A" w14:textId="77777777" w:rsidR="00452247" w:rsidRPr="00C33B81" w:rsidRDefault="00452247" w:rsidP="007E16A3">
      <w:pPr>
        <w:pStyle w:val="Heading3"/>
        <w:rPr>
          <w:rFonts w:cs="Times New Roman"/>
        </w:rPr>
      </w:pPr>
      <w:bookmarkStart w:id="13" w:name="_Toc447676567"/>
      <w:r w:rsidRPr="00C33B81">
        <w:rPr>
          <w:rFonts w:cs="Times New Roman"/>
          <w:iCs w:val="0"/>
        </w:rPr>
        <w:t>1.</w:t>
      </w:r>
      <w:r w:rsidRPr="00C33B81">
        <w:rPr>
          <w:rFonts w:cs="Times New Roman"/>
        </w:rPr>
        <w:t>2.4 Objectivo geral de investigação</w:t>
      </w:r>
      <w:bookmarkEnd w:id="13"/>
    </w:p>
    <w:p w14:paraId="3E6814EC" w14:textId="77777777" w:rsidR="007E16A3" w:rsidRPr="00C33B81" w:rsidRDefault="007E16A3" w:rsidP="007E16A3">
      <w:pPr>
        <w:pStyle w:val="BodyText"/>
        <w:spacing w:line="360" w:lineRule="auto"/>
        <w:rPr>
          <w:rFonts w:ascii="Times New Roman" w:hAnsi="Times New Roman"/>
        </w:rPr>
      </w:pPr>
      <w:r w:rsidRPr="00C33B81">
        <w:rPr>
          <w:rFonts w:ascii="Times New Roman" w:hAnsi="Times New Roman"/>
        </w:rPr>
        <w:t xml:space="preserve">Desenvolver um protótipo de uma Aplicação móvel em Android para divulgação de serviços prestados por instituições públicas.  </w:t>
      </w:r>
    </w:p>
    <w:p w14:paraId="39F78743" w14:textId="77777777" w:rsidR="00452247" w:rsidRPr="00C33B81" w:rsidRDefault="00452247" w:rsidP="00452247">
      <w:pPr>
        <w:pStyle w:val="Heading2"/>
        <w:rPr>
          <w:b w:val="0"/>
          <w:iCs/>
          <w:color w:val="000000"/>
          <w:kern w:val="28"/>
          <w:sz w:val="24"/>
        </w:rPr>
      </w:pPr>
    </w:p>
    <w:p w14:paraId="680CF3E6" w14:textId="77777777" w:rsidR="00452247" w:rsidRPr="00C33B81" w:rsidRDefault="00452247" w:rsidP="00452247">
      <w:pPr>
        <w:pStyle w:val="Heading2"/>
        <w:rPr>
          <w:b w:val="0"/>
          <w:iCs/>
          <w:color w:val="000000"/>
          <w:kern w:val="28"/>
          <w:sz w:val="24"/>
        </w:rPr>
      </w:pPr>
    </w:p>
    <w:p w14:paraId="53F5A13C" w14:textId="77777777" w:rsidR="00452247" w:rsidRPr="00C33B81" w:rsidRDefault="00452247" w:rsidP="00452247">
      <w:pPr>
        <w:pStyle w:val="Heading2"/>
        <w:rPr>
          <w:b w:val="0"/>
          <w:iCs/>
          <w:color w:val="000000"/>
          <w:kern w:val="28"/>
          <w:sz w:val="24"/>
        </w:rPr>
      </w:pPr>
    </w:p>
    <w:p w14:paraId="11375D1B" w14:textId="2128271B" w:rsidR="00452247" w:rsidRPr="00C33B81" w:rsidRDefault="00452247" w:rsidP="007E16A3">
      <w:pPr>
        <w:pStyle w:val="Heading3"/>
        <w:rPr>
          <w:rFonts w:cs="Times New Roman"/>
        </w:rPr>
      </w:pPr>
      <w:bookmarkStart w:id="14" w:name="_Toc447676568"/>
      <w:r w:rsidRPr="00C33B81">
        <w:rPr>
          <w:rFonts w:cs="Times New Roman"/>
          <w:iCs w:val="0"/>
        </w:rPr>
        <w:t>1.</w:t>
      </w:r>
      <w:r w:rsidRPr="00C33B81">
        <w:rPr>
          <w:rFonts w:cs="Times New Roman"/>
        </w:rPr>
        <w:t>2.4.1 Objectivos específicos de investigação</w:t>
      </w:r>
      <w:bookmarkEnd w:id="14"/>
    </w:p>
    <w:p w14:paraId="13FB9447" w14:textId="77777777" w:rsidR="007E16A3" w:rsidRPr="00C33B81" w:rsidRDefault="007E16A3" w:rsidP="003622B9">
      <w:pPr>
        <w:pStyle w:val="BodyText"/>
        <w:numPr>
          <w:ilvl w:val="0"/>
          <w:numId w:val="16"/>
        </w:numPr>
        <w:rPr>
          <w:rFonts w:ascii="Times New Roman" w:hAnsi="Times New Roman"/>
          <w:bCs/>
        </w:rPr>
      </w:pPr>
      <w:r w:rsidRPr="00C33B81">
        <w:rPr>
          <w:rFonts w:ascii="Times New Roman" w:hAnsi="Times New Roman"/>
          <w:bCs/>
        </w:rPr>
        <w:t>Analisar os serviços prestados por algumas instituições públicas;</w:t>
      </w:r>
    </w:p>
    <w:p w14:paraId="35741580" w14:textId="77777777" w:rsidR="007E16A3" w:rsidRPr="00C33B81" w:rsidRDefault="007E16A3" w:rsidP="003622B9">
      <w:pPr>
        <w:pStyle w:val="BodyText"/>
        <w:numPr>
          <w:ilvl w:val="0"/>
          <w:numId w:val="16"/>
        </w:numPr>
        <w:rPr>
          <w:rFonts w:ascii="Times New Roman" w:hAnsi="Times New Roman"/>
          <w:bCs/>
        </w:rPr>
      </w:pPr>
      <w:r w:rsidRPr="00C33B81">
        <w:rPr>
          <w:rFonts w:ascii="Times New Roman" w:hAnsi="Times New Roman"/>
          <w:bCs/>
        </w:rPr>
        <w:t>Entender os conceitos de programação em Android;</w:t>
      </w:r>
    </w:p>
    <w:p w14:paraId="4169A1B2" w14:textId="77777777" w:rsidR="007E16A3" w:rsidRPr="00C33B81" w:rsidRDefault="007E16A3" w:rsidP="003622B9">
      <w:pPr>
        <w:pStyle w:val="BodyText"/>
        <w:numPr>
          <w:ilvl w:val="0"/>
          <w:numId w:val="16"/>
        </w:numPr>
        <w:rPr>
          <w:rFonts w:ascii="Times New Roman" w:hAnsi="Times New Roman"/>
          <w:bCs/>
        </w:rPr>
      </w:pPr>
      <w:r w:rsidRPr="00C33B81">
        <w:rPr>
          <w:rFonts w:ascii="Times New Roman" w:hAnsi="Times New Roman"/>
          <w:bCs/>
        </w:rPr>
        <w:t xml:space="preserve">Fazer o levantamento de requisitos; </w:t>
      </w:r>
    </w:p>
    <w:p w14:paraId="0C6D0D79" w14:textId="77777777" w:rsidR="007E16A3" w:rsidRPr="00C33B81" w:rsidRDefault="007E16A3" w:rsidP="003622B9">
      <w:pPr>
        <w:pStyle w:val="BodyText"/>
        <w:numPr>
          <w:ilvl w:val="0"/>
          <w:numId w:val="16"/>
        </w:numPr>
        <w:rPr>
          <w:rFonts w:ascii="Times New Roman" w:hAnsi="Times New Roman"/>
          <w:bCs/>
        </w:rPr>
      </w:pPr>
      <w:r w:rsidRPr="00C33B81">
        <w:rPr>
          <w:rFonts w:ascii="Times New Roman" w:hAnsi="Times New Roman"/>
          <w:bCs/>
        </w:rPr>
        <w:t>Fazer o desenho da aplicação;</w:t>
      </w:r>
    </w:p>
    <w:p w14:paraId="4EAA8C56" w14:textId="77777777" w:rsidR="007E16A3" w:rsidRPr="00C33B81" w:rsidRDefault="007E16A3" w:rsidP="003622B9">
      <w:pPr>
        <w:pStyle w:val="BodyText"/>
        <w:numPr>
          <w:ilvl w:val="0"/>
          <w:numId w:val="16"/>
        </w:numPr>
        <w:rPr>
          <w:rFonts w:ascii="Times New Roman" w:hAnsi="Times New Roman"/>
          <w:bCs/>
        </w:rPr>
      </w:pPr>
      <w:r w:rsidRPr="00C33B81">
        <w:rPr>
          <w:rFonts w:ascii="Times New Roman" w:hAnsi="Times New Roman"/>
          <w:bCs/>
        </w:rPr>
        <w:t>Desenvolver o protótipo da Aplicação em Android para divulgação de serviços públicos;</w:t>
      </w:r>
    </w:p>
    <w:p w14:paraId="7FD68D9D" w14:textId="77777777" w:rsidR="007E16A3" w:rsidRPr="00C33B81" w:rsidRDefault="007E16A3" w:rsidP="003622B9">
      <w:pPr>
        <w:pStyle w:val="BodyText"/>
        <w:numPr>
          <w:ilvl w:val="0"/>
          <w:numId w:val="16"/>
        </w:numPr>
        <w:rPr>
          <w:rFonts w:ascii="Times New Roman" w:hAnsi="Times New Roman"/>
          <w:bCs/>
        </w:rPr>
      </w:pPr>
      <w:r w:rsidRPr="00C33B81">
        <w:rPr>
          <w:rFonts w:ascii="Times New Roman" w:hAnsi="Times New Roman"/>
          <w:bCs/>
        </w:rPr>
        <w:t>Integrar a aplicação com um serviço de localização e navegação;</w:t>
      </w:r>
    </w:p>
    <w:p w14:paraId="6503C016" w14:textId="77777777" w:rsidR="007E16A3" w:rsidRPr="00C33B81" w:rsidRDefault="007E16A3" w:rsidP="003622B9">
      <w:pPr>
        <w:pStyle w:val="BodyText"/>
        <w:numPr>
          <w:ilvl w:val="0"/>
          <w:numId w:val="16"/>
        </w:numPr>
        <w:rPr>
          <w:rFonts w:ascii="Times New Roman" w:hAnsi="Times New Roman"/>
          <w:bCs/>
        </w:rPr>
      </w:pPr>
      <w:r w:rsidRPr="00C33B81">
        <w:rPr>
          <w:rFonts w:ascii="Times New Roman" w:hAnsi="Times New Roman"/>
          <w:bCs/>
        </w:rPr>
        <w:t>Testar a aplicação.</w:t>
      </w:r>
    </w:p>
    <w:p w14:paraId="5BECF62A" w14:textId="77777777" w:rsidR="007E16A3" w:rsidRPr="00C33B81" w:rsidRDefault="007E16A3" w:rsidP="007E16A3">
      <w:pPr>
        <w:pStyle w:val="BodyText"/>
        <w:rPr>
          <w:rFonts w:ascii="Times New Roman" w:hAnsi="Times New Roman"/>
        </w:rPr>
      </w:pPr>
    </w:p>
    <w:p w14:paraId="2CAC91DC" w14:textId="77777777" w:rsidR="00452247" w:rsidRPr="00C33B81" w:rsidRDefault="00452247" w:rsidP="00452247">
      <w:pPr>
        <w:pStyle w:val="Heading2"/>
        <w:rPr>
          <w:b w:val="0"/>
          <w:iCs/>
          <w:color w:val="000000"/>
          <w:kern w:val="28"/>
          <w:sz w:val="24"/>
        </w:rPr>
      </w:pPr>
    </w:p>
    <w:p w14:paraId="73646E46" w14:textId="77777777" w:rsidR="00452247" w:rsidRPr="00C33B81" w:rsidRDefault="00452247" w:rsidP="00452247">
      <w:pPr>
        <w:pStyle w:val="Heading2"/>
        <w:rPr>
          <w:b w:val="0"/>
          <w:iCs/>
          <w:color w:val="000000"/>
          <w:kern w:val="28"/>
          <w:sz w:val="24"/>
        </w:rPr>
      </w:pPr>
    </w:p>
    <w:p w14:paraId="6EE76CF6" w14:textId="0570A3CA" w:rsidR="00452247" w:rsidRPr="00C33B81" w:rsidRDefault="00452247" w:rsidP="007E16A3">
      <w:pPr>
        <w:pStyle w:val="Heading3"/>
        <w:rPr>
          <w:rFonts w:cs="Times New Roman"/>
        </w:rPr>
      </w:pPr>
      <w:bookmarkStart w:id="15" w:name="_Toc447676569"/>
      <w:r w:rsidRPr="00C33B81">
        <w:rPr>
          <w:rFonts w:cs="Times New Roman"/>
          <w:iCs w:val="0"/>
        </w:rPr>
        <w:t>1.</w:t>
      </w:r>
      <w:r w:rsidRPr="00C33B81">
        <w:rPr>
          <w:rFonts w:cs="Times New Roman"/>
        </w:rPr>
        <w:t>2.5 Perguntas investigação</w:t>
      </w:r>
      <w:bookmarkEnd w:id="15"/>
    </w:p>
    <w:p w14:paraId="3F4C0B2F" w14:textId="77777777" w:rsidR="007E16A3" w:rsidRPr="00C33B81" w:rsidRDefault="007E16A3" w:rsidP="003622B9">
      <w:pPr>
        <w:pStyle w:val="BodyText"/>
        <w:numPr>
          <w:ilvl w:val="0"/>
          <w:numId w:val="17"/>
        </w:numPr>
        <w:rPr>
          <w:rFonts w:ascii="Times New Roman" w:hAnsi="Times New Roman"/>
          <w:bCs/>
        </w:rPr>
      </w:pPr>
      <w:r w:rsidRPr="00C33B81">
        <w:rPr>
          <w:rFonts w:ascii="Times New Roman" w:hAnsi="Times New Roman"/>
          <w:bCs/>
        </w:rPr>
        <w:t>Quais são os inconvenientes do actual método de divulgação dos serviços de instituições públicas?</w:t>
      </w:r>
    </w:p>
    <w:p w14:paraId="6355E09D" w14:textId="77777777" w:rsidR="007E16A3" w:rsidRPr="00C33B81" w:rsidRDefault="007E16A3" w:rsidP="003622B9">
      <w:pPr>
        <w:pStyle w:val="BodyText"/>
        <w:numPr>
          <w:ilvl w:val="0"/>
          <w:numId w:val="17"/>
        </w:numPr>
        <w:rPr>
          <w:rFonts w:ascii="Times New Roman" w:hAnsi="Times New Roman"/>
          <w:bCs/>
        </w:rPr>
      </w:pPr>
      <w:r w:rsidRPr="00C33B81">
        <w:rPr>
          <w:rFonts w:ascii="Times New Roman" w:hAnsi="Times New Roman"/>
          <w:bCs/>
        </w:rPr>
        <w:t>Como fazer uso da tecnologia Android de modo a contornar estes inconvenientes?</w:t>
      </w:r>
    </w:p>
    <w:p w14:paraId="7096DF5E" w14:textId="77777777" w:rsidR="007E16A3" w:rsidRPr="00C33B81" w:rsidRDefault="007E16A3" w:rsidP="003622B9">
      <w:pPr>
        <w:pStyle w:val="BodyText"/>
        <w:numPr>
          <w:ilvl w:val="0"/>
          <w:numId w:val="17"/>
        </w:numPr>
        <w:rPr>
          <w:rFonts w:ascii="Times New Roman" w:hAnsi="Times New Roman"/>
          <w:bCs/>
        </w:rPr>
      </w:pPr>
      <w:r w:rsidRPr="00C33B81">
        <w:rPr>
          <w:rFonts w:ascii="Times New Roman" w:hAnsi="Times New Roman"/>
          <w:bCs/>
        </w:rPr>
        <w:t>Que melhorias se verificarão com a implementação desta solução?</w:t>
      </w:r>
    </w:p>
    <w:p w14:paraId="67040E69" w14:textId="77777777" w:rsidR="007E16A3" w:rsidRPr="00C33B81" w:rsidRDefault="007E16A3" w:rsidP="007E16A3">
      <w:pPr>
        <w:pStyle w:val="BodyText"/>
        <w:rPr>
          <w:rFonts w:ascii="Times New Roman" w:hAnsi="Times New Roman"/>
        </w:rPr>
      </w:pPr>
    </w:p>
    <w:p w14:paraId="21A9B653" w14:textId="77777777" w:rsidR="00A2119D" w:rsidRPr="00C33B81" w:rsidRDefault="007E16A3" w:rsidP="00554414">
      <w:pPr>
        <w:pStyle w:val="Heading2"/>
        <w:rPr>
          <w:b w:val="0"/>
          <w:iCs/>
          <w:color w:val="FF0000"/>
          <w:kern w:val="28"/>
          <w:sz w:val="24"/>
        </w:rPr>
      </w:pPr>
      <w:r w:rsidRPr="00C33B81">
        <w:rPr>
          <w:b w:val="0"/>
          <w:iCs/>
          <w:color w:val="FF0000"/>
          <w:kern w:val="28"/>
          <w:sz w:val="24"/>
        </w:rPr>
        <w:br w:type="page"/>
      </w:r>
      <w:bookmarkStart w:id="16" w:name="_Toc447676570"/>
      <w:r w:rsidR="00756A9F" w:rsidRPr="00C33B81">
        <w:lastRenderedPageBreak/>
        <w:t xml:space="preserve">1.3 </w:t>
      </w:r>
      <w:r w:rsidR="00FA2CA8" w:rsidRPr="00C33B81">
        <w:t>M</w:t>
      </w:r>
      <w:r w:rsidR="00756A9F" w:rsidRPr="00C33B81">
        <w:t>etodol</w:t>
      </w:r>
      <w:r w:rsidR="00FA2CA8" w:rsidRPr="00C33B81">
        <w:t>ogia</w:t>
      </w:r>
      <w:bookmarkEnd w:id="16"/>
    </w:p>
    <w:p w14:paraId="06C46260" w14:textId="77777777" w:rsidR="009D46EC" w:rsidRPr="00C33B81" w:rsidRDefault="009D46EC" w:rsidP="007E16A3">
      <w:pPr>
        <w:pStyle w:val="Heading3"/>
        <w:rPr>
          <w:rFonts w:cs="Times New Roman"/>
        </w:rPr>
      </w:pPr>
      <w:bookmarkStart w:id="17" w:name="_Toc423654623"/>
    </w:p>
    <w:p w14:paraId="36FEB6A5" w14:textId="5C096E42" w:rsidR="001714A3" w:rsidRPr="00C33B81" w:rsidRDefault="001714A3" w:rsidP="007E16A3">
      <w:pPr>
        <w:pStyle w:val="Heading3"/>
        <w:rPr>
          <w:rFonts w:cs="Times New Roman"/>
        </w:rPr>
      </w:pPr>
      <w:bookmarkStart w:id="18" w:name="_Toc447676571"/>
      <w:r w:rsidRPr="00C33B81">
        <w:rPr>
          <w:rFonts w:cs="Times New Roman"/>
        </w:rPr>
        <w:t>1.3.1 Abordagem da investigação</w:t>
      </w:r>
      <w:bookmarkEnd w:id="17"/>
      <w:bookmarkEnd w:id="18"/>
    </w:p>
    <w:p w14:paraId="64B1B380" w14:textId="77777777" w:rsidR="001714A3" w:rsidRPr="00C33B81" w:rsidRDefault="001714A3" w:rsidP="001714A3">
      <w:pPr>
        <w:pStyle w:val="BodyText"/>
        <w:spacing w:line="360" w:lineRule="auto"/>
        <w:rPr>
          <w:rFonts w:ascii="Times New Roman" w:hAnsi="Times New Roman"/>
          <w:color w:val="000000"/>
        </w:rPr>
      </w:pPr>
      <w:r w:rsidRPr="00C33B81">
        <w:rPr>
          <w:rFonts w:ascii="Times New Roman" w:hAnsi="Times New Roman"/>
          <w:color w:val="000000"/>
        </w:rPr>
        <w:t>A investigação abrange a área temática de informática enquadrada na área de Sistemas de Informação e Programação.</w:t>
      </w:r>
    </w:p>
    <w:p w14:paraId="1040345B" w14:textId="77777777" w:rsidR="001714A3" w:rsidRPr="00C33B81" w:rsidRDefault="001714A3" w:rsidP="001714A3">
      <w:pPr>
        <w:pStyle w:val="BodyText"/>
        <w:spacing w:line="360" w:lineRule="auto"/>
        <w:rPr>
          <w:rFonts w:ascii="Times New Roman" w:hAnsi="Times New Roman"/>
          <w:color w:val="000000"/>
        </w:rPr>
      </w:pPr>
      <w:r w:rsidRPr="00C33B81">
        <w:rPr>
          <w:rFonts w:ascii="Times New Roman" w:hAnsi="Times New Roman"/>
          <w:color w:val="000000"/>
        </w:rPr>
        <w:t>A abordagem de investigação é de caracter aplicativo, tendo como base o paradigma socio-critico tendo as seguintes características:</w:t>
      </w:r>
    </w:p>
    <w:p w14:paraId="0A254E65" w14:textId="77777777" w:rsidR="001714A3" w:rsidRPr="00C33B81" w:rsidRDefault="001714A3" w:rsidP="003622B9">
      <w:pPr>
        <w:pStyle w:val="BodyText"/>
        <w:numPr>
          <w:ilvl w:val="0"/>
          <w:numId w:val="4"/>
        </w:numPr>
        <w:spacing w:line="360" w:lineRule="auto"/>
        <w:rPr>
          <w:rFonts w:ascii="Times New Roman" w:hAnsi="Times New Roman"/>
          <w:color w:val="000000"/>
        </w:rPr>
      </w:pPr>
      <w:r w:rsidRPr="00C33B81">
        <w:rPr>
          <w:rFonts w:ascii="Times New Roman" w:hAnsi="Times New Roman"/>
          <w:color w:val="000000"/>
        </w:rPr>
        <w:t>A dimensão ontológica é externa pois a realidade a estudar tem o mesmo caracter, tendo a denominação orientada a mudança e investigação acção.</w:t>
      </w:r>
    </w:p>
    <w:p w14:paraId="543D292B" w14:textId="77777777" w:rsidR="001714A3" w:rsidRPr="00C33B81" w:rsidRDefault="001714A3" w:rsidP="003622B9">
      <w:pPr>
        <w:pStyle w:val="BodyText"/>
        <w:numPr>
          <w:ilvl w:val="0"/>
          <w:numId w:val="4"/>
        </w:numPr>
        <w:spacing w:line="360" w:lineRule="auto"/>
        <w:rPr>
          <w:rFonts w:ascii="Times New Roman" w:hAnsi="Times New Roman"/>
          <w:color w:val="000000"/>
        </w:rPr>
      </w:pPr>
      <w:r w:rsidRPr="00C33B81">
        <w:rPr>
          <w:rFonts w:ascii="Times New Roman" w:hAnsi="Times New Roman"/>
          <w:color w:val="000000"/>
        </w:rPr>
        <w:t>A dimensão epistemológica é subjectiva, sendo o investigador participativo com uma relação sujeito/objecto por compromisso, tendo a teoria critica como fundamento teórico.</w:t>
      </w:r>
    </w:p>
    <w:p w14:paraId="49614477" w14:textId="77777777" w:rsidR="001714A3" w:rsidRPr="00C33B81" w:rsidRDefault="001714A3" w:rsidP="003622B9">
      <w:pPr>
        <w:pStyle w:val="BodyText"/>
        <w:numPr>
          <w:ilvl w:val="0"/>
          <w:numId w:val="4"/>
        </w:numPr>
        <w:spacing w:line="360" w:lineRule="auto"/>
        <w:rPr>
          <w:rFonts w:ascii="Times New Roman" w:hAnsi="Times New Roman"/>
          <w:color w:val="000000"/>
        </w:rPr>
      </w:pPr>
      <w:r w:rsidRPr="00C33B81">
        <w:rPr>
          <w:rFonts w:ascii="Times New Roman" w:hAnsi="Times New Roman"/>
          <w:color w:val="000000"/>
        </w:rPr>
        <w:t>A dimensão metodológica e Participativa, sendo a condição de recolha de dados livre.</w:t>
      </w:r>
    </w:p>
    <w:p w14:paraId="338C6E03" w14:textId="77777777" w:rsidR="001714A3" w:rsidRPr="00C33B81" w:rsidRDefault="001714A3" w:rsidP="001714A3">
      <w:pPr>
        <w:pStyle w:val="BodyText"/>
        <w:spacing w:line="360" w:lineRule="auto"/>
        <w:rPr>
          <w:rFonts w:ascii="Times New Roman" w:hAnsi="Times New Roman"/>
          <w:color w:val="000000"/>
        </w:rPr>
      </w:pPr>
    </w:p>
    <w:p w14:paraId="2D652855" w14:textId="77777777" w:rsidR="001714A3" w:rsidRPr="00C33B81" w:rsidRDefault="001714A3" w:rsidP="007E16A3">
      <w:pPr>
        <w:pStyle w:val="Heading3"/>
        <w:rPr>
          <w:rFonts w:cs="Times New Roman"/>
        </w:rPr>
      </w:pPr>
      <w:bookmarkStart w:id="19" w:name="_Toc447676572"/>
      <w:r w:rsidRPr="00C33B81">
        <w:rPr>
          <w:rFonts w:cs="Times New Roman"/>
        </w:rPr>
        <w:t>1.3.2 Hipótese / questões o ideia a defender</w:t>
      </w:r>
      <w:bookmarkEnd w:id="19"/>
    </w:p>
    <w:p w14:paraId="1CC9040C" w14:textId="77777777" w:rsidR="001714A3" w:rsidRPr="00C33B81" w:rsidRDefault="001714A3" w:rsidP="001714A3">
      <w:pPr>
        <w:pStyle w:val="BodyText"/>
        <w:spacing w:before="0" w:after="0" w:line="360" w:lineRule="auto"/>
        <w:rPr>
          <w:rFonts w:ascii="Times New Roman" w:hAnsi="Times New Roman"/>
          <w:color w:val="000000"/>
          <w:szCs w:val="24"/>
        </w:rPr>
      </w:pPr>
      <w:r w:rsidRPr="00C33B81">
        <w:rPr>
          <w:rFonts w:ascii="Times New Roman" w:hAnsi="Times New Roman"/>
          <w:color w:val="000000"/>
          <w:szCs w:val="24"/>
        </w:rPr>
        <w:t>Poderá uma melhor divulgação de serviços públicos através de uma aplicação Android garantir conforto, melhor gestão do tempo e precisão na localização dos serviços aos clientes de forma flexível e acessível?</w:t>
      </w:r>
    </w:p>
    <w:p w14:paraId="66ACF88E" w14:textId="77777777" w:rsidR="00B77869" w:rsidRPr="00C33B81" w:rsidRDefault="00B77869" w:rsidP="001714A3">
      <w:pPr>
        <w:pStyle w:val="BodyText"/>
        <w:spacing w:before="0" w:after="0" w:line="360" w:lineRule="auto"/>
        <w:rPr>
          <w:rFonts w:ascii="Times New Roman" w:hAnsi="Times New Roman"/>
          <w:color w:val="000000"/>
          <w:szCs w:val="24"/>
        </w:rPr>
      </w:pPr>
    </w:p>
    <w:p w14:paraId="14C84245" w14:textId="77777777" w:rsidR="001714A3" w:rsidRPr="00C33B81" w:rsidRDefault="00D32343" w:rsidP="00D32343">
      <w:pPr>
        <w:pStyle w:val="Heading3"/>
        <w:rPr>
          <w:rFonts w:cs="Times New Roman"/>
        </w:rPr>
      </w:pPr>
      <w:bookmarkStart w:id="20" w:name="_Toc423654631"/>
      <w:bookmarkStart w:id="21" w:name="_Toc447676573"/>
      <w:r w:rsidRPr="00C33B81">
        <w:rPr>
          <w:rFonts w:cs="Times New Roman"/>
        </w:rPr>
        <w:t xml:space="preserve">1.3.3 </w:t>
      </w:r>
      <w:r w:rsidR="001714A3" w:rsidRPr="00C33B81">
        <w:rPr>
          <w:rFonts w:cs="Times New Roman"/>
        </w:rPr>
        <w:t>Métodos de investigação</w:t>
      </w:r>
      <w:bookmarkEnd w:id="20"/>
      <w:bookmarkEnd w:id="21"/>
    </w:p>
    <w:p w14:paraId="61A30D02" w14:textId="77777777" w:rsidR="001714A3" w:rsidRPr="00C33B81" w:rsidRDefault="001714A3" w:rsidP="001714A3">
      <w:pPr>
        <w:pStyle w:val="BodyText"/>
        <w:spacing w:before="0" w:after="0" w:line="360" w:lineRule="auto"/>
        <w:rPr>
          <w:rFonts w:ascii="Times New Roman" w:hAnsi="Times New Roman"/>
          <w:szCs w:val="24"/>
        </w:rPr>
      </w:pPr>
      <w:r w:rsidRPr="00C33B81">
        <w:rPr>
          <w:rFonts w:ascii="Times New Roman" w:hAnsi="Times New Roman"/>
          <w:szCs w:val="24"/>
        </w:rPr>
        <w:t>Para a realização da presente investigação serão usados os seguintes métodos:</w:t>
      </w:r>
    </w:p>
    <w:p w14:paraId="4736EB8E" w14:textId="77777777" w:rsidR="001714A3" w:rsidRPr="00C33B81" w:rsidRDefault="001714A3" w:rsidP="003622B9">
      <w:pPr>
        <w:pStyle w:val="BodyText"/>
        <w:numPr>
          <w:ilvl w:val="0"/>
          <w:numId w:val="5"/>
        </w:numPr>
        <w:spacing w:before="0" w:after="0" w:line="360" w:lineRule="auto"/>
        <w:rPr>
          <w:rFonts w:ascii="Times New Roman" w:hAnsi="Times New Roman"/>
          <w:szCs w:val="24"/>
        </w:rPr>
      </w:pPr>
      <w:r w:rsidRPr="00C33B81">
        <w:rPr>
          <w:rFonts w:ascii="Times New Roman" w:hAnsi="Times New Roman"/>
          <w:szCs w:val="24"/>
        </w:rPr>
        <w:t>A nível empírico:</w:t>
      </w:r>
    </w:p>
    <w:p w14:paraId="20F77AA8" w14:textId="77777777" w:rsidR="001714A3" w:rsidRPr="00C33B81" w:rsidRDefault="001714A3" w:rsidP="003622B9">
      <w:pPr>
        <w:pStyle w:val="BodyText"/>
        <w:numPr>
          <w:ilvl w:val="1"/>
          <w:numId w:val="5"/>
        </w:numPr>
        <w:spacing w:before="0" w:after="0" w:line="360" w:lineRule="auto"/>
        <w:rPr>
          <w:rFonts w:ascii="Times New Roman" w:hAnsi="Times New Roman"/>
          <w:szCs w:val="24"/>
        </w:rPr>
      </w:pPr>
      <w:r w:rsidRPr="00C33B81">
        <w:rPr>
          <w:rFonts w:ascii="Times New Roman" w:hAnsi="Times New Roman"/>
          <w:szCs w:val="24"/>
        </w:rPr>
        <w:t>Entrevistas ou Formulários a clientes e as instituições públicas para colecta dados relevantes;</w:t>
      </w:r>
    </w:p>
    <w:p w14:paraId="5129513A" w14:textId="77777777" w:rsidR="001714A3" w:rsidRPr="00C33B81" w:rsidRDefault="001714A3" w:rsidP="003622B9">
      <w:pPr>
        <w:pStyle w:val="BodyText"/>
        <w:numPr>
          <w:ilvl w:val="1"/>
          <w:numId w:val="5"/>
        </w:numPr>
        <w:spacing w:before="0" w:after="0" w:line="360" w:lineRule="auto"/>
        <w:rPr>
          <w:rFonts w:ascii="Times New Roman" w:hAnsi="Times New Roman"/>
          <w:szCs w:val="24"/>
        </w:rPr>
      </w:pPr>
      <w:r w:rsidRPr="00C33B81">
        <w:rPr>
          <w:rFonts w:ascii="Times New Roman" w:hAnsi="Times New Roman"/>
          <w:szCs w:val="24"/>
        </w:rPr>
        <w:t>Analise dos requisitos necessários para a resolução do problema;</w:t>
      </w:r>
    </w:p>
    <w:p w14:paraId="391E01E0" w14:textId="77777777" w:rsidR="001714A3" w:rsidRPr="00C33B81" w:rsidRDefault="001714A3" w:rsidP="003622B9">
      <w:pPr>
        <w:pStyle w:val="BodyText"/>
        <w:numPr>
          <w:ilvl w:val="0"/>
          <w:numId w:val="5"/>
        </w:numPr>
        <w:spacing w:before="0" w:after="0" w:line="360" w:lineRule="auto"/>
        <w:rPr>
          <w:rFonts w:ascii="Times New Roman" w:hAnsi="Times New Roman"/>
          <w:szCs w:val="24"/>
        </w:rPr>
      </w:pPr>
      <w:r w:rsidRPr="00C33B81">
        <w:rPr>
          <w:rFonts w:ascii="Times New Roman" w:hAnsi="Times New Roman"/>
          <w:szCs w:val="24"/>
        </w:rPr>
        <w:t>A nível teórico:</w:t>
      </w:r>
    </w:p>
    <w:p w14:paraId="4F3AC61E" w14:textId="77777777" w:rsidR="001714A3" w:rsidRPr="00C33B81" w:rsidRDefault="001714A3" w:rsidP="003622B9">
      <w:pPr>
        <w:pStyle w:val="BodyText"/>
        <w:numPr>
          <w:ilvl w:val="1"/>
          <w:numId w:val="5"/>
        </w:numPr>
        <w:spacing w:before="0" w:after="0" w:line="360" w:lineRule="auto"/>
        <w:rPr>
          <w:rFonts w:ascii="Times New Roman" w:hAnsi="Times New Roman"/>
          <w:szCs w:val="24"/>
        </w:rPr>
      </w:pPr>
      <w:r w:rsidRPr="00C33B81">
        <w:rPr>
          <w:rFonts w:ascii="Times New Roman" w:hAnsi="Times New Roman"/>
          <w:szCs w:val="24"/>
        </w:rPr>
        <w:t>Análise documental para obter aptidões necessárias a investigação e melhorar o entendimento da matéria;</w:t>
      </w:r>
    </w:p>
    <w:p w14:paraId="1CCF3B47" w14:textId="77777777" w:rsidR="001714A3" w:rsidRPr="00C33B81" w:rsidRDefault="001714A3" w:rsidP="003622B9">
      <w:pPr>
        <w:pStyle w:val="BodyText"/>
        <w:numPr>
          <w:ilvl w:val="1"/>
          <w:numId w:val="5"/>
        </w:numPr>
        <w:spacing w:before="0" w:after="0" w:line="360" w:lineRule="auto"/>
        <w:rPr>
          <w:rFonts w:ascii="Times New Roman" w:hAnsi="Times New Roman"/>
          <w:szCs w:val="24"/>
        </w:rPr>
      </w:pPr>
      <w:r w:rsidRPr="00C33B81">
        <w:rPr>
          <w:rFonts w:ascii="Times New Roman" w:hAnsi="Times New Roman"/>
          <w:szCs w:val="24"/>
        </w:rPr>
        <w:t>Estudo da tecnologia para obter domínio da mesma;</w:t>
      </w:r>
    </w:p>
    <w:p w14:paraId="5521C61E" w14:textId="77777777" w:rsidR="001714A3" w:rsidRPr="00C33B81" w:rsidRDefault="001714A3" w:rsidP="003622B9">
      <w:pPr>
        <w:pStyle w:val="BodyText"/>
        <w:numPr>
          <w:ilvl w:val="1"/>
          <w:numId w:val="5"/>
        </w:numPr>
        <w:spacing w:before="0" w:after="0" w:line="360" w:lineRule="auto"/>
        <w:rPr>
          <w:rFonts w:ascii="Times New Roman" w:hAnsi="Times New Roman"/>
          <w:szCs w:val="24"/>
        </w:rPr>
      </w:pPr>
      <w:r w:rsidRPr="00C33B81">
        <w:rPr>
          <w:rFonts w:ascii="Times New Roman" w:hAnsi="Times New Roman"/>
          <w:szCs w:val="24"/>
        </w:rPr>
        <w:t>Analise dos requisitos necessários para a resolução do problema para garantir a necessidade dos mesmos;</w:t>
      </w:r>
    </w:p>
    <w:p w14:paraId="0BBA5700" w14:textId="77777777" w:rsidR="001714A3" w:rsidRPr="00C33B81" w:rsidRDefault="001714A3" w:rsidP="001714A3">
      <w:pPr>
        <w:pStyle w:val="BodyText"/>
        <w:spacing w:before="0" w:after="0" w:line="360" w:lineRule="auto"/>
        <w:rPr>
          <w:rFonts w:ascii="Times New Roman" w:hAnsi="Times New Roman"/>
          <w:szCs w:val="24"/>
        </w:rPr>
      </w:pPr>
    </w:p>
    <w:p w14:paraId="06A85646" w14:textId="605AA961" w:rsidR="00FA2CA8" w:rsidRPr="00C33B81" w:rsidRDefault="00E118F6" w:rsidP="00E118F6">
      <w:pPr>
        <w:pStyle w:val="Heading3"/>
        <w:rPr>
          <w:rFonts w:cs="Times New Roman"/>
        </w:rPr>
      </w:pPr>
      <w:bookmarkStart w:id="22" w:name="_Toc447676574"/>
      <w:r w:rsidRPr="00C33B81">
        <w:rPr>
          <w:rFonts w:cs="Times New Roman"/>
        </w:rPr>
        <w:t>1.3.4 Tarefas da investigação</w:t>
      </w:r>
      <w:bookmarkEnd w:id="22"/>
    </w:p>
    <w:p w14:paraId="25C7568B" w14:textId="1A6E6C6B" w:rsidR="00E118F6" w:rsidRPr="00C33B81" w:rsidRDefault="00E118F6" w:rsidP="00E118F6">
      <w:pPr>
        <w:pStyle w:val="BodyText"/>
        <w:rPr>
          <w:rFonts w:ascii="Times New Roman" w:hAnsi="Times New Roman"/>
        </w:rPr>
      </w:pPr>
      <w:r w:rsidRPr="00C33B81">
        <w:rPr>
          <w:rFonts w:ascii="Times New Roman" w:hAnsi="Times New Roman"/>
        </w:rPr>
        <w:t>A presente investigação terá as seguintes tarefas:</w:t>
      </w:r>
    </w:p>
    <w:p w14:paraId="1DE84AAA" w14:textId="5C60A2C4" w:rsidR="00E118F6" w:rsidRPr="00C33B81" w:rsidRDefault="00E118F6" w:rsidP="00E118F6">
      <w:pPr>
        <w:pStyle w:val="BodyText"/>
        <w:numPr>
          <w:ilvl w:val="0"/>
          <w:numId w:val="21"/>
        </w:numPr>
        <w:rPr>
          <w:rFonts w:ascii="Times New Roman" w:hAnsi="Times New Roman"/>
          <w:bCs/>
        </w:rPr>
      </w:pPr>
      <w:r w:rsidRPr="00C33B81">
        <w:rPr>
          <w:rFonts w:ascii="Times New Roman" w:hAnsi="Times New Roman"/>
          <w:bCs/>
        </w:rPr>
        <w:t>Identificar as desvantagens do actual meio de divulgação de serviços públicos</w:t>
      </w:r>
    </w:p>
    <w:p w14:paraId="73851AEB" w14:textId="28958C86" w:rsidR="00E118F6" w:rsidRPr="00C33B81" w:rsidRDefault="00E118F6" w:rsidP="00E118F6">
      <w:pPr>
        <w:pStyle w:val="BodyText"/>
        <w:numPr>
          <w:ilvl w:val="0"/>
          <w:numId w:val="21"/>
        </w:numPr>
        <w:rPr>
          <w:rFonts w:ascii="Times New Roman" w:hAnsi="Times New Roman"/>
          <w:bCs/>
        </w:rPr>
      </w:pPr>
      <w:r w:rsidRPr="00C33B81">
        <w:rPr>
          <w:rFonts w:ascii="Times New Roman" w:hAnsi="Times New Roman"/>
          <w:bCs/>
        </w:rPr>
        <w:t>Identificar os melhores recursos tecnológicos para a divulgação de serviços públicos</w:t>
      </w:r>
    </w:p>
    <w:p w14:paraId="5466AE4B" w14:textId="0C3CAD00" w:rsidR="00E118F6" w:rsidRPr="00C33B81" w:rsidRDefault="00E118F6" w:rsidP="00E118F6">
      <w:pPr>
        <w:pStyle w:val="BodyText"/>
        <w:numPr>
          <w:ilvl w:val="0"/>
          <w:numId w:val="21"/>
        </w:numPr>
        <w:rPr>
          <w:rFonts w:ascii="Times New Roman" w:hAnsi="Times New Roman"/>
          <w:bCs/>
        </w:rPr>
      </w:pPr>
      <w:r w:rsidRPr="00C33B81">
        <w:rPr>
          <w:rFonts w:ascii="Times New Roman" w:hAnsi="Times New Roman"/>
          <w:bCs/>
        </w:rPr>
        <w:t>Identificação das melhorias que irão se verificar com a implementação da solução a propor.</w:t>
      </w:r>
    </w:p>
    <w:p w14:paraId="5164AA5B" w14:textId="77777777" w:rsidR="00E118F6" w:rsidRPr="00C33B81" w:rsidRDefault="00E118F6" w:rsidP="00E118F6">
      <w:pPr>
        <w:pStyle w:val="BodyText"/>
        <w:rPr>
          <w:rFonts w:ascii="Times New Roman" w:hAnsi="Times New Roman"/>
        </w:rPr>
      </w:pPr>
    </w:p>
    <w:p w14:paraId="4C8EACFB" w14:textId="77777777" w:rsidR="00E118F6" w:rsidRPr="00C33B81" w:rsidRDefault="00E118F6" w:rsidP="00E118F6">
      <w:pPr>
        <w:pStyle w:val="BodyText"/>
        <w:rPr>
          <w:rFonts w:ascii="Times New Roman" w:hAnsi="Times New Roman"/>
        </w:rPr>
      </w:pPr>
    </w:p>
    <w:p w14:paraId="188EE71D" w14:textId="77777777" w:rsidR="00E118F6" w:rsidRPr="00C33B81" w:rsidRDefault="00E118F6" w:rsidP="00E118F6">
      <w:pPr>
        <w:pStyle w:val="BodyText"/>
        <w:rPr>
          <w:rFonts w:ascii="Times New Roman" w:hAnsi="Times New Roman"/>
        </w:rPr>
      </w:pPr>
    </w:p>
    <w:p w14:paraId="0D8B414C" w14:textId="58B464A0" w:rsidR="005614BD" w:rsidRPr="00C33B81" w:rsidRDefault="00E118F6" w:rsidP="00E118F6">
      <w:pPr>
        <w:pStyle w:val="Heading3"/>
        <w:rPr>
          <w:rFonts w:cs="Times New Roman"/>
        </w:rPr>
      </w:pPr>
      <w:bookmarkStart w:id="23" w:name="_Toc447676575"/>
      <w:r w:rsidRPr="00C33B81">
        <w:rPr>
          <w:rFonts w:cs="Times New Roman"/>
        </w:rPr>
        <w:t xml:space="preserve">1.3.5 </w:t>
      </w:r>
      <w:r w:rsidR="008B34E5" w:rsidRPr="00C33B81">
        <w:rPr>
          <w:rFonts w:cs="Times New Roman"/>
        </w:rPr>
        <w:t>Estrutura do relatório</w:t>
      </w:r>
      <w:bookmarkEnd w:id="23"/>
    </w:p>
    <w:p w14:paraId="1B55E792" w14:textId="77777777" w:rsidR="00E118F6" w:rsidRPr="00C33B81" w:rsidRDefault="00E118F6" w:rsidP="00E118F6">
      <w:pPr>
        <w:pStyle w:val="BodyText"/>
        <w:rPr>
          <w:rFonts w:ascii="Times New Roman" w:hAnsi="Times New Roman"/>
        </w:rPr>
      </w:pPr>
      <w:r w:rsidRPr="00C33B81">
        <w:rPr>
          <w:rFonts w:ascii="Times New Roman" w:hAnsi="Times New Roman"/>
        </w:rPr>
        <w:t>O Presente documento será composto por 5 capítulos que são:</w:t>
      </w:r>
    </w:p>
    <w:p w14:paraId="0186E1C6" w14:textId="5AF49E1B" w:rsidR="00A76F68" w:rsidRPr="00C33B81" w:rsidRDefault="00E118F6" w:rsidP="00FF32CE">
      <w:pPr>
        <w:pStyle w:val="BodyText"/>
        <w:numPr>
          <w:ilvl w:val="0"/>
          <w:numId w:val="24"/>
        </w:numPr>
        <w:rPr>
          <w:rFonts w:ascii="Times New Roman" w:hAnsi="Times New Roman"/>
        </w:rPr>
      </w:pPr>
      <w:r w:rsidRPr="00C33B81">
        <w:rPr>
          <w:rFonts w:ascii="Times New Roman" w:hAnsi="Times New Roman"/>
        </w:rPr>
        <w:t>Capitulo 1</w:t>
      </w:r>
      <w:r w:rsidR="00C66C73" w:rsidRPr="00C33B81">
        <w:rPr>
          <w:rFonts w:ascii="Times New Roman" w:hAnsi="Times New Roman"/>
        </w:rPr>
        <w:t xml:space="preserve"> </w:t>
      </w:r>
      <w:r w:rsidRPr="00C33B81">
        <w:rPr>
          <w:rFonts w:ascii="Times New Roman" w:hAnsi="Times New Roman"/>
        </w:rPr>
        <w:t xml:space="preserve">- </w:t>
      </w:r>
      <w:r w:rsidR="00A76F68" w:rsidRPr="00C33B81">
        <w:rPr>
          <w:rFonts w:ascii="Times New Roman" w:hAnsi="Times New Roman"/>
        </w:rPr>
        <w:t>Introdução: Capitulo introdutório que visa esclarecer os objectivos gerais e específicos do trabalho,</w:t>
      </w:r>
      <w:r w:rsidR="00C66C73" w:rsidRPr="00C33B81">
        <w:rPr>
          <w:rFonts w:ascii="Times New Roman" w:hAnsi="Times New Roman"/>
        </w:rPr>
        <w:t xml:space="preserve"> a justificação do tema, bem</w:t>
      </w:r>
      <w:r w:rsidR="00A76F68" w:rsidRPr="00C33B81">
        <w:rPr>
          <w:rFonts w:ascii="Times New Roman" w:hAnsi="Times New Roman"/>
        </w:rPr>
        <w:t xml:space="preserve"> como as metodologias usadas</w:t>
      </w:r>
      <w:r w:rsidR="00C66C73" w:rsidRPr="00C33B81">
        <w:rPr>
          <w:rFonts w:ascii="Times New Roman" w:hAnsi="Times New Roman"/>
        </w:rPr>
        <w:t>.</w:t>
      </w:r>
    </w:p>
    <w:p w14:paraId="1D6E31D3" w14:textId="252DEBAC" w:rsidR="00C66C73" w:rsidRPr="00C33B81" w:rsidRDefault="00C66C73" w:rsidP="00FF32CE">
      <w:pPr>
        <w:pStyle w:val="ListParagraph"/>
        <w:numPr>
          <w:ilvl w:val="0"/>
          <w:numId w:val="24"/>
        </w:numPr>
        <w:spacing w:before="0" w:after="0" w:line="240" w:lineRule="auto"/>
        <w:jc w:val="left"/>
        <w:rPr>
          <w:lang w:eastAsia="en-GB"/>
        </w:rPr>
      </w:pPr>
      <w:bookmarkStart w:id="24" w:name="_Toc260760894"/>
      <w:r w:rsidRPr="00C33B81">
        <w:rPr>
          <w:lang w:eastAsia="en-GB"/>
        </w:rPr>
        <w:t xml:space="preserve">Capítulo 2 - Marco teórico-conceitual da investigação: visa esclarecer todos os conceitos relacionados com o trabalho através de uma fundamentação teórica, e sobre as tecnologias usadas para a sua elaboração. </w:t>
      </w:r>
    </w:p>
    <w:p w14:paraId="6DB6F701" w14:textId="275539CB" w:rsidR="00C66C73" w:rsidRPr="00C33B81" w:rsidRDefault="00C66C73" w:rsidP="00FF32CE">
      <w:pPr>
        <w:pStyle w:val="ListParagraph"/>
        <w:numPr>
          <w:ilvl w:val="0"/>
          <w:numId w:val="24"/>
        </w:numPr>
        <w:spacing w:before="0" w:after="0" w:line="240" w:lineRule="auto"/>
        <w:jc w:val="left"/>
        <w:rPr>
          <w:lang w:eastAsia="en-GB"/>
        </w:rPr>
      </w:pPr>
      <w:r w:rsidRPr="00C33B81">
        <w:rPr>
          <w:lang w:eastAsia="en-GB"/>
        </w:rPr>
        <w:t>Capitulo 3 - Marco contextual da investigação: Visa descrever a situação actual da divulgação de serviços públicos na Cidade de Maputo, e do sistema proposto bem como a sua implementação.</w:t>
      </w:r>
    </w:p>
    <w:p w14:paraId="230D2EF1" w14:textId="77777777" w:rsidR="00C66C73" w:rsidRPr="00C33B81" w:rsidRDefault="00C66C73" w:rsidP="00FF32CE">
      <w:pPr>
        <w:pStyle w:val="ListParagraph"/>
        <w:numPr>
          <w:ilvl w:val="0"/>
          <w:numId w:val="24"/>
        </w:numPr>
        <w:spacing w:before="0" w:after="0" w:line="240" w:lineRule="auto"/>
        <w:jc w:val="left"/>
        <w:rPr>
          <w:lang w:eastAsia="en-GB"/>
        </w:rPr>
      </w:pPr>
      <w:r w:rsidRPr="00C33B81">
        <w:rPr>
          <w:lang w:eastAsia="en-GB"/>
        </w:rPr>
        <w:t>Capitulo 4 - Metodologia de resolução do problema e apresentação de resultados: apresenta os resultados obtidos da investigação</w:t>
      </w:r>
    </w:p>
    <w:p w14:paraId="6072989A" w14:textId="2FBC057C" w:rsidR="00C66C73" w:rsidRPr="00C33B81" w:rsidRDefault="00FF32CE" w:rsidP="00FF32CE">
      <w:pPr>
        <w:pStyle w:val="ListParagraph"/>
        <w:numPr>
          <w:ilvl w:val="0"/>
          <w:numId w:val="24"/>
        </w:numPr>
        <w:spacing w:before="0" w:after="0" w:line="240" w:lineRule="auto"/>
        <w:jc w:val="left"/>
        <w:rPr>
          <w:lang w:eastAsia="en-GB"/>
        </w:rPr>
      </w:pPr>
      <w:r w:rsidRPr="00C33B81">
        <w:rPr>
          <w:lang w:eastAsia="en-GB"/>
        </w:rPr>
        <w:t>Capitulo 5 - Conclusões e recomendações: refere-se as conclusões e recomendações sobre o trabalho.</w:t>
      </w:r>
    </w:p>
    <w:p w14:paraId="3254A913" w14:textId="77777777" w:rsidR="00567B6C" w:rsidRPr="00C33B81" w:rsidRDefault="00F316AE" w:rsidP="00554414">
      <w:pPr>
        <w:pStyle w:val="Heading1"/>
      </w:pPr>
      <w:bookmarkStart w:id="25" w:name="_Toc447676576"/>
      <w:r w:rsidRPr="00C33B81">
        <w:lastRenderedPageBreak/>
        <w:t>C</w:t>
      </w:r>
      <w:r w:rsidR="00031B55" w:rsidRPr="00C33B81">
        <w:t>A</w:t>
      </w:r>
      <w:r w:rsidRPr="00C33B81">
        <w:t>p</w:t>
      </w:r>
      <w:r w:rsidR="00031B55" w:rsidRPr="00C33B81">
        <w:t>í</w:t>
      </w:r>
      <w:r w:rsidRPr="00C33B81">
        <w:t xml:space="preserve">tulo </w:t>
      </w:r>
      <w:r w:rsidR="000E0510" w:rsidRPr="00C33B81">
        <w:t>2</w:t>
      </w:r>
      <w:bookmarkEnd w:id="24"/>
      <w:r w:rsidR="00E1122F" w:rsidRPr="00C33B81">
        <w:t xml:space="preserve"> </w:t>
      </w:r>
      <w:r w:rsidR="005F12E3" w:rsidRPr="00C33B81">
        <w:t xml:space="preserve">- </w:t>
      </w:r>
      <w:r w:rsidR="00031B55" w:rsidRPr="00C33B81">
        <w:t>MARCO TEÓRICO-CON</w:t>
      </w:r>
      <w:r w:rsidR="008B34E5" w:rsidRPr="00C33B81">
        <w:t>CEIT</w:t>
      </w:r>
      <w:r w:rsidR="00031B55" w:rsidRPr="00C33B81">
        <w:t>UAL DA INVESTIGAÇÃO</w:t>
      </w:r>
      <w:bookmarkEnd w:id="25"/>
    </w:p>
    <w:p w14:paraId="74E70BAD" w14:textId="77777777" w:rsidR="00F477E0" w:rsidRPr="00C33B81" w:rsidRDefault="00F477E0" w:rsidP="00554414">
      <w:pPr>
        <w:pStyle w:val="BodyText"/>
        <w:spacing w:before="0" w:after="0" w:line="360" w:lineRule="auto"/>
        <w:rPr>
          <w:rFonts w:ascii="Times New Roman" w:hAnsi="Times New Roman"/>
        </w:rPr>
      </w:pPr>
    </w:p>
    <w:p w14:paraId="5EB7DA84" w14:textId="77777777" w:rsidR="00405A22" w:rsidRPr="00C33B81" w:rsidRDefault="00405A22" w:rsidP="00554414">
      <w:pPr>
        <w:spacing w:before="0" w:after="0"/>
        <w:rPr>
          <w:color w:val="000000"/>
        </w:rPr>
      </w:pPr>
      <w:bookmarkStart w:id="26" w:name="_Toc95113697"/>
    </w:p>
    <w:p w14:paraId="4E46DEBB" w14:textId="77777777" w:rsidR="008D3837" w:rsidRPr="00C33B81" w:rsidRDefault="008D3837" w:rsidP="00554414">
      <w:pPr>
        <w:pStyle w:val="Heading2"/>
      </w:pPr>
      <w:bookmarkStart w:id="27" w:name="_Toc447676577"/>
      <w:r w:rsidRPr="00C33B81">
        <w:t xml:space="preserve">2.1 </w:t>
      </w:r>
      <w:r w:rsidR="00502126" w:rsidRPr="00C33B81">
        <w:t>Antecedentes do objecto e do problema de investigação</w:t>
      </w:r>
      <w:bookmarkEnd w:id="27"/>
    </w:p>
    <w:p w14:paraId="0FDB918A" w14:textId="64A3A3EA" w:rsidR="00B77869" w:rsidRPr="00C33B81" w:rsidRDefault="00B77869" w:rsidP="00B77869">
      <w:pPr>
        <w:pStyle w:val="BodyText"/>
        <w:rPr>
          <w:rFonts w:ascii="Times New Roman" w:hAnsi="Times New Roman"/>
          <w:bCs/>
          <w:color w:val="000000"/>
        </w:rPr>
      </w:pPr>
      <w:r w:rsidRPr="00C33B81">
        <w:rPr>
          <w:rFonts w:ascii="Times New Roman" w:hAnsi="Times New Roman"/>
          <w:bCs/>
          <w:color w:val="000000"/>
        </w:rPr>
        <w:t xml:space="preserve">Apos investigação foi detectada a existência de dois mecanismos </w:t>
      </w:r>
      <w:r w:rsidR="002D271D" w:rsidRPr="00C33B81">
        <w:rPr>
          <w:rFonts w:ascii="Times New Roman" w:hAnsi="Times New Roman"/>
          <w:bCs/>
          <w:color w:val="000000"/>
        </w:rPr>
        <w:t>para divulgação de serviços públicos que são:</w:t>
      </w:r>
    </w:p>
    <w:p w14:paraId="756B1A4B" w14:textId="77777777" w:rsidR="00B77869" w:rsidRPr="00C33B81" w:rsidRDefault="00B77869" w:rsidP="003622B9">
      <w:pPr>
        <w:pStyle w:val="BodyText"/>
        <w:numPr>
          <w:ilvl w:val="0"/>
          <w:numId w:val="6"/>
        </w:numPr>
        <w:rPr>
          <w:rFonts w:ascii="Times New Roman" w:hAnsi="Times New Roman"/>
          <w:bCs/>
          <w:color w:val="000000"/>
        </w:rPr>
      </w:pPr>
      <w:r w:rsidRPr="00C33B81">
        <w:rPr>
          <w:rFonts w:ascii="Times New Roman" w:hAnsi="Times New Roman"/>
          <w:b/>
          <w:bCs/>
          <w:color w:val="000000"/>
        </w:rPr>
        <w:t>Paginas Amarelas:</w:t>
      </w:r>
      <w:r w:rsidRPr="00C33B81">
        <w:rPr>
          <w:rFonts w:ascii="Times New Roman" w:hAnsi="Times New Roman"/>
          <w:bCs/>
          <w:color w:val="000000"/>
        </w:rPr>
        <w:t xml:space="preserve"> é um serviço de divulgação de informação prestado pela empresa “Listas Telefónicas de Moçambique”, que em meio de listas telefónicas físicas e um </w:t>
      </w:r>
      <w:r w:rsidRPr="00C33B81">
        <w:rPr>
          <w:rFonts w:ascii="Times New Roman" w:hAnsi="Times New Roman"/>
          <w:bCs/>
          <w:i/>
          <w:color w:val="000000"/>
        </w:rPr>
        <w:t>website</w:t>
      </w:r>
      <w:r w:rsidRPr="00C33B81">
        <w:rPr>
          <w:rFonts w:ascii="Times New Roman" w:hAnsi="Times New Roman"/>
          <w:bCs/>
          <w:color w:val="000000"/>
        </w:rPr>
        <w:t>, divulga os contactos, endereços, serviços e produtos de várias empresas e instituições, organizados ou ordenados em categorias relacionadas com o tipo serviço prestado ou produtos disponibilizados.</w:t>
      </w:r>
    </w:p>
    <w:p w14:paraId="28DCB42C" w14:textId="77777777" w:rsidR="00B77869" w:rsidRPr="00C33B81" w:rsidRDefault="00B77869" w:rsidP="00B77869">
      <w:pPr>
        <w:pStyle w:val="BodyText"/>
        <w:ind w:left="720"/>
        <w:rPr>
          <w:rFonts w:ascii="Times New Roman" w:hAnsi="Times New Roman"/>
          <w:bCs/>
          <w:color w:val="000000"/>
        </w:rPr>
      </w:pPr>
      <w:r w:rsidRPr="00C33B81">
        <w:rPr>
          <w:rFonts w:ascii="Times New Roman" w:hAnsi="Times New Roman"/>
          <w:bCs/>
          <w:color w:val="000000"/>
        </w:rPr>
        <w:t>Após análise, conclui que este serviço ou mecanismo não possui ou disponibiliza certas informações que podem ser relevantes para um contribuinte ou cliente como horário de abertura e encerramento do estabelecimento ou instituição, os serviços prestados e requisitos dos mesmos, deixando a divulgação destes aspectos a cargo das próprias instituições.</w:t>
      </w:r>
    </w:p>
    <w:p w14:paraId="35F8B874" w14:textId="77777777" w:rsidR="00B77869" w:rsidRPr="00C33B81" w:rsidRDefault="00B77869" w:rsidP="00B77869">
      <w:pPr>
        <w:pStyle w:val="BodyText"/>
        <w:rPr>
          <w:rFonts w:ascii="Times New Roman" w:hAnsi="Times New Roman"/>
          <w:bCs/>
          <w:color w:val="000000"/>
        </w:rPr>
      </w:pPr>
    </w:p>
    <w:p w14:paraId="21C90406" w14:textId="6B5785FB" w:rsidR="00B77869" w:rsidRPr="00C33B81" w:rsidRDefault="00B77869" w:rsidP="003622B9">
      <w:pPr>
        <w:pStyle w:val="BodyText"/>
        <w:numPr>
          <w:ilvl w:val="0"/>
          <w:numId w:val="6"/>
        </w:numPr>
        <w:rPr>
          <w:rFonts w:ascii="Times New Roman" w:hAnsi="Times New Roman"/>
          <w:bCs/>
          <w:color w:val="000000"/>
        </w:rPr>
      </w:pPr>
      <w:r w:rsidRPr="00C33B81">
        <w:rPr>
          <w:rFonts w:ascii="Times New Roman" w:hAnsi="Times New Roman"/>
          <w:b/>
          <w:bCs/>
          <w:color w:val="000000"/>
        </w:rPr>
        <w:t xml:space="preserve">Portal do Governo de </w:t>
      </w:r>
      <w:commentRangeStart w:id="28"/>
      <w:r w:rsidRPr="00C33B81">
        <w:rPr>
          <w:rFonts w:ascii="Times New Roman" w:hAnsi="Times New Roman"/>
          <w:b/>
          <w:bCs/>
          <w:color w:val="000000"/>
        </w:rPr>
        <w:t>Moçambique</w:t>
      </w:r>
      <w:commentRangeEnd w:id="28"/>
      <w:r w:rsidR="00975CDD" w:rsidRPr="00C33B81">
        <w:rPr>
          <w:rStyle w:val="CommentReference"/>
          <w:rFonts w:ascii="Times New Roman" w:hAnsi="Times New Roman"/>
        </w:rPr>
        <w:commentReference w:id="28"/>
      </w:r>
      <w:r w:rsidRPr="00C33B81">
        <w:rPr>
          <w:rFonts w:ascii="Times New Roman" w:hAnsi="Times New Roman"/>
          <w:b/>
          <w:bCs/>
          <w:color w:val="000000"/>
        </w:rPr>
        <w:t xml:space="preserve">: </w:t>
      </w:r>
      <w:r w:rsidRPr="00C33B81">
        <w:rPr>
          <w:rFonts w:ascii="Times New Roman" w:hAnsi="Times New Roman"/>
          <w:bCs/>
          <w:color w:val="000000"/>
        </w:rPr>
        <w:t xml:space="preserve">é um projecto que está a ser desenvolvido pelo Instituto Nacional de Tecnologias de Informação e Comunicação (INTIC) em conjunto com os Ministérios e outras instituições do Governo, no âmbito do Projecto Rede Electrónica do Governo de Moçambique </w:t>
      </w:r>
      <w:sdt>
        <w:sdtPr>
          <w:rPr>
            <w:rFonts w:ascii="Times New Roman" w:hAnsi="Times New Roman"/>
            <w:bCs/>
            <w:color w:val="000000"/>
          </w:rPr>
          <w:id w:val="1943795764"/>
          <w:citation/>
        </w:sdtPr>
        <w:sdtContent>
          <w:r w:rsidR="00F06A88" w:rsidRPr="00C33B81">
            <w:rPr>
              <w:rFonts w:ascii="Times New Roman" w:hAnsi="Times New Roman"/>
              <w:bCs/>
              <w:color w:val="000000"/>
            </w:rPr>
            <w:fldChar w:fldCharType="begin"/>
          </w:r>
          <w:r w:rsidR="00F06A88" w:rsidRPr="00C33B81">
            <w:rPr>
              <w:rFonts w:ascii="Times New Roman" w:hAnsi="Times New Roman"/>
              <w:bCs/>
              <w:color w:val="000000"/>
            </w:rPr>
            <w:instrText xml:space="preserve"> CITATION Por15 \l 2070 </w:instrText>
          </w:r>
          <w:r w:rsidR="00F06A88" w:rsidRPr="00C33B81">
            <w:rPr>
              <w:rFonts w:ascii="Times New Roman" w:hAnsi="Times New Roman"/>
              <w:bCs/>
              <w:color w:val="000000"/>
            </w:rPr>
            <w:fldChar w:fldCharType="separate"/>
          </w:r>
          <w:r w:rsidR="00F06A88" w:rsidRPr="00C33B81">
            <w:rPr>
              <w:rFonts w:ascii="Times New Roman" w:hAnsi="Times New Roman"/>
              <w:noProof/>
              <w:color w:val="000000"/>
            </w:rPr>
            <w:t>(Acerca de nós - About Us s.d.)</w:t>
          </w:r>
          <w:r w:rsidR="00F06A88" w:rsidRPr="00C33B81">
            <w:rPr>
              <w:rFonts w:ascii="Times New Roman" w:hAnsi="Times New Roman"/>
              <w:bCs/>
              <w:color w:val="000000"/>
            </w:rPr>
            <w:fldChar w:fldCharType="end"/>
          </w:r>
        </w:sdtContent>
      </w:sdt>
      <w:r w:rsidRPr="00C33B81">
        <w:rPr>
          <w:rFonts w:ascii="Times New Roman" w:hAnsi="Times New Roman"/>
          <w:bCs/>
          <w:color w:val="000000"/>
        </w:rPr>
        <w:t>, que consiste em um portal de divulgação de informações relacionadas com o governo. Entre essas informações estão os serviços prestados por instituições do estado ou públicas e seus requisitos. Para além de não disponibilizar informações como contactos das instituições, endereços ou localizações das instituições e suas sucursais, horários de abertura e encerramento, este portal não é actualizado com frequência fazendo que as informações já não sejam válidas, como por exemplo a mudança dos requisitos de um determinado serviço de uma determinada instituição, e também, este portal pode se encontrar indisponível com frequência.</w:t>
      </w:r>
      <w:r w:rsidR="00E662F7" w:rsidRPr="00C33B81">
        <w:rPr>
          <w:rFonts w:ascii="Times New Roman" w:hAnsi="Times New Roman"/>
          <w:bCs/>
          <w:color w:val="000000"/>
        </w:rPr>
        <w:t xml:space="preserve"> </w:t>
      </w:r>
    </w:p>
    <w:p w14:paraId="37AC1167" w14:textId="77777777" w:rsidR="008D3837" w:rsidRPr="00C33B81" w:rsidRDefault="008D3837" w:rsidP="00554414">
      <w:pPr>
        <w:pStyle w:val="BodyText"/>
        <w:spacing w:before="0" w:after="0" w:line="360" w:lineRule="auto"/>
        <w:rPr>
          <w:rFonts w:ascii="Times New Roman" w:hAnsi="Times New Roman"/>
          <w:szCs w:val="24"/>
        </w:rPr>
      </w:pPr>
    </w:p>
    <w:p w14:paraId="5F24713C" w14:textId="77777777" w:rsidR="00502126" w:rsidRPr="00C33B81" w:rsidRDefault="00502126" w:rsidP="00502126">
      <w:pPr>
        <w:pStyle w:val="Heading2"/>
      </w:pPr>
      <w:bookmarkStart w:id="29" w:name="_Toc447676578"/>
      <w:r w:rsidRPr="00C33B81">
        <w:t>2.2 Bases teóricas da investigação</w:t>
      </w:r>
      <w:bookmarkEnd w:id="29"/>
    </w:p>
    <w:p w14:paraId="1418FC51" w14:textId="77777777" w:rsidR="00FD3818" w:rsidRPr="00C33B81" w:rsidRDefault="00B77869" w:rsidP="00AF642E">
      <w:pPr>
        <w:pStyle w:val="Title"/>
        <w:spacing w:before="0" w:after="0"/>
        <w:jc w:val="both"/>
        <w:rPr>
          <w:rFonts w:cs="Times New Roman"/>
          <w:b w:val="0"/>
          <w:color w:val="000000"/>
          <w:sz w:val="24"/>
        </w:rPr>
      </w:pPr>
      <w:r w:rsidRPr="00C33B81">
        <w:rPr>
          <w:rFonts w:cs="Times New Roman"/>
          <w:b w:val="0"/>
          <w:color w:val="000000"/>
          <w:sz w:val="24"/>
        </w:rPr>
        <w:t>Neste ponto são apresentados os principais fundamentos teóricos como forma de facilitar a compreensão sobre o assunto abordado neste projecto. Para tal, foi feita uma revisão bibliográfica sobre os principais conceitos e tecnologias envolvidas nesta investigação.</w:t>
      </w:r>
    </w:p>
    <w:p w14:paraId="1D946A06" w14:textId="77777777" w:rsidR="008D3837" w:rsidRPr="00C33B81" w:rsidRDefault="00FD3818" w:rsidP="007E16A3">
      <w:pPr>
        <w:pStyle w:val="Heading3"/>
        <w:rPr>
          <w:rFonts w:cs="Times New Roman"/>
        </w:rPr>
      </w:pPr>
      <w:r w:rsidRPr="00C33B81">
        <w:rPr>
          <w:rFonts w:cs="Times New Roman"/>
        </w:rPr>
        <w:br w:type="page"/>
      </w:r>
      <w:bookmarkStart w:id="30" w:name="_Toc447676579"/>
      <w:r w:rsidR="00B77869" w:rsidRPr="00C33B81">
        <w:rPr>
          <w:rFonts w:cs="Times New Roman"/>
        </w:rPr>
        <w:lastRenderedPageBreak/>
        <w:t xml:space="preserve">2.2.1 </w:t>
      </w:r>
      <w:r w:rsidRPr="00C33B81">
        <w:rPr>
          <w:rFonts w:cs="Times New Roman"/>
          <w:i/>
        </w:rPr>
        <w:t>Software</w:t>
      </w:r>
      <w:bookmarkEnd w:id="30"/>
      <w:r w:rsidRPr="00C33B81">
        <w:rPr>
          <w:rFonts w:cs="Times New Roman"/>
        </w:rPr>
        <w:t xml:space="preserve"> </w:t>
      </w:r>
    </w:p>
    <w:p w14:paraId="61B41D4D" w14:textId="77777777" w:rsidR="00E72FC4" w:rsidRPr="00C33B81" w:rsidRDefault="00D15732" w:rsidP="00E72FC4">
      <w:pPr>
        <w:pStyle w:val="BodyText"/>
        <w:rPr>
          <w:rFonts w:ascii="Times New Roman" w:hAnsi="Times New Roman"/>
        </w:rPr>
      </w:pPr>
      <w:r w:rsidRPr="00C33B81">
        <w:rPr>
          <w:rFonts w:ascii="Times New Roman" w:hAnsi="Times New Roman"/>
        </w:rPr>
        <w:t xml:space="preserve">Segundo </w:t>
      </w:r>
      <w:r w:rsidRPr="00C33B81">
        <w:rPr>
          <w:rFonts w:ascii="Times New Roman" w:hAnsi="Times New Roman"/>
          <w:noProof/>
        </w:rPr>
        <w:t>(Paulino 2009),</w:t>
      </w:r>
      <w:r w:rsidRPr="00C33B81">
        <w:rPr>
          <w:rFonts w:ascii="Times New Roman" w:hAnsi="Times New Roman"/>
        </w:rPr>
        <w:t xml:space="preserve"> </w:t>
      </w:r>
      <w:r w:rsidRPr="00C33B81">
        <w:rPr>
          <w:rFonts w:ascii="Times New Roman" w:hAnsi="Times New Roman"/>
          <w:i/>
        </w:rPr>
        <w:t>Software</w:t>
      </w:r>
      <w:r w:rsidRPr="00C33B81">
        <w:rPr>
          <w:rFonts w:ascii="Times New Roman" w:hAnsi="Times New Roman"/>
        </w:rPr>
        <w:t xml:space="preserve"> é uma sequência de instruções a serem seguidas e/ou executadas, na manipulação, redireccionamento ou modificação de um dado/informação ou acontecimento. </w:t>
      </w:r>
      <w:r w:rsidRPr="00C33B81">
        <w:rPr>
          <w:rFonts w:ascii="Times New Roman" w:hAnsi="Times New Roman"/>
          <w:i/>
        </w:rPr>
        <w:t>Software</w:t>
      </w:r>
      <w:r w:rsidRPr="00C33B81">
        <w:rPr>
          <w:rFonts w:ascii="Times New Roman" w:hAnsi="Times New Roman"/>
        </w:rPr>
        <w:t xml:space="preserve"> também é o nome dado ao comportamento exibido por essa sequência de instruções quando executada em um computador ou máquina semelhante. </w:t>
      </w:r>
      <w:r w:rsidRPr="00C33B81">
        <w:rPr>
          <w:rFonts w:ascii="Times New Roman" w:hAnsi="Times New Roman"/>
          <w:i/>
        </w:rPr>
        <w:t>Software</w:t>
      </w:r>
      <w:r w:rsidRPr="00C33B81">
        <w:rPr>
          <w:rFonts w:ascii="Times New Roman" w:hAnsi="Times New Roman"/>
        </w:rPr>
        <w:t xml:space="preserve"> também é um produto e é desenvolvido pela Engenharia de software, e inclui não só o programa de computador propriamente dito, mas também manuais e especificações.</w:t>
      </w:r>
    </w:p>
    <w:p w14:paraId="55D50ADB" w14:textId="2B27FCD0" w:rsidR="00D15732" w:rsidRPr="00C33B81" w:rsidRDefault="00D15732" w:rsidP="00E72FC4">
      <w:pPr>
        <w:pStyle w:val="BodyText"/>
        <w:rPr>
          <w:rFonts w:ascii="Times New Roman" w:hAnsi="Times New Roman"/>
        </w:rPr>
      </w:pPr>
      <w:r w:rsidRPr="00C33B81">
        <w:rPr>
          <w:rFonts w:ascii="Times New Roman" w:hAnsi="Times New Roman"/>
        </w:rPr>
        <w:t>Segu</w:t>
      </w:r>
      <w:r w:rsidR="003B4675" w:rsidRPr="00C33B81">
        <w:rPr>
          <w:rFonts w:ascii="Times New Roman" w:hAnsi="Times New Roman"/>
        </w:rPr>
        <w:t>ndo</w:t>
      </w:r>
      <w:r w:rsidRPr="00C33B81">
        <w:rPr>
          <w:rFonts w:ascii="Times New Roman" w:hAnsi="Times New Roman"/>
          <w:noProof/>
        </w:rPr>
        <w:t xml:space="preserve"> </w:t>
      </w:r>
      <w:sdt>
        <w:sdtPr>
          <w:rPr>
            <w:rFonts w:ascii="Times New Roman" w:hAnsi="Times New Roman"/>
            <w:noProof/>
          </w:rPr>
          <w:id w:val="-18707299"/>
          <w:citation/>
        </w:sdtPr>
        <w:sdtContent>
          <w:r w:rsidR="00F06A88" w:rsidRPr="00C33B81">
            <w:rPr>
              <w:rFonts w:ascii="Times New Roman" w:hAnsi="Times New Roman"/>
              <w:noProof/>
            </w:rPr>
            <w:fldChar w:fldCharType="begin"/>
          </w:r>
          <w:r w:rsidR="00F06A88" w:rsidRPr="00C33B81">
            <w:rPr>
              <w:rFonts w:ascii="Times New Roman" w:hAnsi="Times New Roman"/>
              <w:noProof/>
            </w:rPr>
            <w:instrText xml:space="preserve"> CITATION Dan09 \l 2070 </w:instrText>
          </w:r>
          <w:r w:rsidR="00F06A88" w:rsidRPr="00C33B81">
            <w:rPr>
              <w:rFonts w:ascii="Times New Roman" w:hAnsi="Times New Roman"/>
              <w:noProof/>
            </w:rPr>
            <w:fldChar w:fldCharType="separate"/>
          </w:r>
          <w:r w:rsidR="00F06A88" w:rsidRPr="00C33B81">
            <w:rPr>
              <w:rFonts w:ascii="Times New Roman" w:hAnsi="Times New Roman"/>
              <w:noProof/>
            </w:rPr>
            <w:t>(Paulino 2009)</w:t>
          </w:r>
          <w:r w:rsidR="00F06A88" w:rsidRPr="00C33B81">
            <w:rPr>
              <w:rFonts w:ascii="Times New Roman" w:hAnsi="Times New Roman"/>
              <w:noProof/>
            </w:rPr>
            <w:fldChar w:fldCharType="end"/>
          </w:r>
        </w:sdtContent>
      </w:sdt>
      <w:r w:rsidR="003B4675" w:rsidRPr="00C33B81">
        <w:rPr>
          <w:rFonts w:ascii="Times New Roman" w:hAnsi="Times New Roman"/>
        </w:rPr>
        <w:t xml:space="preserve"> existem vários tipos de </w:t>
      </w:r>
      <w:r w:rsidR="003B4675" w:rsidRPr="00C33B81">
        <w:rPr>
          <w:rFonts w:ascii="Times New Roman" w:hAnsi="Times New Roman"/>
          <w:i/>
        </w:rPr>
        <w:t>softwares</w:t>
      </w:r>
      <w:r w:rsidR="003B4675" w:rsidRPr="00C33B81">
        <w:rPr>
          <w:rFonts w:ascii="Times New Roman" w:hAnsi="Times New Roman"/>
        </w:rPr>
        <w:t>:</w:t>
      </w:r>
    </w:p>
    <w:p w14:paraId="690E655F" w14:textId="77777777" w:rsidR="003B4675" w:rsidRPr="00C33B81" w:rsidRDefault="003B4675" w:rsidP="003622B9">
      <w:pPr>
        <w:pStyle w:val="BodyText"/>
        <w:numPr>
          <w:ilvl w:val="0"/>
          <w:numId w:val="13"/>
        </w:numPr>
        <w:rPr>
          <w:rFonts w:ascii="Times New Roman" w:hAnsi="Times New Roman"/>
        </w:rPr>
      </w:pPr>
      <w:r w:rsidRPr="00C33B81">
        <w:rPr>
          <w:rFonts w:ascii="Times New Roman" w:hAnsi="Times New Roman"/>
          <w:b/>
          <w:i/>
        </w:rPr>
        <w:t>Software</w:t>
      </w:r>
      <w:r w:rsidRPr="00C33B81">
        <w:rPr>
          <w:rFonts w:ascii="Times New Roman" w:hAnsi="Times New Roman"/>
          <w:b/>
        </w:rPr>
        <w:t xml:space="preserve"> de Sistema</w:t>
      </w:r>
      <w:r w:rsidRPr="00C33B81">
        <w:rPr>
          <w:rFonts w:ascii="Times New Roman" w:hAnsi="Times New Roman"/>
        </w:rPr>
        <w:t xml:space="preserve">: também conhecidos como sistemas operativos, cuja principal função e servir de interface entre o </w:t>
      </w:r>
      <w:r w:rsidRPr="00C33B81">
        <w:rPr>
          <w:rFonts w:ascii="Times New Roman" w:hAnsi="Times New Roman"/>
          <w:i/>
        </w:rPr>
        <w:t>hardware</w:t>
      </w:r>
      <w:r w:rsidRPr="00C33B81">
        <w:rPr>
          <w:rFonts w:ascii="Times New Roman" w:hAnsi="Times New Roman"/>
        </w:rPr>
        <w:t xml:space="preserve"> e o utilizador ou ainda outros softwares. Neste tipo de software também se englobam os programas utilitários que são softwares semelhantes e de menor porte em relação aos sistemas operativos, que desempenham funções específicas como verificação do disco rígido e Copias de segurança.</w:t>
      </w:r>
    </w:p>
    <w:p w14:paraId="6853EA57" w14:textId="67E5EEF3" w:rsidR="003B4675" w:rsidRPr="00C33B81" w:rsidRDefault="003B4675" w:rsidP="003622B9">
      <w:pPr>
        <w:pStyle w:val="BodyText"/>
        <w:numPr>
          <w:ilvl w:val="0"/>
          <w:numId w:val="13"/>
        </w:numPr>
        <w:rPr>
          <w:rFonts w:ascii="Times New Roman" w:hAnsi="Times New Roman"/>
        </w:rPr>
      </w:pPr>
      <w:r w:rsidRPr="00C33B81">
        <w:rPr>
          <w:rFonts w:ascii="Times New Roman" w:hAnsi="Times New Roman"/>
        </w:rPr>
        <w:t xml:space="preserve"> </w:t>
      </w:r>
      <w:r w:rsidRPr="00C33B81">
        <w:rPr>
          <w:rFonts w:ascii="Times New Roman" w:hAnsi="Times New Roman"/>
          <w:b/>
        </w:rPr>
        <w:t xml:space="preserve">Software Aplicativo: </w:t>
      </w:r>
      <w:r w:rsidR="008055D2" w:rsidRPr="00C33B81">
        <w:rPr>
          <w:rFonts w:ascii="Times New Roman" w:hAnsi="Times New Roman"/>
        </w:rPr>
        <w:t xml:space="preserve">Neste tipo de </w:t>
      </w:r>
      <w:r w:rsidR="008055D2" w:rsidRPr="00C33B81">
        <w:rPr>
          <w:rFonts w:ascii="Times New Roman" w:hAnsi="Times New Roman"/>
          <w:i/>
        </w:rPr>
        <w:t>software</w:t>
      </w:r>
      <w:r w:rsidR="008055D2" w:rsidRPr="00C33B81">
        <w:rPr>
          <w:rFonts w:ascii="Times New Roman" w:hAnsi="Times New Roman"/>
        </w:rPr>
        <w:t xml:space="preserve"> se enquadram todos aqueles programas que são utilizados na execução de tarefas específicas. Estes </w:t>
      </w:r>
      <w:r w:rsidR="008055D2" w:rsidRPr="00C33B81">
        <w:rPr>
          <w:rFonts w:ascii="Times New Roman" w:hAnsi="Times New Roman"/>
          <w:i/>
        </w:rPr>
        <w:t>softwares</w:t>
      </w:r>
      <w:r w:rsidR="008055D2" w:rsidRPr="00C33B81">
        <w:rPr>
          <w:rFonts w:ascii="Times New Roman" w:hAnsi="Times New Roman"/>
        </w:rPr>
        <w:t xml:space="preserve"> trabalham sobre o sistema operativo. Exemplos deste tipo de softwares seriam editores de texto como o MS Word e os Navegadores como o Mozilla Firefox.</w:t>
      </w:r>
      <w:r w:rsidR="00740C70" w:rsidRPr="00C33B81">
        <w:rPr>
          <w:rFonts w:ascii="Times New Roman" w:hAnsi="Times New Roman"/>
        </w:rPr>
        <w:t xml:space="preserve"> Este </w:t>
      </w:r>
      <w:r w:rsidR="00F95F8C" w:rsidRPr="00C33B81">
        <w:rPr>
          <w:rFonts w:ascii="Times New Roman" w:hAnsi="Times New Roman"/>
        </w:rPr>
        <w:t>é</w:t>
      </w:r>
      <w:r w:rsidR="00740C70" w:rsidRPr="00C33B81">
        <w:rPr>
          <w:rFonts w:ascii="Times New Roman" w:hAnsi="Times New Roman"/>
        </w:rPr>
        <w:t xml:space="preserve"> o tipo do </w:t>
      </w:r>
      <w:r w:rsidR="00740C70" w:rsidRPr="00C33B81">
        <w:rPr>
          <w:rFonts w:ascii="Times New Roman" w:hAnsi="Times New Roman"/>
          <w:i/>
        </w:rPr>
        <w:t>software</w:t>
      </w:r>
      <w:r w:rsidR="00740C70" w:rsidRPr="00C33B81">
        <w:rPr>
          <w:rFonts w:ascii="Times New Roman" w:hAnsi="Times New Roman"/>
        </w:rPr>
        <w:t xml:space="preserve"> do presente trabalho, sendo que o aplicativo ira trabalhar sobre a plataforma</w:t>
      </w:r>
      <w:r w:rsidR="00F95F8C" w:rsidRPr="00C33B81">
        <w:rPr>
          <w:rFonts w:ascii="Times New Roman" w:hAnsi="Times New Roman"/>
        </w:rPr>
        <w:t xml:space="preserve"> móvel</w:t>
      </w:r>
      <w:r w:rsidR="00740C70" w:rsidRPr="00C33B81">
        <w:rPr>
          <w:rFonts w:ascii="Times New Roman" w:hAnsi="Times New Roman"/>
        </w:rPr>
        <w:t xml:space="preserve"> Android.</w:t>
      </w:r>
    </w:p>
    <w:p w14:paraId="7651FCF8" w14:textId="77777777" w:rsidR="008055D2" w:rsidRPr="00C33B81" w:rsidRDefault="008055D2" w:rsidP="003622B9">
      <w:pPr>
        <w:pStyle w:val="BodyText"/>
        <w:numPr>
          <w:ilvl w:val="0"/>
          <w:numId w:val="13"/>
        </w:numPr>
        <w:rPr>
          <w:rFonts w:ascii="Times New Roman" w:hAnsi="Times New Roman"/>
        </w:rPr>
      </w:pPr>
      <w:r w:rsidRPr="00C33B81">
        <w:rPr>
          <w:rFonts w:ascii="Times New Roman" w:hAnsi="Times New Roman"/>
          <w:b/>
          <w:i/>
        </w:rPr>
        <w:t>Software</w:t>
      </w:r>
      <w:r w:rsidRPr="00C33B81">
        <w:rPr>
          <w:rFonts w:ascii="Times New Roman" w:hAnsi="Times New Roman"/>
          <w:b/>
        </w:rPr>
        <w:t xml:space="preserve"> como Serviço: </w:t>
      </w:r>
      <w:r w:rsidRPr="00C33B81">
        <w:rPr>
          <w:rFonts w:ascii="Times New Roman" w:hAnsi="Times New Roman"/>
        </w:rPr>
        <w:t xml:space="preserve">de </w:t>
      </w:r>
      <w:r w:rsidRPr="00C33B81">
        <w:rPr>
          <w:rFonts w:ascii="Times New Roman" w:hAnsi="Times New Roman"/>
          <w:i/>
        </w:rPr>
        <w:t>Software as a service</w:t>
      </w:r>
      <w:r w:rsidRPr="00C33B81">
        <w:rPr>
          <w:rFonts w:ascii="Times New Roman" w:hAnsi="Times New Roman"/>
        </w:rPr>
        <w:t>, em tradução livre, Software como Serviço, é um modelo de distribuição de software, na qual não é vendido e instalado localmente, mas sim é liberado apenas o acesso ao serviço oferecido por este software e é licenciado para a utilização através da internet.</w:t>
      </w:r>
    </w:p>
    <w:p w14:paraId="4262AF7A" w14:textId="77777777" w:rsidR="008055D2" w:rsidRPr="00C33B81" w:rsidRDefault="008055D2" w:rsidP="003622B9">
      <w:pPr>
        <w:pStyle w:val="BodyText"/>
        <w:numPr>
          <w:ilvl w:val="0"/>
          <w:numId w:val="13"/>
        </w:numPr>
        <w:rPr>
          <w:rFonts w:ascii="Times New Roman" w:hAnsi="Times New Roman"/>
        </w:rPr>
      </w:pPr>
      <w:r w:rsidRPr="00C33B81">
        <w:rPr>
          <w:rFonts w:ascii="Times New Roman" w:hAnsi="Times New Roman"/>
          <w:b/>
          <w:i/>
        </w:rPr>
        <w:t>Software</w:t>
      </w:r>
      <w:r w:rsidRPr="00C33B81">
        <w:rPr>
          <w:rFonts w:ascii="Times New Roman" w:hAnsi="Times New Roman"/>
          <w:b/>
        </w:rPr>
        <w:t xml:space="preserve"> de Simulação: </w:t>
      </w:r>
      <w:r w:rsidR="00971E79" w:rsidRPr="00C33B81">
        <w:rPr>
          <w:rFonts w:ascii="Times New Roman" w:hAnsi="Times New Roman"/>
          <w:b/>
        </w:rPr>
        <w:t>g</w:t>
      </w:r>
      <w:r w:rsidRPr="00C33B81">
        <w:rPr>
          <w:rFonts w:ascii="Times New Roman" w:hAnsi="Times New Roman"/>
        </w:rPr>
        <w:t xml:space="preserve">eralmente utilizados para simulações de situações da vida real. Dentre os mais conhecidos estão os simuladores de </w:t>
      </w:r>
      <w:r w:rsidR="00971E79" w:rsidRPr="00C33B81">
        <w:rPr>
          <w:rFonts w:ascii="Times New Roman" w:hAnsi="Times New Roman"/>
        </w:rPr>
        <w:t>voo</w:t>
      </w:r>
      <w:r w:rsidRPr="00C33B81">
        <w:rPr>
          <w:rFonts w:ascii="Times New Roman" w:hAnsi="Times New Roman"/>
        </w:rPr>
        <w:t xml:space="preserve"> e os gerenciadores de cidades, muito conhecidos pelo mundo jovem nos jogos, mas, quando pensamos em simuladores podemos errar a ligá-los somente a jogos, hoje eles são bastante usados em situações de treinamentos de pessoas para enfrentar casos no seu dia-a-dia.</w:t>
      </w:r>
    </w:p>
    <w:p w14:paraId="5EF2BF0C" w14:textId="77777777" w:rsidR="00971E79" w:rsidRPr="00C33B81" w:rsidRDefault="00971E79" w:rsidP="003622B9">
      <w:pPr>
        <w:pStyle w:val="BodyText"/>
        <w:numPr>
          <w:ilvl w:val="0"/>
          <w:numId w:val="13"/>
        </w:numPr>
        <w:rPr>
          <w:rFonts w:ascii="Times New Roman" w:hAnsi="Times New Roman"/>
        </w:rPr>
      </w:pPr>
      <w:r w:rsidRPr="00C33B81">
        <w:rPr>
          <w:rFonts w:ascii="Times New Roman" w:hAnsi="Times New Roman"/>
          <w:b/>
          <w:i/>
        </w:rPr>
        <w:t>Software</w:t>
      </w:r>
      <w:r w:rsidRPr="00C33B81">
        <w:rPr>
          <w:rFonts w:ascii="Times New Roman" w:hAnsi="Times New Roman"/>
          <w:b/>
        </w:rPr>
        <w:t xml:space="preserve"> de investigação: </w:t>
      </w:r>
      <w:r w:rsidRPr="00C33B81">
        <w:rPr>
          <w:rFonts w:ascii="Times New Roman" w:hAnsi="Times New Roman"/>
        </w:rPr>
        <w:t xml:space="preserve">Nesta categoria se enquadram todos os </w:t>
      </w:r>
      <w:r w:rsidRPr="00C33B81">
        <w:rPr>
          <w:rFonts w:ascii="Times New Roman" w:hAnsi="Times New Roman"/>
          <w:i/>
        </w:rPr>
        <w:t>softwares</w:t>
      </w:r>
      <w:r w:rsidRPr="00C33B81">
        <w:rPr>
          <w:rFonts w:ascii="Times New Roman" w:hAnsi="Times New Roman"/>
        </w:rPr>
        <w:t xml:space="preserve"> que permitem a localização de diversas informações a respeito de diversos assuntos. As enciclopédias são normalmente classificadas nesta categoria.</w:t>
      </w:r>
    </w:p>
    <w:p w14:paraId="2198267F" w14:textId="77777777" w:rsidR="00971E79" w:rsidRPr="00C33B81" w:rsidRDefault="00971E79" w:rsidP="003622B9">
      <w:pPr>
        <w:pStyle w:val="BodyText"/>
        <w:numPr>
          <w:ilvl w:val="0"/>
          <w:numId w:val="13"/>
        </w:numPr>
        <w:rPr>
          <w:rFonts w:ascii="Times New Roman" w:hAnsi="Times New Roman"/>
        </w:rPr>
      </w:pPr>
      <w:r w:rsidRPr="00C33B81">
        <w:rPr>
          <w:rFonts w:ascii="Times New Roman" w:hAnsi="Times New Roman"/>
          <w:b/>
          <w:i/>
        </w:rPr>
        <w:t>Softwares</w:t>
      </w:r>
      <w:r w:rsidRPr="00C33B81">
        <w:rPr>
          <w:rFonts w:ascii="Times New Roman" w:hAnsi="Times New Roman"/>
          <w:b/>
        </w:rPr>
        <w:t xml:space="preserve"> Abertos</w:t>
      </w:r>
      <w:r w:rsidRPr="00C33B81">
        <w:rPr>
          <w:rFonts w:ascii="Times New Roman" w:hAnsi="Times New Roman"/>
        </w:rPr>
        <w:t xml:space="preserve">: São aqueles que permitem que o usuário produza com liberdade e criatividade, se classificam nessa categoria aqueles </w:t>
      </w:r>
      <w:r w:rsidRPr="00C33B81">
        <w:rPr>
          <w:rFonts w:ascii="Times New Roman" w:hAnsi="Times New Roman"/>
          <w:i/>
        </w:rPr>
        <w:t>softwares</w:t>
      </w:r>
      <w:r w:rsidRPr="00C33B81">
        <w:rPr>
          <w:rFonts w:ascii="Times New Roman" w:hAnsi="Times New Roman"/>
        </w:rPr>
        <w:t xml:space="preserve"> de apresentações, bancos de dados, e vários outros.</w:t>
      </w:r>
    </w:p>
    <w:p w14:paraId="6509A8A1" w14:textId="77777777" w:rsidR="003B4675" w:rsidRPr="00C33B81" w:rsidRDefault="003B4675" w:rsidP="00E72FC4">
      <w:pPr>
        <w:pStyle w:val="BodyText"/>
        <w:rPr>
          <w:rFonts w:ascii="Times New Roman" w:hAnsi="Times New Roman"/>
        </w:rPr>
      </w:pPr>
    </w:p>
    <w:p w14:paraId="3E97282B" w14:textId="77777777" w:rsidR="009D46EC" w:rsidRPr="00C33B81" w:rsidRDefault="009D46EC" w:rsidP="00E72FC4">
      <w:pPr>
        <w:pStyle w:val="BodyText"/>
        <w:rPr>
          <w:rFonts w:ascii="Times New Roman" w:hAnsi="Times New Roman"/>
        </w:rPr>
      </w:pPr>
    </w:p>
    <w:p w14:paraId="47ECC0E1" w14:textId="77777777" w:rsidR="00FD3818" w:rsidRPr="00C33B81" w:rsidRDefault="00FD3818" w:rsidP="00FD3818">
      <w:pPr>
        <w:pStyle w:val="BodyText"/>
        <w:rPr>
          <w:rFonts w:ascii="Times New Roman" w:hAnsi="Times New Roman"/>
        </w:rPr>
      </w:pPr>
    </w:p>
    <w:p w14:paraId="60B0479C" w14:textId="77777777" w:rsidR="00FD3818" w:rsidRPr="00C33B81" w:rsidRDefault="00B97719" w:rsidP="007E16A3">
      <w:pPr>
        <w:pStyle w:val="Heading3"/>
        <w:rPr>
          <w:rFonts w:cs="Times New Roman"/>
        </w:rPr>
      </w:pPr>
      <w:bookmarkStart w:id="31" w:name="_Toc447676580"/>
      <w:r w:rsidRPr="00C33B81">
        <w:rPr>
          <w:rFonts w:cs="Times New Roman"/>
        </w:rPr>
        <w:t>2.2.2</w:t>
      </w:r>
      <w:r w:rsidR="00FD3818" w:rsidRPr="00C33B81">
        <w:rPr>
          <w:rFonts w:cs="Times New Roman"/>
        </w:rPr>
        <w:t xml:space="preserve"> Sistemas de Informação</w:t>
      </w:r>
      <w:bookmarkEnd w:id="31"/>
    </w:p>
    <w:p w14:paraId="65B81DA3" w14:textId="761BBB97" w:rsidR="00FD3818" w:rsidRPr="00C33B81" w:rsidRDefault="00B46234" w:rsidP="00FD3818">
      <w:pPr>
        <w:pStyle w:val="BodyText"/>
        <w:rPr>
          <w:rFonts w:ascii="Times New Roman" w:hAnsi="Times New Roman"/>
        </w:rPr>
      </w:pPr>
      <w:r w:rsidRPr="00C33B81">
        <w:rPr>
          <w:rFonts w:ascii="Times New Roman" w:hAnsi="Times New Roman"/>
        </w:rPr>
        <w:t xml:space="preserve">Um sistema de informação é um sistema cujo objectivo é armazenar, tratar e disponibilizar informações de modo a apoiar as decisões do quotidiano do utilizador. Alternadamente, um sistema de informação pode ser definido como “um conjunto de componentes inter-relacionados, desenvolvidos para colectar, processar, armazenar e distribuir informação para </w:t>
      </w:r>
      <w:r w:rsidRPr="00C33B81">
        <w:rPr>
          <w:rFonts w:ascii="Times New Roman" w:hAnsi="Times New Roman"/>
        </w:rPr>
        <w:lastRenderedPageBreak/>
        <w:t xml:space="preserve">facilitar a coordenação, o controle, a análise, a visualização e o processo decisório.” </w:t>
      </w:r>
      <w:sdt>
        <w:sdtPr>
          <w:rPr>
            <w:rFonts w:ascii="Times New Roman" w:hAnsi="Times New Roman"/>
          </w:rPr>
          <w:id w:val="-1741555537"/>
          <w:citation/>
        </w:sdtPr>
        <w:sdtContent>
          <w:r w:rsidR="00F06A88" w:rsidRPr="00C33B81">
            <w:rPr>
              <w:rFonts w:ascii="Times New Roman" w:hAnsi="Times New Roman"/>
            </w:rPr>
            <w:fldChar w:fldCharType="begin"/>
          </w:r>
          <w:r w:rsidR="00F06A88" w:rsidRPr="00C33B81">
            <w:rPr>
              <w:rFonts w:ascii="Times New Roman" w:hAnsi="Times New Roman"/>
            </w:rPr>
            <w:instrText xml:space="preserve"> CITATION Lau99 \l 2070 </w:instrText>
          </w:r>
          <w:r w:rsidR="00F06A88" w:rsidRPr="00C33B81">
            <w:rPr>
              <w:rFonts w:ascii="Times New Roman" w:hAnsi="Times New Roman"/>
            </w:rPr>
            <w:fldChar w:fldCharType="separate"/>
          </w:r>
          <w:r w:rsidR="00F06A88" w:rsidRPr="00C33B81">
            <w:rPr>
              <w:rFonts w:ascii="Times New Roman" w:hAnsi="Times New Roman"/>
              <w:noProof/>
            </w:rPr>
            <w:t>(Laudon e Laudon 1999)</w:t>
          </w:r>
          <w:r w:rsidR="00F06A88" w:rsidRPr="00C33B81">
            <w:rPr>
              <w:rFonts w:ascii="Times New Roman" w:hAnsi="Times New Roman"/>
            </w:rPr>
            <w:fldChar w:fldCharType="end"/>
          </w:r>
        </w:sdtContent>
      </w:sdt>
    </w:p>
    <w:p w14:paraId="6355DA9E" w14:textId="77777777" w:rsidR="00B97719" w:rsidRPr="00C33B81" w:rsidRDefault="00B97719" w:rsidP="00FD3818">
      <w:pPr>
        <w:pStyle w:val="BodyText"/>
        <w:rPr>
          <w:rFonts w:ascii="Times New Roman" w:hAnsi="Times New Roman"/>
        </w:rPr>
      </w:pPr>
    </w:p>
    <w:p w14:paraId="6FB0C885" w14:textId="77777777" w:rsidR="00B97719" w:rsidRPr="00C33B81" w:rsidRDefault="00B97719" w:rsidP="00B97719">
      <w:pPr>
        <w:pStyle w:val="BodyText"/>
        <w:spacing w:line="276" w:lineRule="auto"/>
        <w:rPr>
          <w:rFonts w:ascii="Times New Roman" w:hAnsi="Times New Roman"/>
          <w:b/>
        </w:rPr>
      </w:pPr>
      <w:r w:rsidRPr="00C33B81">
        <w:rPr>
          <w:rFonts w:ascii="Times New Roman" w:hAnsi="Times New Roman"/>
          <w:b/>
        </w:rPr>
        <w:t xml:space="preserve">2.2.2.1 Sistemas de informação baseados em computador  </w:t>
      </w:r>
    </w:p>
    <w:p w14:paraId="6C099072" w14:textId="77777777" w:rsidR="00B97719" w:rsidRPr="00C33B81" w:rsidRDefault="00B97719" w:rsidP="00B97719">
      <w:pPr>
        <w:pStyle w:val="BodyText"/>
        <w:spacing w:line="276" w:lineRule="auto"/>
        <w:rPr>
          <w:rFonts w:ascii="Times New Roman" w:hAnsi="Times New Roman"/>
        </w:rPr>
      </w:pPr>
      <w:r w:rsidRPr="00C33B81">
        <w:rPr>
          <w:rFonts w:ascii="Times New Roman" w:hAnsi="Times New Roman"/>
        </w:rPr>
        <w:t xml:space="preserve"> Sistemas de informação que dependem de computadores (hardware e software) e redes para processar e disseminar dados e informação. Um sistema deste tipo envolve cinco elementos: os objectivos de negócio, </w:t>
      </w:r>
      <w:r w:rsidRPr="00C33B81">
        <w:rPr>
          <w:rFonts w:ascii="Times New Roman" w:hAnsi="Times New Roman"/>
          <w:i/>
        </w:rPr>
        <w:t>hardware</w:t>
      </w:r>
      <w:r w:rsidRPr="00C33B81">
        <w:rPr>
          <w:rFonts w:ascii="Times New Roman" w:hAnsi="Times New Roman"/>
        </w:rPr>
        <w:t xml:space="preserve">, </w:t>
      </w:r>
      <w:r w:rsidRPr="00C33B81">
        <w:rPr>
          <w:rFonts w:ascii="Times New Roman" w:hAnsi="Times New Roman"/>
          <w:i/>
        </w:rPr>
        <w:t>software</w:t>
      </w:r>
      <w:r w:rsidRPr="00C33B81">
        <w:rPr>
          <w:rFonts w:ascii="Times New Roman" w:hAnsi="Times New Roman"/>
        </w:rPr>
        <w:t xml:space="preserve">, procedimentos e pessoas. </w:t>
      </w:r>
    </w:p>
    <w:p w14:paraId="45F7689D" w14:textId="77777777" w:rsidR="00B97719" w:rsidRPr="00C33B81" w:rsidRDefault="00B97719" w:rsidP="00B97719">
      <w:pPr>
        <w:pStyle w:val="BodyText"/>
        <w:rPr>
          <w:rFonts w:ascii="Times New Roman" w:hAnsi="Times New Roman"/>
          <w:b/>
        </w:rPr>
      </w:pPr>
    </w:p>
    <w:p w14:paraId="3F752AF9" w14:textId="77777777" w:rsidR="00B97719" w:rsidRPr="00C33B81" w:rsidRDefault="00B97719" w:rsidP="00B97719">
      <w:pPr>
        <w:pStyle w:val="BodyText"/>
        <w:rPr>
          <w:rFonts w:ascii="Times New Roman" w:hAnsi="Times New Roman"/>
          <w:b/>
        </w:rPr>
      </w:pPr>
      <w:r w:rsidRPr="00C33B81">
        <w:rPr>
          <w:rFonts w:ascii="Times New Roman" w:hAnsi="Times New Roman"/>
          <w:b/>
        </w:rPr>
        <w:t xml:space="preserve">2.2.2.2 Funções do Sistema de Informação </w:t>
      </w:r>
    </w:p>
    <w:p w14:paraId="495823CE" w14:textId="64C14A82" w:rsidR="005557BA" w:rsidRPr="00C33B81" w:rsidRDefault="00D74D88" w:rsidP="00B97719">
      <w:pPr>
        <w:pStyle w:val="BodyText"/>
        <w:rPr>
          <w:rFonts w:ascii="Times New Roman" w:hAnsi="Times New Roman"/>
        </w:rPr>
      </w:pPr>
      <w:r w:rsidRPr="00C33B81">
        <w:rPr>
          <w:rFonts w:ascii="Times New Roman" w:hAnsi="Times New Roman"/>
        </w:rPr>
        <w:t xml:space="preserve">Segundo </w:t>
      </w:r>
      <w:sdt>
        <w:sdtPr>
          <w:rPr>
            <w:rFonts w:ascii="Times New Roman" w:hAnsi="Times New Roman"/>
          </w:rPr>
          <w:id w:val="-569036105"/>
          <w:citation/>
        </w:sdtPr>
        <w:sdtContent>
          <w:r w:rsidR="00F26938" w:rsidRPr="00C33B81">
            <w:rPr>
              <w:rFonts w:ascii="Times New Roman" w:hAnsi="Times New Roman"/>
            </w:rPr>
            <w:fldChar w:fldCharType="begin"/>
          </w:r>
          <w:r w:rsidR="00F26938" w:rsidRPr="00C33B81">
            <w:rPr>
              <w:rFonts w:ascii="Times New Roman" w:hAnsi="Times New Roman"/>
              <w:noProof/>
            </w:rPr>
            <w:instrText xml:space="preserve">CITATION Gou04 \l 1033 </w:instrText>
          </w:r>
          <w:r w:rsidR="00F26938" w:rsidRPr="00C33B81">
            <w:rPr>
              <w:rFonts w:ascii="Times New Roman" w:hAnsi="Times New Roman"/>
            </w:rPr>
            <w:fldChar w:fldCharType="separate"/>
          </w:r>
          <w:r w:rsidR="00F26938" w:rsidRPr="00C33B81">
            <w:rPr>
              <w:rFonts w:ascii="Times New Roman" w:hAnsi="Times New Roman"/>
              <w:noProof/>
            </w:rPr>
            <w:t>(Gouveia e Ranito 2004)</w:t>
          </w:r>
          <w:r w:rsidR="00F26938" w:rsidRPr="00C33B81">
            <w:rPr>
              <w:rFonts w:ascii="Times New Roman" w:hAnsi="Times New Roman"/>
            </w:rPr>
            <w:fldChar w:fldCharType="end"/>
          </w:r>
        </w:sdtContent>
      </w:sdt>
      <w:r w:rsidR="005557BA" w:rsidRPr="00C33B81">
        <w:rPr>
          <w:rFonts w:ascii="Times New Roman" w:hAnsi="Times New Roman"/>
        </w:rPr>
        <w:t>, as funções dos SIs são as seguintes:</w:t>
      </w:r>
    </w:p>
    <w:p w14:paraId="0CFE676E" w14:textId="77777777" w:rsidR="00B97719" w:rsidRPr="00C33B81" w:rsidRDefault="00B97719" w:rsidP="003622B9">
      <w:pPr>
        <w:pStyle w:val="BodyText"/>
        <w:numPr>
          <w:ilvl w:val="0"/>
          <w:numId w:val="6"/>
        </w:numPr>
        <w:rPr>
          <w:rFonts w:ascii="Times New Roman" w:hAnsi="Times New Roman"/>
        </w:rPr>
      </w:pPr>
      <w:r w:rsidRPr="00C33B81">
        <w:rPr>
          <w:rFonts w:ascii="Times New Roman" w:hAnsi="Times New Roman"/>
        </w:rPr>
        <w:t xml:space="preserve">Recolha da informação: garantir a entrada de dados no sistema;  </w:t>
      </w:r>
    </w:p>
    <w:p w14:paraId="16D299B1" w14:textId="77777777" w:rsidR="00B97719" w:rsidRPr="00C33B81" w:rsidRDefault="00B97719" w:rsidP="003622B9">
      <w:pPr>
        <w:pStyle w:val="BodyText"/>
        <w:numPr>
          <w:ilvl w:val="0"/>
          <w:numId w:val="6"/>
        </w:numPr>
        <w:rPr>
          <w:rFonts w:ascii="Times New Roman" w:hAnsi="Times New Roman"/>
        </w:rPr>
      </w:pPr>
      <w:r w:rsidRPr="00C33B81">
        <w:rPr>
          <w:rFonts w:ascii="Times New Roman" w:hAnsi="Times New Roman"/>
        </w:rPr>
        <w:t xml:space="preserve">Armazenamento da informação: garantir o registo dos dados necessários ao sistema; </w:t>
      </w:r>
    </w:p>
    <w:p w14:paraId="285ECDA8" w14:textId="77777777" w:rsidR="00B97719" w:rsidRPr="00C33B81" w:rsidRDefault="00B97719" w:rsidP="003622B9">
      <w:pPr>
        <w:pStyle w:val="BodyText"/>
        <w:numPr>
          <w:ilvl w:val="0"/>
          <w:numId w:val="6"/>
        </w:numPr>
        <w:rPr>
          <w:rFonts w:ascii="Times New Roman" w:hAnsi="Times New Roman"/>
        </w:rPr>
      </w:pPr>
      <w:r w:rsidRPr="00C33B81">
        <w:rPr>
          <w:rFonts w:ascii="Times New Roman" w:hAnsi="Times New Roman"/>
        </w:rPr>
        <w:t xml:space="preserve">Processamento da informação: dar resposta às exigências de dados e informação para suporte do sistema;  </w:t>
      </w:r>
    </w:p>
    <w:p w14:paraId="58045BE7" w14:textId="77777777" w:rsidR="00B97719" w:rsidRPr="00C33B81" w:rsidRDefault="00B97719" w:rsidP="003622B9">
      <w:pPr>
        <w:pStyle w:val="BodyText"/>
        <w:numPr>
          <w:ilvl w:val="0"/>
          <w:numId w:val="6"/>
        </w:numPr>
        <w:rPr>
          <w:rFonts w:ascii="Times New Roman" w:hAnsi="Times New Roman"/>
        </w:rPr>
      </w:pPr>
      <w:r w:rsidRPr="00C33B81">
        <w:rPr>
          <w:rFonts w:ascii="Times New Roman" w:hAnsi="Times New Roman"/>
        </w:rPr>
        <w:t xml:space="preserve">Representação da informação: permitir uma percepção com qualidade dos dados e informação disponíveis no sistema;  </w:t>
      </w:r>
    </w:p>
    <w:p w14:paraId="3A469DC3" w14:textId="77777777" w:rsidR="00B97719" w:rsidRPr="00C33B81" w:rsidRDefault="00B97719" w:rsidP="003622B9">
      <w:pPr>
        <w:pStyle w:val="BodyText"/>
        <w:numPr>
          <w:ilvl w:val="0"/>
          <w:numId w:val="6"/>
        </w:numPr>
        <w:rPr>
          <w:rFonts w:ascii="Times New Roman" w:hAnsi="Times New Roman"/>
        </w:rPr>
      </w:pPr>
      <w:r w:rsidRPr="00C33B81">
        <w:rPr>
          <w:rFonts w:ascii="Times New Roman" w:hAnsi="Times New Roman"/>
        </w:rPr>
        <w:t xml:space="preserve">Distribuição da informação: garantir o fluxo de dados e de informação no sistema. </w:t>
      </w:r>
    </w:p>
    <w:p w14:paraId="421F0A72" w14:textId="77777777" w:rsidR="00B97719" w:rsidRPr="00C33B81" w:rsidRDefault="00B97719" w:rsidP="00B97719">
      <w:pPr>
        <w:pStyle w:val="BodyText"/>
        <w:rPr>
          <w:rFonts w:ascii="Times New Roman" w:hAnsi="Times New Roman"/>
          <w:b/>
        </w:rPr>
      </w:pPr>
    </w:p>
    <w:p w14:paraId="3BE091A1" w14:textId="77777777" w:rsidR="00B97719" w:rsidRPr="00C33B81" w:rsidRDefault="00B97719" w:rsidP="00B97719">
      <w:pPr>
        <w:pStyle w:val="BodyText"/>
        <w:rPr>
          <w:rFonts w:ascii="Times New Roman" w:hAnsi="Times New Roman"/>
        </w:rPr>
      </w:pPr>
      <w:r w:rsidRPr="00C33B81">
        <w:rPr>
          <w:rFonts w:ascii="Times New Roman" w:hAnsi="Times New Roman"/>
          <w:b/>
        </w:rPr>
        <w:t>Vantagens do Sistema de Informação</w:t>
      </w:r>
      <w:r w:rsidRPr="00C33B81">
        <w:rPr>
          <w:rFonts w:ascii="Times New Roman" w:hAnsi="Times New Roman"/>
        </w:rPr>
        <w:t xml:space="preserve"> </w:t>
      </w:r>
    </w:p>
    <w:p w14:paraId="5F00414D" w14:textId="4E0B3110" w:rsidR="00C45A7F" w:rsidRPr="00C33B81" w:rsidRDefault="00C45A7F" w:rsidP="00B97719">
      <w:pPr>
        <w:pStyle w:val="BodyText"/>
        <w:rPr>
          <w:rFonts w:ascii="Times New Roman" w:hAnsi="Times New Roman"/>
        </w:rPr>
      </w:pPr>
      <w:r w:rsidRPr="00C33B81">
        <w:rPr>
          <w:rFonts w:ascii="Times New Roman" w:hAnsi="Times New Roman"/>
        </w:rPr>
        <w:t xml:space="preserve">Segundo </w:t>
      </w:r>
      <w:sdt>
        <w:sdtPr>
          <w:rPr>
            <w:rFonts w:ascii="Times New Roman" w:hAnsi="Times New Roman"/>
          </w:rPr>
          <w:id w:val="787705745"/>
          <w:citation/>
        </w:sdtPr>
        <w:sdtContent>
          <w:r w:rsidR="00F26938" w:rsidRPr="00C33B81">
            <w:rPr>
              <w:rFonts w:ascii="Times New Roman" w:hAnsi="Times New Roman"/>
            </w:rPr>
            <w:fldChar w:fldCharType="begin"/>
          </w:r>
          <w:r w:rsidR="00F26938" w:rsidRPr="00C33B81">
            <w:rPr>
              <w:rFonts w:ascii="Times New Roman" w:hAnsi="Times New Roman"/>
              <w:noProof/>
            </w:rPr>
            <w:instrText xml:space="preserve"> CITATION Col13 \l 1033 </w:instrText>
          </w:r>
          <w:r w:rsidR="00F26938" w:rsidRPr="00C33B81">
            <w:rPr>
              <w:rFonts w:ascii="Times New Roman" w:hAnsi="Times New Roman"/>
            </w:rPr>
            <w:fldChar w:fldCharType="separate"/>
          </w:r>
          <w:r w:rsidR="00F26938" w:rsidRPr="00C33B81">
            <w:rPr>
              <w:rFonts w:ascii="Times New Roman" w:hAnsi="Times New Roman"/>
              <w:noProof/>
            </w:rPr>
            <w:t>(Colunista Portal 2013)</w:t>
          </w:r>
          <w:r w:rsidR="00F26938" w:rsidRPr="00C33B81">
            <w:rPr>
              <w:rFonts w:ascii="Times New Roman" w:hAnsi="Times New Roman"/>
            </w:rPr>
            <w:fldChar w:fldCharType="end"/>
          </w:r>
        </w:sdtContent>
      </w:sdt>
      <w:r w:rsidR="00F26938" w:rsidRPr="00C33B81">
        <w:rPr>
          <w:rFonts w:ascii="Times New Roman" w:hAnsi="Times New Roman"/>
        </w:rPr>
        <w:t xml:space="preserve"> </w:t>
      </w:r>
      <w:r w:rsidR="00A976A3" w:rsidRPr="00C33B81">
        <w:rPr>
          <w:rFonts w:ascii="Times New Roman" w:hAnsi="Times New Roman"/>
          <w:noProof/>
        </w:rPr>
        <w:t xml:space="preserve">e  </w:t>
      </w:r>
      <w:sdt>
        <w:sdtPr>
          <w:rPr>
            <w:rFonts w:ascii="Times New Roman" w:hAnsi="Times New Roman"/>
            <w:noProof/>
          </w:rPr>
          <w:id w:val="-184447985"/>
          <w:citation/>
        </w:sdtPr>
        <w:sdtContent>
          <w:r w:rsidR="00F26938" w:rsidRPr="00C33B81">
            <w:rPr>
              <w:rFonts w:ascii="Times New Roman" w:hAnsi="Times New Roman"/>
              <w:noProof/>
            </w:rPr>
            <w:fldChar w:fldCharType="begin"/>
          </w:r>
          <w:r w:rsidR="00F26938" w:rsidRPr="00C33B81">
            <w:rPr>
              <w:rFonts w:ascii="Times New Roman" w:hAnsi="Times New Roman"/>
              <w:noProof/>
            </w:rPr>
            <w:instrText xml:space="preserve"> CITATION Edg15 \l 1033 </w:instrText>
          </w:r>
          <w:r w:rsidR="00F26938" w:rsidRPr="00C33B81">
            <w:rPr>
              <w:rFonts w:ascii="Times New Roman" w:hAnsi="Times New Roman"/>
              <w:noProof/>
            </w:rPr>
            <w:fldChar w:fldCharType="separate"/>
          </w:r>
          <w:r w:rsidR="00F26938" w:rsidRPr="00C33B81">
            <w:rPr>
              <w:rFonts w:ascii="Times New Roman" w:hAnsi="Times New Roman"/>
              <w:noProof/>
            </w:rPr>
            <w:t>(Cajiza 2015)</w:t>
          </w:r>
          <w:r w:rsidR="00F26938" w:rsidRPr="00C33B81">
            <w:rPr>
              <w:rFonts w:ascii="Times New Roman" w:hAnsi="Times New Roman"/>
              <w:noProof/>
            </w:rPr>
            <w:fldChar w:fldCharType="end"/>
          </w:r>
        </w:sdtContent>
      </w:sdt>
      <w:r w:rsidR="00F26938" w:rsidRPr="00C33B81">
        <w:rPr>
          <w:rFonts w:ascii="Times New Roman" w:hAnsi="Times New Roman"/>
          <w:noProof/>
        </w:rPr>
        <w:t xml:space="preserve"> </w:t>
      </w:r>
      <w:r w:rsidRPr="00C33B81">
        <w:rPr>
          <w:rFonts w:ascii="Times New Roman" w:hAnsi="Times New Roman"/>
        </w:rPr>
        <w:t>as vantagens da implementação de SIs são:</w:t>
      </w:r>
    </w:p>
    <w:p w14:paraId="58DFAAE8" w14:textId="1DF5E95A" w:rsidR="0045691A" w:rsidRPr="00C33B81" w:rsidRDefault="0045691A" w:rsidP="0045691A">
      <w:pPr>
        <w:pStyle w:val="BodyText"/>
        <w:numPr>
          <w:ilvl w:val="0"/>
          <w:numId w:val="20"/>
        </w:numPr>
        <w:rPr>
          <w:rFonts w:ascii="Times New Roman" w:hAnsi="Times New Roman"/>
        </w:rPr>
      </w:pPr>
      <w:r w:rsidRPr="00C33B81">
        <w:rPr>
          <w:rFonts w:ascii="Times New Roman" w:hAnsi="Times New Roman"/>
        </w:rPr>
        <w:t>Eliminar o uso de interfaces manuais</w:t>
      </w:r>
    </w:p>
    <w:p w14:paraId="755127FC" w14:textId="746F2BAF" w:rsidR="00C45A7F" w:rsidRPr="00C33B81" w:rsidRDefault="00C45A7F" w:rsidP="00C45A7F">
      <w:pPr>
        <w:pStyle w:val="BodyText"/>
        <w:numPr>
          <w:ilvl w:val="0"/>
          <w:numId w:val="19"/>
        </w:numPr>
        <w:rPr>
          <w:rFonts w:ascii="Times New Roman" w:hAnsi="Times New Roman"/>
        </w:rPr>
      </w:pPr>
      <w:r w:rsidRPr="00C33B81">
        <w:rPr>
          <w:rFonts w:ascii="Times New Roman" w:hAnsi="Times New Roman"/>
        </w:rPr>
        <w:t>Optimização do fluxo de informação permitindo maior agilidade e organização;</w:t>
      </w:r>
    </w:p>
    <w:p w14:paraId="4577F21F" w14:textId="44626283" w:rsidR="00C45A7F" w:rsidRPr="00C33B81" w:rsidRDefault="00C45A7F" w:rsidP="00C45A7F">
      <w:pPr>
        <w:pStyle w:val="BodyText"/>
        <w:numPr>
          <w:ilvl w:val="0"/>
          <w:numId w:val="19"/>
        </w:numPr>
        <w:rPr>
          <w:rFonts w:ascii="Times New Roman" w:hAnsi="Times New Roman"/>
        </w:rPr>
      </w:pPr>
      <w:r w:rsidRPr="00C33B81">
        <w:rPr>
          <w:rFonts w:ascii="Times New Roman" w:hAnsi="Times New Roman"/>
        </w:rPr>
        <w:t>Redução de custos operacionais e administrativos e ganho de produtividade;</w:t>
      </w:r>
    </w:p>
    <w:p w14:paraId="40B4FE7A" w14:textId="6E132C8B" w:rsidR="00C45A7F" w:rsidRPr="00C33B81" w:rsidRDefault="00C45A7F" w:rsidP="00C45A7F">
      <w:pPr>
        <w:pStyle w:val="BodyText"/>
        <w:numPr>
          <w:ilvl w:val="0"/>
          <w:numId w:val="19"/>
        </w:numPr>
        <w:rPr>
          <w:rFonts w:ascii="Times New Roman" w:hAnsi="Times New Roman"/>
        </w:rPr>
      </w:pPr>
      <w:r w:rsidRPr="00C33B81">
        <w:rPr>
          <w:rFonts w:ascii="Times New Roman" w:hAnsi="Times New Roman"/>
        </w:rPr>
        <w:t>Maior integridade e veracidade da informação;</w:t>
      </w:r>
    </w:p>
    <w:p w14:paraId="7A93550D" w14:textId="19CDC51C" w:rsidR="00C45A7F" w:rsidRPr="00C33B81" w:rsidRDefault="00C45A7F" w:rsidP="00C45A7F">
      <w:pPr>
        <w:pStyle w:val="BodyText"/>
        <w:numPr>
          <w:ilvl w:val="0"/>
          <w:numId w:val="19"/>
        </w:numPr>
        <w:rPr>
          <w:rFonts w:ascii="Times New Roman" w:hAnsi="Times New Roman"/>
        </w:rPr>
      </w:pPr>
      <w:r w:rsidRPr="00C33B81">
        <w:rPr>
          <w:rFonts w:ascii="Times New Roman" w:hAnsi="Times New Roman"/>
        </w:rPr>
        <w:t>Maior estabilidade;</w:t>
      </w:r>
    </w:p>
    <w:p w14:paraId="61384891" w14:textId="5B35A0D0" w:rsidR="00C45A7F" w:rsidRPr="00C33B81" w:rsidRDefault="00C45A7F" w:rsidP="00C45A7F">
      <w:pPr>
        <w:pStyle w:val="BodyText"/>
        <w:numPr>
          <w:ilvl w:val="0"/>
          <w:numId w:val="19"/>
        </w:numPr>
        <w:rPr>
          <w:rFonts w:ascii="Times New Roman" w:hAnsi="Times New Roman"/>
        </w:rPr>
      </w:pPr>
      <w:r w:rsidRPr="00C33B81">
        <w:rPr>
          <w:rFonts w:ascii="Times New Roman" w:hAnsi="Times New Roman"/>
        </w:rPr>
        <w:t>Maior segurança de acesso à informação.</w:t>
      </w:r>
    </w:p>
    <w:p w14:paraId="60B0BA7E" w14:textId="77777777" w:rsidR="0045691A" w:rsidRPr="00C33B81" w:rsidRDefault="00B97719" w:rsidP="00B97719">
      <w:pPr>
        <w:pStyle w:val="BodyText"/>
        <w:rPr>
          <w:rFonts w:ascii="Times New Roman" w:hAnsi="Times New Roman"/>
          <w:b/>
        </w:rPr>
      </w:pPr>
      <w:r w:rsidRPr="00C33B81">
        <w:rPr>
          <w:rFonts w:ascii="Times New Roman" w:hAnsi="Times New Roman"/>
          <w:b/>
        </w:rPr>
        <w:t>Desvantagens do Sistema de Informação</w:t>
      </w:r>
    </w:p>
    <w:p w14:paraId="13393242" w14:textId="4F586464" w:rsidR="00B97719" w:rsidRPr="00C33B81" w:rsidRDefault="00B97719" w:rsidP="00B97719">
      <w:pPr>
        <w:pStyle w:val="BodyText"/>
        <w:rPr>
          <w:rFonts w:ascii="Times New Roman" w:hAnsi="Times New Roman"/>
        </w:rPr>
      </w:pPr>
      <w:r w:rsidRPr="00C33B81">
        <w:rPr>
          <w:rFonts w:ascii="Times New Roman" w:hAnsi="Times New Roman"/>
          <w:b/>
        </w:rPr>
        <w:t xml:space="preserve">  </w:t>
      </w:r>
      <w:r w:rsidR="00A976A3" w:rsidRPr="00C33B81">
        <w:rPr>
          <w:rFonts w:ascii="Times New Roman" w:hAnsi="Times New Roman"/>
        </w:rPr>
        <w:t xml:space="preserve">Segundo </w:t>
      </w:r>
      <w:sdt>
        <w:sdtPr>
          <w:rPr>
            <w:rFonts w:ascii="Times New Roman" w:hAnsi="Times New Roman"/>
          </w:rPr>
          <w:id w:val="-434060973"/>
          <w:citation/>
        </w:sdtPr>
        <w:sdtContent>
          <w:r w:rsidR="00F26938" w:rsidRPr="00C33B81">
            <w:rPr>
              <w:rFonts w:ascii="Times New Roman" w:hAnsi="Times New Roman"/>
            </w:rPr>
            <w:fldChar w:fldCharType="begin"/>
          </w:r>
          <w:r w:rsidR="00F26938" w:rsidRPr="00C33B81">
            <w:rPr>
              <w:rFonts w:ascii="Times New Roman" w:hAnsi="Times New Roman"/>
              <w:noProof/>
            </w:rPr>
            <w:instrText xml:space="preserve"> CITATION Edg15 \l 1033 </w:instrText>
          </w:r>
          <w:r w:rsidR="00F26938" w:rsidRPr="00C33B81">
            <w:rPr>
              <w:rFonts w:ascii="Times New Roman" w:hAnsi="Times New Roman"/>
            </w:rPr>
            <w:fldChar w:fldCharType="separate"/>
          </w:r>
          <w:r w:rsidR="00F26938" w:rsidRPr="00C33B81">
            <w:rPr>
              <w:rFonts w:ascii="Times New Roman" w:hAnsi="Times New Roman"/>
              <w:noProof/>
            </w:rPr>
            <w:t>(Cajiza 2015)</w:t>
          </w:r>
          <w:r w:rsidR="00F26938" w:rsidRPr="00C33B81">
            <w:rPr>
              <w:rFonts w:ascii="Times New Roman" w:hAnsi="Times New Roman"/>
            </w:rPr>
            <w:fldChar w:fldCharType="end"/>
          </w:r>
        </w:sdtContent>
      </w:sdt>
      <w:r w:rsidR="00A976A3" w:rsidRPr="00C33B81">
        <w:rPr>
          <w:rFonts w:ascii="Times New Roman" w:hAnsi="Times New Roman"/>
        </w:rPr>
        <w:t xml:space="preserve"> as desvantagens dos SIs </w:t>
      </w:r>
      <w:r w:rsidR="00D74D88" w:rsidRPr="00C33B81">
        <w:rPr>
          <w:rFonts w:ascii="Times New Roman" w:hAnsi="Times New Roman"/>
        </w:rPr>
        <w:t>são:</w:t>
      </w:r>
    </w:p>
    <w:p w14:paraId="1449D78F" w14:textId="77777777" w:rsidR="00B97719" w:rsidRPr="00C33B81" w:rsidRDefault="00B97719" w:rsidP="003622B9">
      <w:pPr>
        <w:pStyle w:val="BodyText"/>
        <w:numPr>
          <w:ilvl w:val="0"/>
          <w:numId w:val="15"/>
        </w:numPr>
        <w:rPr>
          <w:rFonts w:ascii="Times New Roman" w:hAnsi="Times New Roman"/>
        </w:rPr>
      </w:pPr>
      <w:r w:rsidRPr="00C33B81">
        <w:rPr>
          <w:rFonts w:ascii="Times New Roman" w:hAnsi="Times New Roman"/>
        </w:rPr>
        <w:t>Dificuldade de implantação;</w:t>
      </w:r>
    </w:p>
    <w:p w14:paraId="69F88305" w14:textId="77777777" w:rsidR="00A976A3" w:rsidRPr="00C33B81" w:rsidRDefault="00B97719" w:rsidP="00A976A3">
      <w:pPr>
        <w:pStyle w:val="BodyText"/>
        <w:numPr>
          <w:ilvl w:val="0"/>
          <w:numId w:val="15"/>
        </w:numPr>
        <w:rPr>
          <w:rFonts w:ascii="Times New Roman" w:hAnsi="Times New Roman"/>
        </w:rPr>
      </w:pPr>
      <w:r w:rsidRPr="00C33B81">
        <w:rPr>
          <w:rFonts w:ascii="Times New Roman" w:hAnsi="Times New Roman"/>
        </w:rPr>
        <w:t>Altos investimentos em tecnologias</w:t>
      </w:r>
      <w:r w:rsidR="00A976A3" w:rsidRPr="00C33B81">
        <w:rPr>
          <w:rFonts w:ascii="Times New Roman" w:hAnsi="Times New Roman"/>
        </w:rPr>
        <w:t xml:space="preserve"> que muitas vezes não comprovam a relação custo/benefício</w:t>
      </w:r>
      <w:r w:rsidRPr="00C33B81">
        <w:rPr>
          <w:rFonts w:ascii="Times New Roman" w:hAnsi="Times New Roman"/>
        </w:rPr>
        <w:t>;</w:t>
      </w:r>
    </w:p>
    <w:p w14:paraId="6FDF4AA9" w14:textId="5D85AFC4" w:rsidR="00B97719" w:rsidRPr="00C33B81" w:rsidRDefault="00B97719" w:rsidP="00A976A3">
      <w:pPr>
        <w:pStyle w:val="BodyText"/>
        <w:numPr>
          <w:ilvl w:val="0"/>
          <w:numId w:val="15"/>
        </w:numPr>
        <w:rPr>
          <w:rFonts w:ascii="Times New Roman" w:hAnsi="Times New Roman"/>
        </w:rPr>
      </w:pPr>
      <w:r w:rsidRPr="00C33B81">
        <w:rPr>
          <w:rFonts w:ascii="Times New Roman" w:hAnsi="Times New Roman"/>
        </w:rPr>
        <w:t xml:space="preserve"> </w:t>
      </w:r>
      <w:r w:rsidR="00A976A3" w:rsidRPr="00C33B81">
        <w:rPr>
          <w:rFonts w:ascii="Times New Roman" w:hAnsi="Times New Roman"/>
        </w:rPr>
        <w:t>Dependência do fornecedor do pacote;</w:t>
      </w:r>
    </w:p>
    <w:p w14:paraId="78C8CF9C" w14:textId="1BF9E9A9" w:rsidR="00A976A3" w:rsidRPr="00C33B81" w:rsidRDefault="00A976A3" w:rsidP="00A976A3">
      <w:pPr>
        <w:pStyle w:val="BodyText"/>
        <w:numPr>
          <w:ilvl w:val="0"/>
          <w:numId w:val="15"/>
        </w:numPr>
        <w:rPr>
          <w:rFonts w:ascii="Times New Roman" w:hAnsi="Times New Roman"/>
        </w:rPr>
      </w:pPr>
      <w:r w:rsidRPr="00C33B81">
        <w:rPr>
          <w:rFonts w:ascii="Times New Roman" w:hAnsi="Times New Roman"/>
        </w:rPr>
        <w:t>São susceptíveis a falhas;</w:t>
      </w:r>
    </w:p>
    <w:p w14:paraId="50991650" w14:textId="2081B35E" w:rsidR="00A976A3" w:rsidRPr="00C33B81" w:rsidRDefault="00A976A3" w:rsidP="00A976A3">
      <w:pPr>
        <w:pStyle w:val="BodyText"/>
        <w:numPr>
          <w:ilvl w:val="0"/>
          <w:numId w:val="15"/>
        </w:numPr>
        <w:rPr>
          <w:rFonts w:ascii="Times New Roman" w:hAnsi="Times New Roman"/>
        </w:rPr>
      </w:pPr>
      <w:r w:rsidRPr="00C33B81">
        <w:rPr>
          <w:rFonts w:ascii="Times New Roman" w:hAnsi="Times New Roman"/>
        </w:rPr>
        <w:t>Excesso de controlo sobre as pessoas, o que aumenta a resistência à mudança e pode gerar desmotivação por parte dos funcionários;</w:t>
      </w:r>
    </w:p>
    <w:p w14:paraId="64401AB2" w14:textId="77777777" w:rsidR="00B97719" w:rsidRPr="00C33B81" w:rsidRDefault="00B97719" w:rsidP="003622B9">
      <w:pPr>
        <w:pStyle w:val="BodyText"/>
        <w:numPr>
          <w:ilvl w:val="0"/>
          <w:numId w:val="15"/>
        </w:numPr>
        <w:rPr>
          <w:rFonts w:ascii="Times New Roman" w:hAnsi="Times New Roman"/>
        </w:rPr>
      </w:pPr>
      <w:r w:rsidRPr="00C33B81">
        <w:rPr>
          <w:rFonts w:ascii="Times New Roman" w:hAnsi="Times New Roman"/>
        </w:rPr>
        <w:t xml:space="preserve">Necessidade de </w:t>
      </w:r>
      <w:r w:rsidRPr="00C33B81">
        <w:rPr>
          <w:rFonts w:ascii="Times New Roman" w:hAnsi="Times New Roman"/>
          <w:i/>
        </w:rPr>
        <w:t>hardwares</w:t>
      </w:r>
      <w:r w:rsidRPr="00C33B81">
        <w:rPr>
          <w:rFonts w:ascii="Times New Roman" w:hAnsi="Times New Roman"/>
        </w:rPr>
        <w:t xml:space="preserve"> potentes.  </w:t>
      </w:r>
    </w:p>
    <w:p w14:paraId="0A4D0EAF" w14:textId="77777777" w:rsidR="00B46234" w:rsidRPr="00C33B81" w:rsidRDefault="00B46234" w:rsidP="00FD3818">
      <w:pPr>
        <w:pStyle w:val="BodyText"/>
        <w:rPr>
          <w:rFonts w:ascii="Times New Roman" w:hAnsi="Times New Roman"/>
        </w:rPr>
      </w:pPr>
    </w:p>
    <w:p w14:paraId="49391841" w14:textId="77777777" w:rsidR="00B46234" w:rsidRPr="00C33B81" w:rsidRDefault="00B46234" w:rsidP="00FD3818">
      <w:pPr>
        <w:pStyle w:val="BodyText"/>
        <w:rPr>
          <w:rFonts w:ascii="Times New Roman" w:hAnsi="Times New Roman"/>
        </w:rPr>
      </w:pPr>
    </w:p>
    <w:p w14:paraId="2E6456CC" w14:textId="77777777" w:rsidR="00FD3818" w:rsidRPr="00C33B81" w:rsidRDefault="00FD3818" w:rsidP="007E16A3">
      <w:pPr>
        <w:pStyle w:val="Heading3"/>
        <w:rPr>
          <w:rFonts w:cs="Times New Roman"/>
        </w:rPr>
      </w:pPr>
      <w:bookmarkStart w:id="32" w:name="_Toc447676581"/>
      <w:r w:rsidRPr="00C33B81">
        <w:rPr>
          <w:rFonts w:cs="Times New Roman"/>
        </w:rPr>
        <w:t xml:space="preserve">2.2.3. Arquitectura </w:t>
      </w:r>
      <w:r w:rsidR="003B2C13" w:rsidRPr="00C33B81">
        <w:rPr>
          <w:rFonts w:cs="Times New Roman"/>
        </w:rPr>
        <w:t>de Sistemas de Informação</w:t>
      </w:r>
      <w:bookmarkEnd w:id="32"/>
    </w:p>
    <w:p w14:paraId="5A629A23" w14:textId="1A58233C" w:rsidR="003B2C13" w:rsidRPr="00C33B81" w:rsidRDefault="001C2D80" w:rsidP="00FD3818">
      <w:pPr>
        <w:pStyle w:val="BodyText"/>
        <w:rPr>
          <w:rFonts w:ascii="Times New Roman" w:hAnsi="Times New Roman"/>
        </w:rPr>
      </w:pPr>
      <w:r w:rsidRPr="00C33B81">
        <w:rPr>
          <w:rFonts w:ascii="Times New Roman" w:hAnsi="Times New Roman"/>
        </w:rPr>
        <w:t xml:space="preserve">Segundo </w:t>
      </w:r>
      <w:sdt>
        <w:sdtPr>
          <w:rPr>
            <w:rFonts w:ascii="Times New Roman" w:hAnsi="Times New Roman"/>
          </w:rPr>
          <w:id w:val="310384289"/>
          <w:citation/>
        </w:sdtPr>
        <w:sdtContent>
          <w:r w:rsidR="00F06A88" w:rsidRPr="00C33B81">
            <w:rPr>
              <w:rFonts w:ascii="Times New Roman" w:hAnsi="Times New Roman"/>
            </w:rPr>
            <w:fldChar w:fldCharType="begin"/>
          </w:r>
          <w:r w:rsidR="00F06A88" w:rsidRPr="00C33B81">
            <w:rPr>
              <w:rFonts w:ascii="Times New Roman" w:hAnsi="Times New Roman"/>
            </w:rPr>
            <w:instrText xml:space="preserve"> CITATION Tai15 \l 2070 </w:instrText>
          </w:r>
          <w:r w:rsidR="00F06A88" w:rsidRPr="00C33B81">
            <w:rPr>
              <w:rFonts w:ascii="Times New Roman" w:hAnsi="Times New Roman"/>
            </w:rPr>
            <w:fldChar w:fldCharType="separate"/>
          </w:r>
          <w:r w:rsidR="00F06A88" w:rsidRPr="00C33B81">
            <w:rPr>
              <w:rFonts w:ascii="Times New Roman" w:hAnsi="Times New Roman"/>
              <w:noProof/>
            </w:rPr>
            <w:t>(Tait, Barcia e Pacheco s.d.)</w:t>
          </w:r>
          <w:r w:rsidR="00F06A88" w:rsidRPr="00C33B81">
            <w:rPr>
              <w:rFonts w:ascii="Times New Roman" w:hAnsi="Times New Roman"/>
            </w:rPr>
            <w:fldChar w:fldCharType="end"/>
          </w:r>
        </w:sdtContent>
      </w:sdt>
      <w:r w:rsidRPr="00C33B81">
        <w:rPr>
          <w:rFonts w:ascii="Times New Roman" w:hAnsi="Times New Roman"/>
        </w:rPr>
        <w:t xml:space="preserve">, o termo arquitectura, inicialmente vinculado a área de </w:t>
      </w:r>
      <w:r w:rsidRPr="00C33B81">
        <w:rPr>
          <w:rFonts w:ascii="Times New Roman" w:hAnsi="Times New Roman"/>
          <w:i/>
        </w:rPr>
        <w:t>hardware</w:t>
      </w:r>
      <w:r w:rsidRPr="00C33B81">
        <w:rPr>
          <w:rFonts w:ascii="Times New Roman" w:hAnsi="Times New Roman"/>
        </w:rPr>
        <w:t>, passa a ser utilizado na área de software considerando a estrutura toda dos sistemas de informação desde o planeamento estratégico até o armazenamento de dados.</w:t>
      </w:r>
    </w:p>
    <w:p w14:paraId="560D0E00" w14:textId="44FBF764" w:rsidR="001C2D80" w:rsidRPr="00C33B81" w:rsidRDefault="001C2D80" w:rsidP="00FD3818">
      <w:pPr>
        <w:pStyle w:val="BodyText"/>
        <w:rPr>
          <w:rFonts w:ascii="Times New Roman" w:hAnsi="Times New Roman"/>
        </w:rPr>
      </w:pPr>
      <w:r w:rsidRPr="00C33B81">
        <w:rPr>
          <w:rFonts w:ascii="Times New Roman" w:hAnsi="Times New Roman"/>
        </w:rPr>
        <w:t>Assim, a arquitectura de sistemas de informação significa o estabelecimento de um conjunto de elementos cuja finalidade e proporcionar um mapeamento da organização no tocante aos elementos envolvidos com o processo de desenvolvimento ou implantação de um SI.</w:t>
      </w:r>
    </w:p>
    <w:p w14:paraId="114E87BB" w14:textId="77777777" w:rsidR="001C2D80" w:rsidRPr="00C33B81" w:rsidRDefault="001C2D80" w:rsidP="00FD3818">
      <w:pPr>
        <w:pStyle w:val="BodyText"/>
        <w:rPr>
          <w:rFonts w:ascii="Times New Roman" w:hAnsi="Times New Roman"/>
        </w:rPr>
      </w:pPr>
    </w:p>
    <w:p w14:paraId="13C01C3D" w14:textId="77777777" w:rsidR="003B2C13" w:rsidRPr="00C33B81" w:rsidRDefault="003B2C13" w:rsidP="008613D3">
      <w:pPr>
        <w:pStyle w:val="BodyText"/>
        <w:rPr>
          <w:rFonts w:ascii="Times New Roman" w:hAnsi="Times New Roman"/>
          <w:b/>
        </w:rPr>
      </w:pPr>
      <w:r w:rsidRPr="00C33B81">
        <w:rPr>
          <w:rFonts w:ascii="Times New Roman" w:hAnsi="Times New Roman"/>
          <w:b/>
        </w:rPr>
        <w:t>2.2.3.1 Arquitectura Física</w:t>
      </w:r>
    </w:p>
    <w:p w14:paraId="4C081CBD" w14:textId="77777777" w:rsidR="008613D3" w:rsidRPr="00C33B81" w:rsidRDefault="008613D3" w:rsidP="00FD3818">
      <w:pPr>
        <w:pStyle w:val="BodyText"/>
        <w:rPr>
          <w:rFonts w:ascii="Times New Roman" w:hAnsi="Times New Roman"/>
        </w:rPr>
      </w:pPr>
      <w:r w:rsidRPr="00C33B81">
        <w:rPr>
          <w:rFonts w:ascii="Times New Roman" w:hAnsi="Times New Roman"/>
        </w:rPr>
        <w:t>A arquitectura física representa como estarão dispostos os componentes do sistema a nível físico ou de infra-estrutura. O modelo mais usado para sistemas baseados em computador e o modelo Cliente-Servidor, e é sobre este modelo que iremos tratar nesta secção.</w:t>
      </w:r>
    </w:p>
    <w:p w14:paraId="6E434A8F" w14:textId="77777777" w:rsidR="008613D3" w:rsidRPr="00C33B81" w:rsidRDefault="008613D3" w:rsidP="00FD3818">
      <w:pPr>
        <w:pStyle w:val="BodyText"/>
        <w:rPr>
          <w:rFonts w:ascii="Times New Roman" w:hAnsi="Times New Roman"/>
        </w:rPr>
      </w:pPr>
    </w:p>
    <w:p w14:paraId="2690503A" w14:textId="77777777" w:rsidR="003B2C13" w:rsidRPr="00C33B81" w:rsidRDefault="003B2C13" w:rsidP="008613D3">
      <w:pPr>
        <w:pStyle w:val="BodyText"/>
        <w:rPr>
          <w:rFonts w:ascii="Times New Roman" w:hAnsi="Times New Roman"/>
          <w:b/>
        </w:rPr>
      </w:pPr>
      <w:r w:rsidRPr="00C33B81">
        <w:rPr>
          <w:rFonts w:ascii="Times New Roman" w:hAnsi="Times New Roman"/>
          <w:b/>
        </w:rPr>
        <w:t>2.2.3.1.1. Modelo Cliente-Servidor</w:t>
      </w:r>
    </w:p>
    <w:p w14:paraId="096299B7" w14:textId="24FFAABA" w:rsidR="003B2C13" w:rsidRPr="00C33B81" w:rsidRDefault="003B2C13" w:rsidP="003B2C13">
      <w:pPr>
        <w:pStyle w:val="BodyText"/>
        <w:rPr>
          <w:rFonts w:ascii="Times New Roman" w:hAnsi="Times New Roman"/>
        </w:rPr>
      </w:pPr>
      <w:r w:rsidRPr="00C33B81">
        <w:rPr>
          <w:rFonts w:ascii="Times New Roman" w:hAnsi="Times New Roman"/>
        </w:rPr>
        <w:t xml:space="preserve">Segundo </w:t>
      </w:r>
      <w:sdt>
        <w:sdtPr>
          <w:rPr>
            <w:rFonts w:ascii="Times New Roman" w:hAnsi="Times New Roman"/>
          </w:rPr>
          <w:id w:val="-848557355"/>
          <w:citation/>
        </w:sdtPr>
        <w:sdtContent>
          <w:r w:rsidR="00F26938" w:rsidRPr="00C33B81">
            <w:rPr>
              <w:rFonts w:ascii="Times New Roman" w:hAnsi="Times New Roman"/>
            </w:rPr>
            <w:fldChar w:fldCharType="begin"/>
          </w:r>
          <w:r w:rsidR="00F26938" w:rsidRPr="00C33B81">
            <w:rPr>
              <w:rFonts w:ascii="Times New Roman" w:hAnsi="Times New Roman"/>
            </w:rPr>
            <w:instrText xml:space="preserve"> CITATION Edb15 \l 1033 </w:instrText>
          </w:r>
          <w:r w:rsidR="00F26938" w:rsidRPr="00C33B81">
            <w:rPr>
              <w:rFonts w:ascii="Times New Roman" w:hAnsi="Times New Roman"/>
            </w:rPr>
            <w:fldChar w:fldCharType="separate"/>
          </w:r>
          <w:r w:rsidR="00F26938" w:rsidRPr="00C33B81">
            <w:rPr>
              <w:rFonts w:ascii="Times New Roman" w:hAnsi="Times New Roman"/>
              <w:noProof/>
            </w:rPr>
            <w:t>(Ferneda n.d.)</w:t>
          </w:r>
          <w:r w:rsidR="00F26938" w:rsidRPr="00C33B81">
            <w:rPr>
              <w:rFonts w:ascii="Times New Roman" w:hAnsi="Times New Roman"/>
            </w:rPr>
            <w:fldChar w:fldCharType="end"/>
          </w:r>
        </w:sdtContent>
      </w:sdt>
      <w:r w:rsidRPr="00C33B81">
        <w:rPr>
          <w:rFonts w:ascii="Times New Roman" w:hAnsi="Times New Roman"/>
        </w:rPr>
        <w:t>, o termo Cliente/Servidor refere-se ao método de distribuição de aplicações computacionais através de muitas plataformas. Tipicamente essas aplicações estão divididas entre um provedor de acesso e uma central de dados e numerosos clientes contendo uma interface gráfica para usuários para acessar e manipular dados.</w:t>
      </w:r>
    </w:p>
    <w:p w14:paraId="26AFB063" w14:textId="77777777" w:rsidR="003B2C13" w:rsidRPr="00C33B81" w:rsidRDefault="003B2C13" w:rsidP="003B2C13">
      <w:pPr>
        <w:pStyle w:val="BodyText"/>
        <w:rPr>
          <w:rFonts w:ascii="Times New Roman" w:hAnsi="Times New Roman"/>
        </w:rPr>
      </w:pPr>
      <w:r w:rsidRPr="00C33B81">
        <w:rPr>
          <w:rFonts w:ascii="Times New Roman" w:hAnsi="Times New Roman"/>
        </w:rPr>
        <w:t>O Cliente, também denominado de “front-end” e “WorkStation”, é um processo que interage com o usuário através de uma interface gráfica ou não, permitindo consultas ou comandos para recuperação de dados e análise e representando o meio pela qual os resultados são apresentados.</w:t>
      </w:r>
    </w:p>
    <w:p w14:paraId="3D0E9491" w14:textId="77777777" w:rsidR="003B2C13" w:rsidRPr="00C33B81" w:rsidRDefault="003B2C13" w:rsidP="003B2C13">
      <w:pPr>
        <w:pStyle w:val="BodyText"/>
        <w:rPr>
          <w:rFonts w:ascii="Times New Roman" w:hAnsi="Times New Roman"/>
        </w:rPr>
      </w:pPr>
      <w:r w:rsidRPr="00C33B81">
        <w:rPr>
          <w:rFonts w:ascii="Times New Roman" w:hAnsi="Times New Roman"/>
        </w:rPr>
        <w:t>Além disso, apresenta algumas características distintas:</w:t>
      </w:r>
    </w:p>
    <w:p w14:paraId="736646E7" w14:textId="77777777" w:rsidR="003B2C13" w:rsidRPr="00C33B81" w:rsidRDefault="003B2C13" w:rsidP="003622B9">
      <w:pPr>
        <w:pStyle w:val="BodyText"/>
        <w:numPr>
          <w:ilvl w:val="0"/>
          <w:numId w:val="7"/>
        </w:numPr>
        <w:rPr>
          <w:rFonts w:ascii="Times New Roman" w:hAnsi="Times New Roman"/>
        </w:rPr>
      </w:pPr>
      <w:r w:rsidRPr="00C33B81">
        <w:rPr>
          <w:rFonts w:ascii="Times New Roman" w:hAnsi="Times New Roman"/>
        </w:rPr>
        <w:t>É o processo activo na relação Cliente/Servidor;</w:t>
      </w:r>
    </w:p>
    <w:p w14:paraId="35BB1004" w14:textId="77777777" w:rsidR="003B2C13" w:rsidRPr="00C33B81" w:rsidRDefault="003B2C13" w:rsidP="003622B9">
      <w:pPr>
        <w:pStyle w:val="BodyText"/>
        <w:numPr>
          <w:ilvl w:val="0"/>
          <w:numId w:val="7"/>
        </w:numPr>
        <w:rPr>
          <w:rFonts w:ascii="Times New Roman" w:hAnsi="Times New Roman"/>
        </w:rPr>
      </w:pPr>
      <w:r w:rsidRPr="00C33B81">
        <w:rPr>
          <w:rFonts w:ascii="Times New Roman" w:hAnsi="Times New Roman"/>
        </w:rPr>
        <w:t>Inicia e termina as conversações com os Servidores, solicitando serviços distribuídos;</w:t>
      </w:r>
    </w:p>
    <w:p w14:paraId="64624C48" w14:textId="77777777" w:rsidR="003B2C13" w:rsidRPr="00C33B81" w:rsidRDefault="003B2C13" w:rsidP="003622B9">
      <w:pPr>
        <w:pStyle w:val="BodyText"/>
        <w:numPr>
          <w:ilvl w:val="0"/>
          <w:numId w:val="7"/>
        </w:numPr>
        <w:rPr>
          <w:rFonts w:ascii="Times New Roman" w:hAnsi="Times New Roman"/>
        </w:rPr>
      </w:pPr>
      <w:r w:rsidRPr="00C33B81">
        <w:rPr>
          <w:rFonts w:ascii="Times New Roman" w:hAnsi="Times New Roman"/>
        </w:rPr>
        <w:t>Não se comunica com outros Clientes;</w:t>
      </w:r>
    </w:p>
    <w:p w14:paraId="2A155667" w14:textId="77777777" w:rsidR="003B2C13" w:rsidRPr="00C33B81" w:rsidRDefault="003B2C13" w:rsidP="003622B9">
      <w:pPr>
        <w:pStyle w:val="BodyText"/>
        <w:numPr>
          <w:ilvl w:val="0"/>
          <w:numId w:val="7"/>
        </w:numPr>
        <w:rPr>
          <w:rFonts w:ascii="Times New Roman" w:hAnsi="Times New Roman"/>
        </w:rPr>
      </w:pPr>
      <w:r w:rsidRPr="00C33B81">
        <w:rPr>
          <w:rFonts w:ascii="Times New Roman" w:hAnsi="Times New Roman"/>
        </w:rPr>
        <w:t>Torna a rede transparente ao usuário.</w:t>
      </w:r>
    </w:p>
    <w:p w14:paraId="0FA064A5" w14:textId="77777777" w:rsidR="003B2C13" w:rsidRPr="00C33B81" w:rsidRDefault="003B2C13" w:rsidP="003B2C13">
      <w:pPr>
        <w:pStyle w:val="BodyText"/>
        <w:rPr>
          <w:rFonts w:ascii="Times New Roman" w:hAnsi="Times New Roman"/>
        </w:rPr>
      </w:pPr>
      <w:r w:rsidRPr="00C33B81">
        <w:rPr>
          <w:rFonts w:ascii="Times New Roman" w:hAnsi="Times New Roman"/>
        </w:rPr>
        <w:t>Servidor Também denominado “</w:t>
      </w:r>
      <w:r w:rsidRPr="00C33B81">
        <w:rPr>
          <w:rFonts w:ascii="Times New Roman" w:hAnsi="Times New Roman"/>
          <w:i/>
        </w:rPr>
        <w:t>back-end</w:t>
      </w:r>
      <w:r w:rsidRPr="00C33B81">
        <w:rPr>
          <w:rFonts w:ascii="Times New Roman" w:hAnsi="Times New Roman"/>
        </w:rPr>
        <w:t>”, fornece um determinado serviço que fica disponível para todo Cliente que o necessita. A natureza e escopo do serviço são definidos pelo objectivo da aplicação Cliente/Servidor. Além disso, ele apresenta ainda algumas propriedades distintas:</w:t>
      </w:r>
    </w:p>
    <w:p w14:paraId="1741BC66" w14:textId="77777777" w:rsidR="003B2C13" w:rsidRPr="00C33B81" w:rsidRDefault="003B2C13" w:rsidP="003622B9">
      <w:pPr>
        <w:pStyle w:val="BodyText"/>
        <w:numPr>
          <w:ilvl w:val="0"/>
          <w:numId w:val="8"/>
        </w:numPr>
        <w:rPr>
          <w:rFonts w:ascii="Times New Roman" w:hAnsi="Times New Roman"/>
        </w:rPr>
      </w:pPr>
      <w:r w:rsidRPr="00C33B81">
        <w:rPr>
          <w:rFonts w:ascii="Times New Roman" w:hAnsi="Times New Roman"/>
        </w:rPr>
        <w:t>É o processo reactivo na relação Cliente/Servidor;</w:t>
      </w:r>
    </w:p>
    <w:p w14:paraId="4FE56035" w14:textId="77777777" w:rsidR="003B2C13" w:rsidRPr="00C33B81" w:rsidRDefault="003B2C13" w:rsidP="003622B9">
      <w:pPr>
        <w:pStyle w:val="BodyText"/>
        <w:numPr>
          <w:ilvl w:val="0"/>
          <w:numId w:val="8"/>
        </w:numPr>
        <w:rPr>
          <w:rFonts w:ascii="Times New Roman" w:hAnsi="Times New Roman"/>
        </w:rPr>
      </w:pPr>
      <w:r w:rsidRPr="00C33B81">
        <w:rPr>
          <w:rFonts w:ascii="Times New Roman" w:hAnsi="Times New Roman"/>
        </w:rPr>
        <w:t>Possui uma execução contínua;</w:t>
      </w:r>
    </w:p>
    <w:p w14:paraId="2DA8B236" w14:textId="77777777" w:rsidR="003B2C13" w:rsidRPr="00C33B81" w:rsidRDefault="003B2C13" w:rsidP="003622B9">
      <w:pPr>
        <w:pStyle w:val="BodyText"/>
        <w:numPr>
          <w:ilvl w:val="0"/>
          <w:numId w:val="8"/>
        </w:numPr>
        <w:rPr>
          <w:rFonts w:ascii="Times New Roman" w:hAnsi="Times New Roman"/>
        </w:rPr>
      </w:pPr>
      <w:r w:rsidRPr="00C33B81">
        <w:rPr>
          <w:rFonts w:ascii="Times New Roman" w:hAnsi="Times New Roman"/>
        </w:rPr>
        <w:t>Recebe e responde às solicitações dos Clientes;</w:t>
      </w:r>
    </w:p>
    <w:p w14:paraId="3BC99D1B" w14:textId="77777777" w:rsidR="003B2C13" w:rsidRPr="00C33B81" w:rsidRDefault="003B2C13" w:rsidP="003622B9">
      <w:pPr>
        <w:pStyle w:val="BodyText"/>
        <w:numPr>
          <w:ilvl w:val="0"/>
          <w:numId w:val="8"/>
        </w:numPr>
        <w:rPr>
          <w:rFonts w:ascii="Times New Roman" w:hAnsi="Times New Roman"/>
        </w:rPr>
      </w:pPr>
      <w:r w:rsidRPr="00C33B81">
        <w:rPr>
          <w:rFonts w:ascii="Times New Roman" w:hAnsi="Times New Roman"/>
        </w:rPr>
        <w:t>Não se comunica com outros Servidores enquanto estiver fazendo o papel de Servidor;</w:t>
      </w:r>
    </w:p>
    <w:p w14:paraId="409CE655" w14:textId="77777777" w:rsidR="003B2C13" w:rsidRPr="00C33B81" w:rsidRDefault="003B2C13" w:rsidP="003622B9">
      <w:pPr>
        <w:pStyle w:val="BodyText"/>
        <w:numPr>
          <w:ilvl w:val="0"/>
          <w:numId w:val="8"/>
        </w:numPr>
        <w:rPr>
          <w:rFonts w:ascii="Times New Roman" w:hAnsi="Times New Roman"/>
        </w:rPr>
      </w:pPr>
      <w:r w:rsidRPr="00C33B81">
        <w:rPr>
          <w:rFonts w:ascii="Times New Roman" w:hAnsi="Times New Roman"/>
        </w:rPr>
        <w:t>Presta serviços distribuídos;</w:t>
      </w:r>
    </w:p>
    <w:p w14:paraId="5E3D1655" w14:textId="77777777" w:rsidR="003B2C13" w:rsidRPr="00C33B81" w:rsidRDefault="003B2C13" w:rsidP="003622B9">
      <w:pPr>
        <w:pStyle w:val="BodyText"/>
        <w:numPr>
          <w:ilvl w:val="0"/>
          <w:numId w:val="8"/>
        </w:numPr>
        <w:rPr>
          <w:rFonts w:ascii="Times New Roman" w:hAnsi="Times New Roman"/>
        </w:rPr>
      </w:pPr>
      <w:r w:rsidRPr="00C33B81">
        <w:rPr>
          <w:rFonts w:ascii="Times New Roman" w:hAnsi="Times New Roman"/>
        </w:rPr>
        <w:t>Atende a diversos Clientes simultaneamente.</w:t>
      </w:r>
    </w:p>
    <w:p w14:paraId="688E9158" w14:textId="77777777" w:rsidR="009D46EC" w:rsidRPr="00C33B81" w:rsidRDefault="009D46EC" w:rsidP="00FD3818">
      <w:pPr>
        <w:pStyle w:val="BodyText"/>
        <w:rPr>
          <w:rFonts w:ascii="Times New Roman" w:hAnsi="Times New Roman"/>
          <w:b/>
        </w:rPr>
      </w:pPr>
    </w:p>
    <w:p w14:paraId="00C8DDE1" w14:textId="19043D11" w:rsidR="00A76F68" w:rsidRPr="00C33B81" w:rsidRDefault="00A76F68">
      <w:pPr>
        <w:spacing w:before="0" w:after="0" w:line="240" w:lineRule="auto"/>
        <w:jc w:val="left"/>
        <w:rPr>
          <w:b/>
        </w:rPr>
      </w:pPr>
    </w:p>
    <w:p w14:paraId="5C7A8C43" w14:textId="001355A2" w:rsidR="003B2C13" w:rsidRPr="00C33B81" w:rsidRDefault="003A5C4A" w:rsidP="00FD3818">
      <w:pPr>
        <w:pStyle w:val="BodyText"/>
        <w:rPr>
          <w:rFonts w:ascii="Times New Roman" w:hAnsi="Times New Roman"/>
          <w:b/>
        </w:rPr>
      </w:pPr>
      <w:r w:rsidRPr="00C33B81">
        <w:rPr>
          <w:rFonts w:ascii="Times New Roman" w:hAnsi="Times New Roman"/>
          <w:b/>
        </w:rPr>
        <w:t>2.2.3.2 Arquitectura L</w:t>
      </w:r>
      <w:r w:rsidR="00B97719" w:rsidRPr="00C33B81">
        <w:rPr>
          <w:rFonts w:ascii="Times New Roman" w:hAnsi="Times New Roman"/>
          <w:b/>
        </w:rPr>
        <w:t>ó</w:t>
      </w:r>
      <w:r w:rsidRPr="00C33B81">
        <w:rPr>
          <w:rFonts w:ascii="Times New Roman" w:hAnsi="Times New Roman"/>
          <w:b/>
        </w:rPr>
        <w:t xml:space="preserve">gica </w:t>
      </w:r>
    </w:p>
    <w:p w14:paraId="6463CA11" w14:textId="77777777" w:rsidR="00A80E0F" w:rsidRPr="00C33B81" w:rsidRDefault="00A80E0F" w:rsidP="00A80E0F">
      <w:pPr>
        <w:spacing w:before="0" w:after="160"/>
        <w:rPr>
          <w:rFonts w:eastAsia="Calibri"/>
        </w:rPr>
      </w:pPr>
      <w:r w:rsidRPr="00C33B81">
        <w:rPr>
          <w:rFonts w:eastAsia="Calibri"/>
        </w:rPr>
        <w:t xml:space="preserve">Uma arquitectura em </w:t>
      </w:r>
      <w:r w:rsidRPr="00C33B81">
        <w:rPr>
          <w:rFonts w:eastAsia="Calibri"/>
          <w:i/>
        </w:rPr>
        <w:t>n-tier</w:t>
      </w:r>
      <w:r w:rsidRPr="00C33B81">
        <w:rPr>
          <w:rFonts w:eastAsia="Calibri"/>
        </w:rPr>
        <w:t xml:space="preserve"> é a separação de aplicativo desenvolvido de forma a ter várias camadas lógicas. Cada camada é autocontida o suficiente de forma que a aplicação pode ser dividida em vários computadores em uma rede distribuída.</w:t>
      </w:r>
    </w:p>
    <w:p w14:paraId="634BE54F" w14:textId="1CDF6BD2" w:rsidR="00A80E0F" w:rsidRPr="00C33B81" w:rsidRDefault="00A80E0F" w:rsidP="00A80E0F">
      <w:pPr>
        <w:spacing w:before="0" w:after="160"/>
        <w:rPr>
          <w:rFonts w:eastAsia="Calibri"/>
        </w:rPr>
      </w:pPr>
      <w:r w:rsidRPr="00C33B81">
        <w:rPr>
          <w:rFonts w:eastAsia="Calibri"/>
        </w:rPr>
        <w:t xml:space="preserve">A arquitectura </w:t>
      </w:r>
      <w:r w:rsidRPr="00C33B81">
        <w:rPr>
          <w:rFonts w:eastAsia="Calibri"/>
          <w:i/>
        </w:rPr>
        <w:t>n-tier</w:t>
      </w:r>
      <w:r w:rsidRPr="00C33B81">
        <w:rPr>
          <w:rFonts w:eastAsia="Calibri"/>
        </w:rPr>
        <w:t xml:space="preserve"> possui 2 ou mais camadas, sendo mais comum as de 3 camadas, comumente usada em aplicações web. Cada camada da arquitectura é normalmente mantida em um servidor específico para tornar-se mais escalonável e independente das demais.</w:t>
      </w:r>
      <w:sdt>
        <w:sdtPr>
          <w:rPr>
            <w:rFonts w:eastAsia="Calibri"/>
          </w:rPr>
          <w:id w:val="-906752123"/>
          <w:citation/>
        </w:sdtPr>
        <w:sdtContent>
          <w:r w:rsidR="00602E36" w:rsidRPr="00C33B81">
            <w:rPr>
              <w:rFonts w:eastAsia="Calibri"/>
            </w:rPr>
            <w:fldChar w:fldCharType="begin"/>
          </w:r>
          <w:r w:rsidR="00602E36" w:rsidRPr="00C33B81">
            <w:rPr>
              <w:rFonts w:eastAsia="Calibri"/>
            </w:rPr>
            <w:instrText xml:space="preserve"> CITATION Fab15 \l 2070 </w:instrText>
          </w:r>
          <w:r w:rsidR="00602E36" w:rsidRPr="00C33B81">
            <w:rPr>
              <w:rFonts w:eastAsia="Calibri"/>
            </w:rPr>
            <w:fldChar w:fldCharType="separate"/>
          </w:r>
          <w:r w:rsidR="00602E36" w:rsidRPr="00C33B81">
            <w:rPr>
              <w:rFonts w:eastAsia="Calibri"/>
              <w:noProof/>
            </w:rPr>
            <w:t xml:space="preserve"> (Soares s.d.)</w:t>
          </w:r>
          <w:r w:rsidR="00602E36" w:rsidRPr="00C33B81">
            <w:rPr>
              <w:rFonts w:eastAsia="Calibri"/>
            </w:rPr>
            <w:fldChar w:fldCharType="end"/>
          </w:r>
        </w:sdtContent>
      </w:sdt>
    </w:p>
    <w:p w14:paraId="71A9008E" w14:textId="77777777" w:rsidR="003A5C4A" w:rsidRPr="00C33B81" w:rsidRDefault="00BA2723" w:rsidP="00FD3818">
      <w:pPr>
        <w:pStyle w:val="BodyText"/>
        <w:rPr>
          <w:rFonts w:ascii="Times New Roman" w:hAnsi="Times New Roman"/>
          <w:b/>
        </w:rPr>
      </w:pPr>
      <w:r w:rsidRPr="00C33B81">
        <w:rPr>
          <w:rFonts w:ascii="Times New Roman" w:hAnsi="Times New Roman"/>
          <w:b/>
        </w:rPr>
        <w:t>Modelo em 2 camada</w:t>
      </w:r>
      <w:r w:rsidR="00954CEE" w:rsidRPr="00C33B81">
        <w:rPr>
          <w:rFonts w:ascii="Times New Roman" w:hAnsi="Times New Roman"/>
          <w:b/>
        </w:rPr>
        <w:t>s</w:t>
      </w:r>
      <w:r w:rsidRPr="00C33B81">
        <w:rPr>
          <w:rFonts w:ascii="Times New Roman" w:hAnsi="Times New Roman"/>
          <w:b/>
        </w:rPr>
        <w:t xml:space="preserve"> (2-tier)</w:t>
      </w:r>
    </w:p>
    <w:p w14:paraId="7B874743" w14:textId="276B6D9D" w:rsidR="00BA2723" w:rsidRPr="00C33B81" w:rsidRDefault="004C4D97" w:rsidP="00BA2723">
      <w:pPr>
        <w:pStyle w:val="BodyText"/>
        <w:spacing w:line="276" w:lineRule="auto"/>
        <w:rPr>
          <w:rFonts w:ascii="Times New Roman" w:hAnsi="Times New Roman"/>
        </w:rPr>
      </w:pPr>
      <w:r w:rsidRPr="00C33B81">
        <w:rPr>
          <w:rFonts w:ascii="Times New Roman" w:hAnsi="Times New Roman"/>
        </w:rPr>
        <w:t>N</w:t>
      </w:r>
      <w:r w:rsidR="00BA2723" w:rsidRPr="00C33B81">
        <w:rPr>
          <w:rFonts w:ascii="Times New Roman" w:hAnsi="Times New Roman"/>
        </w:rPr>
        <w:t xml:space="preserve">o início da utilização do modelo Cliente/Servidor, as aplicações foram desenvolvidas utilizando-se um modelo de desenvolvimento em duas camadas. Neste modelo, um programa, normalmente desenvolvido em um ambiente de desenvolvimento, como o Visual Basic, Delphi ou Power Builder, é instalado em cada Cliente. </w:t>
      </w:r>
      <w:r w:rsidR="00B97719" w:rsidRPr="00C33B81">
        <w:rPr>
          <w:rFonts w:ascii="Times New Roman" w:hAnsi="Times New Roman"/>
        </w:rPr>
        <w:t>Este programa acessa</w:t>
      </w:r>
      <w:r w:rsidR="00BA2723" w:rsidRPr="00C33B81">
        <w:rPr>
          <w:rFonts w:ascii="Times New Roman" w:hAnsi="Times New Roman"/>
        </w:rPr>
        <w:t xml:space="preserve"> dados em um servidor de Banco de dados.</w:t>
      </w:r>
    </w:p>
    <w:p w14:paraId="0FC5C2F7" w14:textId="77777777" w:rsidR="00BA2723" w:rsidRPr="00C33B81" w:rsidRDefault="00BA2723" w:rsidP="00BA2723">
      <w:pPr>
        <w:pStyle w:val="BodyText"/>
        <w:spacing w:line="276" w:lineRule="auto"/>
        <w:rPr>
          <w:rFonts w:ascii="Times New Roman" w:hAnsi="Times New Roman"/>
        </w:rPr>
      </w:pPr>
      <w:r w:rsidRPr="00C33B81">
        <w:rPr>
          <w:rFonts w:ascii="Times New Roman" w:hAnsi="Times New Roman"/>
        </w:rPr>
        <w:t>No modelo de duas camadas, temos um programa que é instalado no Cliente, programa esse que faz acesso a um Banco de dados que fica residente no Servidor de Banco de dados</w:t>
      </w:r>
    </w:p>
    <w:p w14:paraId="30D52751" w14:textId="77777777" w:rsidR="00DD0CEA" w:rsidRPr="00C33B81" w:rsidRDefault="00DD0CEA" w:rsidP="00DD0CEA">
      <w:pPr>
        <w:pStyle w:val="BodyText"/>
        <w:spacing w:line="276" w:lineRule="auto"/>
        <w:rPr>
          <w:rFonts w:ascii="Times New Roman" w:hAnsi="Times New Roman"/>
        </w:rPr>
      </w:pPr>
      <w:r w:rsidRPr="00C33B81">
        <w:rPr>
          <w:rFonts w:ascii="Times New Roman" w:hAnsi="Times New Roman"/>
        </w:rPr>
        <w:t>No modelo de 2 camadas, a aplicação Cliente é responsável pelas seguintes funções:</w:t>
      </w:r>
    </w:p>
    <w:p w14:paraId="7C5220FE" w14:textId="77777777" w:rsidR="00DD0CEA" w:rsidRPr="00C33B81" w:rsidRDefault="00DD0CEA" w:rsidP="003622B9">
      <w:pPr>
        <w:pStyle w:val="BodyText"/>
        <w:numPr>
          <w:ilvl w:val="0"/>
          <w:numId w:val="9"/>
        </w:numPr>
        <w:spacing w:line="276" w:lineRule="auto"/>
        <w:rPr>
          <w:rFonts w:ascii="Times New Roman" w:hAnsi="Times New Roman"/>
        </w:rPr>
      </w:pPr>
      <w:r w:rsidRPr="00C33B81">
        <w:rPr>
          <w:rFonts w:ascii="Times New Roman" w:hAnsi="Times New Roman"/>
        </w:rPr>
        <w:t>Apresentação</w:t>
      </w:r>
    </w:p>
    <w:p w14:paraId="75C8B6EB" w14:textId="77777777" w:rsidR="00DD0CEA" w:rsidRPr="00C33B81" w:rsidRDefault="00DD0CEA" w:rsidP="003622B9">
      <w:pPr>
        <w:pStyle w:val="BodyText"/>
        <w:numPr>
          <w:ilvl w:val="0"/>
          <w:numId w:val="9"/>
        </w:numPr>
        <w:spacing w:line="276" w:lineRule="auto"/>
        <w:rPr>
          <w:rFonts w:ascii="Times New Roman" w:hAnsi="Times New Roman"/>
        </w:rPr>
      </w:pPr>
      <w:r w:rsidRPr="00C33B81">
        <w:rPr>
          <w:rFonts w:ascii="Times New Roman" w:hAnsi="Times New Roman"/>
        </w:rPr>
        <w:t>Lógica do Negócio</w:t>
      </w:r>
    </w:p>
    <w:p w14:paraId="2372392F" w14:textId="5C7AEE18" w:rsidR="00954CEE" w:rsidRPr="00C33B81" w:rsidRDefault="00DD0CEA" w:rsidP="00954CEE">
      <w:pPr>
        <w:pStyle w:val="BodyText"/>
        <w:spacing w:line="276" w:lineRule="auto"/>
        <w:rPr>
          <w:rFonts w:ascii="Times New Roman" w:hAnsi="Times New Roman"/>
        </w:rPr>
      </w:pPr>
      <w:r w:rsidRPr="00C33B81">
        <w:rPr>
          <w:rFonts w:ascii="Times New Roman" w:hAnsi="Times New Roman"/>
        </w:rPr>
        <w:t>J</w:t>
      </w:r>
      <w:r w:rsidR="000F3E25" w:rsidRPr="00C33B81">
        <w:rPr>
          <w:rFonts w:ascii="Times New Roman" w:hAnsi="Times New Roman"/>
        </w:rPr>
        <w:t xml:space="preserve">á o servidor é responsável por </w:t>
      </w:r>
      <w:r w:rsidRPr="00C33B81">
        <w:rPr>
          <w:rFonts w:ascii="Times New Roman" w:hAnsi="Times New Roman"/>
        </w:rPr>
        <w:t>Armazenar os dados</w:t>
      </w:r>
      <w:r w:rsidR="004C4D97" w:rsidRPr="00C33B81">
        <w:rPr>
          <w:rFonts w:ascii="Times New Roman" w:hAnsi="Times New Roman"/>
        </w:rPr>
        <w:t>.</w:t>
      </w:r>
      <w:r w:rsidR="000F3E25" w:rsidRPr="00C33B81">
        <w:rPr>
          <w:rFonts w:ascii="Times New Roman" w:hAnsi="Times New Roman"/>
        </w:rPr>
        <w:t xml:space="preserve"> </w:t>
      </w:r>
      <w:sdt>
        <w:sdtPr>
          <w:rPr>
            <w:rFonts w:ascii="Times New Roman" w:hAnsi="Times New Roman"/>
          </w:rPr>
          <w:id w:val="1015811296"/>
          <w:citation/>
        </w:sdtPr>
        <w:sdtContent>
          <w:r w:rsidR="004C4D97" w:rsidRPr="00C33B81">
            <w:rPr>
              <w:rFonts w:ascii="Times New Roman" w:hAnsi="Times New Roman"/>
            </w:rPr>
            <w:fldChar w:fldCharType="begin"/>
          </w:r>
          <w:r w:rsidR="004C4D97" w:rsidRPr="00C33B81">
            <w:rPr>
              <w:rFonts w:ascii="Times New Roman" w:hAnsi="Times New Roman"/>
            </w:rPr>
            <w:instrText xml:space="preserve"> CITATION Fab15 \l 2070 </w:instrText>
          </w:r>
          <w:r w:rsidR="004C4D97" w:rsidRPr="00C33B81">
            <w:rPr>
              <w:rFonts w:ascii="Times New Roman" w:hAnsi="Times New Roman"/>
            </w:rPr>
            <w:fldChar w:fldCharType="separate"/>
          </w:r>
          <w:r w:rsidR="004C4D97" w:rsidRPr="00C33B81">
            <w:rPr>
              <w:rFonts w:ascii="Times New Roman" w:hAnsi="Times New Roman"/>
              <w:noProof/>
            </w:rPr>
            <w:t>(Soares s.d.)</w:t>
          </w:r>
          <w:r w:rsidR="004C4D97" w:rsidRPr="00C33B81">
            <w:rPr>
              <w:rFonts w:ascii="Times New Roman" w:hAnsi="Times New Roman"/>
            </w:rPr>
            <w:fldChar w:fldCharType="end"/>
          </w:r>
        </w:sdtContent>
      </w:sdt>
    </w:p>
    <w:p w14:paraId="560A35B8" w14:textId="77777777" w:rsidR="004C4D97" w:rsidRPr="00C33B81" w:rsidRDefault="004C4D97" w:rsidP="00954CEE">
      <w:pPr>
        <w:pStyle w:val="BodyText"/>
        <w:spacing w:line="276" w:lineRule="auto"/>
        <w:rPr>
          <w:rFonts w:ascii="Times New Roman" w:hAnsi="Times New Roman"/>
        </w:rPr>
      </w:pPr>
    </w:p>
    <w:p w14:paraId="70088C20" w14:textId="77777777" w:rsidR="00954CEE" w:rsidRPr="00C33B81" w:rsidRDefault="00954CEE" w:rsidP="00954CEE">
      <w:pPr>
        <w:pStyle w:val="BodyText"/>
        <w:spacing w:line="276" w:lineRule="auto"/>
        <w:rPr>
          <w:rFonts w:ascii="Times New Roman" w:hAnsi="Times New Roman"/>
          <w:b/>
        </w:rPr>
      </w:pPr>
      <w:r w:rsidRPr="00C33B81">
        <w:rPr>
          <w:rFonts w:ascii="Times New Roman" w:hAnsi="Times New Roman"/>
          <w:b/>
        </w:rPr>
        <w:t>Modelo em 3 camadas (3-tier)</w:t>
      </w:r>
    </w:p>
    <w:p w14:paraId="12F48F7B" w14:textId="55EE51D2" w:rsidR="00954CEE" w:rsidRPr="00C33B81" w:rsidRDefault="000F3E25" w:rsidP="00954CEE">
      <w:pPr>
        <w:pStyle w:val="BodyText"/>
        <w:spacing w:line="276" w:lineRule="auto"/>
        <w:rPr>
          <w:rFonts w:ascii="Times New Roman" w:hAnsi="Times New Roman"/>
        </w:rPr>
      </w:pPr>
      <w:r w:rsidRPr="00C33B81">
        <w:rPr>
          <w:rFonts w:ascii="Times New Roman" w:hAnsi="Times New Roman"/>
        </w:rPr>
        <w:t>Como</w:t>
      </w:r>
      <w:r w:rsidR="00954CEE" w:rsidRPr="00C33B81">
        <w:rPr>
          <w:rFonts w:ascii="Times New Roman" w:hAnsi="Times New Roman"/>
        </w:rPr>
        <w:t xml:space="preserve"> uma evolução do modelo de 2 camadas, surge o modelo de três camadas. A ideia básica do modelo de 3 camadas é: retirar as “Regras do Negócio” do cliente e centralizá-las em um determinado ponto, o qual é chamado de Servidor de Aplicações.</w:t>
      </w:r>
    </w:p>
    <w:p w14:paraId="4B310BDE" w14:textId="77777777" w:rsidR="00954CEE" w:rsidRPr="00C33B81" w:rsidRDefault="00954CEE" w:rsidP="00954CEE">
      <w:pPr>
        <w:pStyle w:val="BodyText"/>
        <w:spacing w:line="276" w:lineRule="auto"/>
        <w:rPr>
          <w:rFonts w:ascii="Times New Roman" w:hAnsi="Times New Roman"/>
        </w:rPr>
      </w:pPr>
      <w:r w:rsidRPr="00C33B81">
        <w:rPr>
          <w:rFonts w:ascii="Times New Roman" w:hAnsi="Times New Roman"/>
        </w:rPr>
        <w:t>Sendo assim o modelo 3-tier possui as seguintes camadas:</w:t>
      </w:r>
    </w:p>
    <w:p w14:paraId="33A1279B" w14:textId="77777777" w:rsidR="00954CEE" w:rsidRPr="00C33B81" w:rsidRDefault="00954CEE" w:rsidP="003622B9">
      <w:pPr>
        <w:pStyle w:val="BodyText"/>
        <w:numPr>
          <w:ilvl w:val="0"/>
          <w:numId w:val="11"/>
        </w:numPr>
        <w:spacing w:line="276" w:lineRule="auto"/>
        <w:rPr>
          <w:rFonts w:ascii="Times New Roman" w:hAnsi="Times New Roman"/>
        </w:rPr>
      </w:pPr>
      <w:r w:rsidRPr="00C33B81">
        <w:rPr>
          <w:rFonts w:ascii="Times New Roman" w:hAnsi="Times New Roman"/>
        </w:rPr>
        <w:t>Camada de Apresentação: esta camada interage directamente com o usuário, é através dela que são feitas as requisições como consultas, por exemplo.</w:t>
      </w:r>
    </w:p>
    <w:p w14:paraId="4879249F" w14:textId="77777777" w:rsidR="00954CEE" w:rsidRPr="00C33B81" w:rsidRDefault="00954CEE" w:rsidP="003622B9">
      <w:pPr>
        <w:pStyle w:val="BodyText"/>
        <w:numPr>
          <w:ilvl w:val="0"/>
          <w:numId w:val="11"/>
        </w:numPr>
        <w:spacing w:line="276" w:lineRule="auto"/>
        <w:rPr>
          <w:rFonts w:ascii="Times New Roman" w:hAnsi="Times New Roman"/>
        </w:rPr>
      </w:pPr>
      <w:r w:rsidRPr="00C33B81">
        <w:rPr>
          <w:rFonts w:ascii="Times New Roman" w:hAnsi="Times New Roman"/>
        </w:rPr>
        <w:t>Camada de Negócios</w:t>
      </w:r>
      <w:r w:rsidR="00134BD4" w:rsidRPr="00C33B81">
        <w:rPr>
          <w:rFonts w:ascii="Times New Roman" w:hAnsi="Times New Roman"/>
        </w:rPr>
        <w:t xml:space="preserve"> ou Aplicação</w:t>
      </w:r>
      <w:r w:rsidRPr="00C33B81">
        <w:rPr>
          <w:rFonts w:ascii="Times New Roman" w:hAnsi="Times New Roman"/>
        </w:rPr>
        <w:t>: é nela que ficam as funções e regras de todo o negócio. Inexiste uma interface para o usuário e seus dados são voláteis, ou seja, para que algum dado seja mantido deve ser utilizada a camada de dados.</w:t>
      </w:r>
    </w:p>
    <w:p w14:paraId="6A7ED441" w14:textId="77777777" w:rsidR="00954CEE" w:rsidRPr="00C33B81" w:rsidRDefault="00954CEE" w:rsidP="003622B9">
      <w:pPr>
        <w:pStyle w:val="BodyText"/>
        <w:numPr>
          <w:ilvl w:val="0"/>
          <w:numId w:val="11"/>
        </w:numPr>
        <w:spacing w:line="276" w:lineRule="auto"/>
        <w:rPr>
          <w:rFonts w:ascii="Times New Roman" w:hAnsi="Times New Roman"/>
        </w:rPr>
      </w:pPr>
      <w:r w:rsidRPr="00C33B81">
        <w:rPr>
          <w:rFonts w:ascii="Times New Roman" w:hAnsi="Times New Roman"/>
        </w:rPr>
        <w:t>Camada de Dados: recebe as requisições da camada de negócios e seus métodos executam essas requisições em um banco de dados</w:t>
      </w:r>
    </w:p>
    <w:p w14:paraId="1EA1C26B" w14:textId="7FC3B882" w:rsidR="00134BD4" w:rsidRPr="00C33B81" w:rsidRDefault="00134BD4" w:rsidP="00134BD4">
      <w:pPr>
        <w:pStyle w:val="BodyText"/>
        <w:spacing w:line="276" w:lineRule="auto"/>
        <w:rPr>
          <w:rFonts w:ascii="Times New Roman" w:hAnsi="Times New Roman"/>
        </w:rPr>
      </w:pPr>
      <w:r w:rsidRPr="00C33B81">
        <w:rPr>
          <w:rFonts w:ascii="Times New Roman" w:hAnsi="Times New Roman"/>
        </w:rPr>
        <w:lastRenderedPageBreak/>
        <w:t>Acrescentar que as últimas camadas podem estar fisicamente na mesma máquina. Não é obrigatório que estas estejam fisicamente separadas.</w:t>
      </w:r>
      <w:sdt>
        <w:sdtPr>
          <w:rPr>
            <w:rFonts w:ascii="Times New Roman" w:hAnsi="Times New Roman"/>
          </w:rPr>
          <w:id w:val="1165283358"/>
          <w:citation/>
        </w:sdtPr>
        <w:sdtContent>
          <w:r w:rsidR="000F3E25" w:rsidRPr="00C33B81">
            <w:rPr>
              <w:rFonts w:ascii="Times New Roman" w:hAnsi="Times New Roman"/>
            </w:rPr>
            <w:fldChar w:fldCharType="begin"/>
          </w:r>
          <w:r w:rsidR="000F3E25" w:rsidRPr="00C33B81">
            <w:rPr>
              <w:rFonts w:ascii="Times New Roman" w:hAnsi="Times New Roman"/>
            </w:rPr>
            <w:instrText xml:space="preserve"> CITATION Fab15 \l 2070 </w:instrText>
          </w:r>
          <w:r w:rsidR="000F3E25" w:rsidRPr="00C33B81">
            <w:rPr>
              <w:rFonts w:ascii="Times New Roman" w:hAnsi="Times New Roman"/>
            </w:rPr>
            <w:fldChar w:fldCharType="separate"/>
          </w:r>
          <w:r w:rsidR="000F3E25" w:rsidRPr="00C33B81">
            <w:rPr>
              <w:rFonts w:ascii="Times New Roman" w:hAnsi="Times New Roman"/>
              <w:noProof/>
            </w:rPr>
            <w:t xml:space="preserve"> (Soares s.d.)</w:t>
          </w:r>
          <w:r w:rsidR="000F3E25" w:rsidRPr="00C33B81">
            <w:rPr>
              <w:rFonts w:ascii="Times New Roman" w:hAnsi="Times New Roman"/>
            </w:rPr>
            <w:fldChar w:fldCharType="end"/>
          </w:r>
        </w:sdtContent>
      </w:sdt>
    </w:p>
    <w:p w14:paraId="2C884391" w14:textId="7E5F3ACF" w:rsidR="00DE646A" w:rsidRPr="00C33B81" w:rsidRDefault="006227AC" w:rsidP="00DE646A">
      <w:pPr>
        <w:pStyle w:val="BodyText"/>
        <w:keepNext/>
        <w:spacing w:line="276" w:lineRule="auto"/>
        <w:rPr>
          <w:rFonts w:ascii="Times New Roman" w:hAnsi="Times New Roman"/>
        </w:rPr>
      </w:pPr>
      <w:r w:rsidRPr="00C33B81">
        <w:rPr>
          <w:rFonts w:ascii="Times New Roman" w:hAnsi="Times New Roman"/>
          <w:noProof/>
        </w:rPr>
        <w:drawing>
          <wp:inline distT="0" distB="0" distL="0" distR="0" wp14:anchorId="0D8B6535" wp14:editId="2E25E216">
            <wp:extent cx="4705350" cy="2009775"/>
            <wp:effectExtent l="0" t="0" r="0" b="0"/>
            <wp:docPr id="37" name="Picture 37" descr="3ca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camad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14:paraId="3EAC3F90" w14:textId="6DC1BA90" w:rsidR="00134BD4" w:rsidRPr="00C33B81" w:rsidRDefault="00DE646A" w:rsidP="00DE646A">
      <w:pPr>
        <w:pStyle w:val="Caption"/>
      </w:pPr>
      <w:bookmarkStart w:id="33" w:name="_Toc447676683"/>
      <w:r w:rsidRPr="00C33B81">
        <w:t xml:space="preserve">Figura </w:t>
      </w:r>
      <w:fldSimple w:instr=" SEQ Figura \* ARABIC ">
        <w:r w:rsidR="006766C6" w:rsidRPr="00C33B81">
          <w:rPr>
            <w:noProof/>
          </w:rPr>
          <w:t>1</w:t>
        </w:r>
      </w:fldSimple>
      <w:r w:rsidRPr="00C33B81">
        <w:t>- Modelo em 3 camadas</w:t>
      </w:r>
      <w:bookmarkEnd w:id="33"/>
    </w:p>
    <w:p w14:paraId="7466CE4D" w14:textId="77777777" w:rsidR="00134BD4" w:rsidRPr="00C33B81" w:rsidRDefault="00134BD4" w:rsidP="00134BD4">
      <w:pPr>
        <w:pStyle w:val="BodyText"/>
        <w:spacing w:line="276" w:lineRule="auto"/>
        <w:rPr>
          <w:rFonts w:ascii="Times New Roman" w:hAnsi="Times New Roman"/>
        </w:rPr>
      </w:pPr>
      <w:r w:rsidRPr="00C33B81">
        <w:rPr>
          <w:rFonts w:ascii="Times New Roman" w:hAnsi="Times New Roman"/>
        </w:rPr>
        <w:t>E</w:t>
      </w:r>
      <w:r w:rsidR="00E72FC4" w:rsidRPr="00C33B81">
        <w:rPr>
          <w:rFonts w:ascii="Times New Roman" w:hAnsi="Times New Roman"/>
        </w:rPr>
        <w:t>ste modelo foi criado para resolver os seguintes</w:t>
      </w:r>
      <w:r w:rsidRPr="00C33B81">
        <w:rPr>
          <w:rFonts w:ascii="Times New Roman" w:hAnsi="Times New Roman"/>
        </w:rPr>
        <w:t xml:space="preserve"> problemas do modelo em 2 camadas:</w:t>
      </w:r>
    </w:p>
    <w:p w14:paraId="27055C48" w14:textId="77777777" w:rsidR="00134BD4" w:rsidRPr="00C33B81" w:rsidRDefault="00134BD4" w:rsidP="003622B9">
      <w:pPr>
        <w:pStyle w:val="BodyText"/>
        <w:numPr>
          <w:ilvl w:val="0"/>
          <w:numId w:val="12"/>
        </w:numPr>
        <w:spacing w:line="276" w:lineRule="auto"/>
        <w:rPr>
          <w:rFonts w:ascii="Times New Roman" w:hAnsi="Times New Roman"/>
        </w:rPr>
      </w:pPr>
      <w:r w:rsidRPr="00C33B81">
        <w:rPr>
          <w:rFonts w:ascii="Times New Roman" w:hAnsi="Times New Roman"/>
        </w:rPr>
        <w:t>Qualquer alteração nas regras do negócio, é suficiente para gerar a necessidade de actualizar a aplicação, em centenas ou milhares de computadores.</w:t>
      </w:r>
    </w:p>
    <w:p w14:paraId="13B1F6D3" w14:textId="77777777" w:rsidR="00E72FC4" w:rsidRPr="00C33B81" w:rsidRDefault="00E72FC4" w:rsidP="003622B9">
      <w:pPr>
        <w:pStyle w:val="BodyText"/>
        <w:numPr>
          <w:ilvl w:val="0"/>
          <w:numId w:val="12"/>
        </w:numPr>
        <w:spacing w:line="276" w:lineRule="auto"/>
        <w:rPr>
          <w:rFonts w:ascii="Times New Roman" w:hAnsi="Times New Roman"/>
        </w:rPr>
      </w:pPr>
      <w:r w:rsidRPr="00C33B81">
        <w:rPr>
          <w:rFonts w:ascii="Times New Roman" w:hAnsi="Times New Roman"/>
        </w:rPr>
        <w:t>O facto do gerenciamento da tarefa acima ser extremamente complexo.</w:t>
      </w:r>
    </w:p>
    <w:p w14:paraId="2D56A6C3" w14:textId="77777777" w:rsidR="00134BD4" w:rsidRPr="00C33B81" w:rsidRDefault="00134BD4" w:rsidP="00134BD4">
      <w:pPr>
        <w:pStyle w:val="BodyText"/>
        <w:spacing w:line="276" w:lineRule="auto"/>
        <w:rPr>
          <w:rFonts w:ascii="Times New Roman" w:hAnsi="Times New Roman"/>
        </w:rPr>
      </w:pPr>
      <w:r w:rsidRPr="00C33B81">
        <w:rPr>
          <w:rFonts w:ascii="Times New Roman" w:hAnsi="Times New Roman"/>
        </w:rPr>
        <w:t xml:space="preserve">Este modelo e um dos mais usados para o desenvolvimento de sistemas, e o que </w:t>
      </w:r>
      <w:r w:rsidR="00E72FC4" w:rsidRPr="00C33B81">
        <w:rPr>
          <w:rFonts w:ascii="Times New Roman" w:hAnsi="Times New Roman"/>
        </w:rPr>
        <w:t>será</w:t>
      </w:r>
      <w:r w:rsidRPr="00C33B81">
        <w:rPr>
          <w:rFonts w:ascii="Times New Roman" w:hAnsi="Times New Roman"/>
        </w:rPr>
        <w:t xml:space="preserve"> aplicado neste projecto.</w:t>
      </w:r>
    </w:p>
    <w:p w14:paraId="704863D3" w14:textId="77777777" w:rsidR="00134BD4" w:rsidRPr="00C33B81" w:rsidRDefault="00134BD4" w:rsidP="00134BD4">
      <w:pPr>
        <w:pStyle w:val="BodyText"/>
        <w:spacing w:line="276" w:lineRule="auto"/>
        <w:rPr>
          <w:rFonts w:ascii="Times New Roman" w:hAnsi="Times New Roman"/>
        </w:rPr>
      </w:pPr>
    </w:p>
    <w:p w14:paraId="1A18DB97" w14:textId="592009A9" w:rsidR="001B47E0" w:rsidRPr="00C33B81" w:rsidRDefault="002923CE" w:rsidP="002923CE">
      <w:pPr>
        <w:pStyle w:val="Heading3"/>
        <w:rPr>
          <w:rFonts w:cs="Times New Roman"/>
        </w:rPr>
      </w:pPr>
      <w:bookmarkStart w:id="34" w:name="_Toc447676582"/>
      <w:r w:rsidRPr="00C33B81">
        <w:rPr>
          <w:rFonts w:cs="Times New Roman"/>
        </w:rPr>
        <w:t xml:space="preserve">2.2.4 </w:t>
      </w:r>
      <w:r w:rsidR="00345E8E" w:rsidRPr="00C33B81">
        <w:rPr>
          <w:rFonts w:cs="Times New Roman"/>
        </w:rPr>
        <w:t>Aplicativos Mó</w:t>
      </w:r>
      <w:r w:rsidR="001B47E0" w:rsidRPr="00C33B81">
        <w:rPr>
          <w:rFonts w:cs="Times New Roman"/>
        </w:rPr>
        <w:t>veis</w:t>
      </w:r>
      <w:bookmarkEnd w:id="34"/>
    </w:p>
    <w:p w14:paraId="38A8AC2A" w14:textId="48F51FF4" w:rsidR="001B47E0" w:rsidRPr="00C33B81" w:rsidRDefault="001B47E0" w:rsidP="001B47E0">
      <w:pPr>
        <w:pStyle w:val="BodyText"/>
        <w:rPr>
          <w:rFonts w:ascii="Times New Roman" w:hAnsi="Times New Roman"/>
          <w:noProof/>
        </w:rPr>
      </w:pPr>
      <w:r w:rsidRPr="00C33B81">
        <w:rPr>
          <w:rFonts w:ascii="Times New Roman" w:hAnsi="Times New Roman"/>
        </w:rPr>
        <w:t xml:space="preserve">Segundo </w:t>
      </w:r>
      <w:sdt>
        <w:sdtPr>
          <w:rPr>
            <w:rFonts w:ascii="Times New Roman" w:hAnsi="Times New Roman"/>
          </w:rPr>
          <w:id w:val="-1974899773"/>
          <w:citation/>
        </w:sdtPr>
        <w:sdtContent>
          <w:r w:rsidR="00F26938" w:rsidRPr="00C33B81">
            <w:rPr>
              <w:rFonts w:ascii="Times New Roman" w:hAnsi="Times New Roman"/>
            </w:rPr>
            <w:fldChar w:fldCharType="begin"/>
          </w:r>
          <w:r w:rsidR="00F26938" w:rsidRPr="00C33B81">
            <w:rPr>
              <w:rFonts w:ascii="Times New Roman" w:hAnsi="Times New Roman"/>
              <w:noProof/>
            </w:rPr>
            <w:instrText xml:space="preserve"> CITATION Pap10 \l 1033 </w:instrText>
          </w:r>
          <w:r w:rsidR="00F26938" w:rsidRPr="00C33B81">
            <w:rPr>
              <w:rFonts w:ascii="Times New Roman" w:hAnsi="Times New Roman"/>
            </w:rPr>
            <w:fldChar w:fldCharType="separate"/>
          </w:r>
          <w:r w:rsidR="00F26938" w:rsidRPr="00C33B81">
            <w:rPr>
              <w:rFonts w:ascii="Times New Roman" w:hAnsi="Times New Roman"/>
              <w:noProof/>
            </w:rPr>
            <w:t>(PaperCliQ 2010)</w:t>
          </w:r>
          <w:r w:rsidR="00F26938" w:rsidRPr="00C33B81">
            <w:rPr>
              <w:rFonts w:ascii="Times New Roman" w:hAnsi="Times New Roman"/>
            </w:rPr>
            <w:fldChar w:fldCharType="end"/>
          </w:r>
        </w:sdtContent>
      </w:sdt>
      <w:r w:rsidR="009A016A" w:rsidRPr="00C33B81">
        <w:rPr>
          <w:rFonts w:ascii="Times New Roman" w:hAnsi="Times New Roman"/>
          <w:noProof/>
        </w:rPr>
        <w:t>, aplicativos móveis são programas produzidos para dispositivos como celulares, pagers, smartphones e alguns netbooks. Os smartphones, que são celulares com capacidades e funcionalidades comparaveis a de computadores pessoais, abriram o mercado para o desnvolvimento de aplicativos móveis, quee podem ser utilizados com diferentes objectivos e aplicacoes comerciais.</w:t>
      </w:r>
    </w:p>
    <w:p w14:paraId="1FF05820" w14:textId="77777777" w:rsidR="00F55E9B" w:rsidRPr="00C33B81" w:rsidRDefault="00F55E9B" w:rsidP="001B47E0">
      <w:pPr>
        <w:pStyle w:val="BodyText"/>
        <w:rPr>
          <w:rFonts w:ascii="Times New Roman" w:hAnsi="Times New Roman"/>
        </w:rPr>
      </w:pPr>
    </w:p>
    <w:p w14:paraId="72FB95A4" w14:textId="77777777" w:rsidR="001B47E0" w:rsidRPr="00C33B81" w:rsidRDefault="001B47E0" w:rsidP="002923CE">
      <w:pPr>
        <w:pStyle w:val="Heading3"/>
        <w:rPr>
          <w:rFonts w:cs="Times New Roman"/>
        </w:rPr>
      </w:pPr>
    </w:p>
    <w:p w14:paraId="242A7F74" w14:textId="5DCDB791" w:rsidR="002923CE" w:rsidRPr="00C33B81" w:rsidRDefault="00F55E9B" w:rsidP="002923CE">
      <w:pPr>
        <w:pStyle w:val="Heading3"/>
        <w:rPr>
          <w:rFonts w:cs="Times New Roman"/>
        </w:rPr>
      </w:pPr>
      <w:bookmarkStart w:id="35" w:name="_Toc447676583"/>
      <w:r w:rsidRPr="00C33B81">
        <w:rPr>
          <w:rFonts w:cs="Times New Roman"/>
        </w:rPr>
        <w:t xml:space="preserve">2.2.5 </w:t>
      </w:r>
      <w:r w:rsidR="002923CE" w:rsidRPr="00C33B81">
        <w:rPr>
          <w:rFonts w:cs="Times New Roman"/>
        </w:rPr>
        <w:t>Android</w:t>
      </w:r>
      <w:bookmarkEnd w:id="35"/>
    </w:p>
    <w:p w14:paraId="0D684AE7" w14:textId="29DA7A85" w:rsidR="002923CE" w:rsidRPr="00C33B81" w:rsidRDefault="00F55E9B" w:rsidP="002923CE">
      <w:pPr>
        <w:pStyle w:val="BodyText"/>
        <w:rPr>
          <w:rFonts w:ascii="Times New Roman" w:hAnsi="Times New Roman"/>
          <w:b/>
        </w:rPr>
      </w:pPr>
      <w:r w:rsidRPr="00C33B81">
        <w:rPr>
          <w:rFonts w:ascii="Times New Roman" w:hAnsi="Times New Roman"/>
          <w:b/>
        </w:rPr>
        <w:t>2.2.5</w:t>
      </w:r>
      <w:r w:rsidR="002923CE" w:rsidRPr="00C33B81">
        <w:rPr>
          <w:rFonts w:ascii="Times New Roman" w:hAnsi="Times New Roman"/>
          <w:b/>
        </w:rPr>
        <w:t>.1 História</w:t>
      </w:r>
    </w:p>
    <w:p w14:paraId="750E3783" w14:textId="77777777" w:rsidR="002923CE" w:rsidRPr="00C33B81" w:rsidRDefault="002923CE" w:rsidP="002923CE">
      <w:pPr>
        <w:pStyle w:val="BodyText"/>
        <w:spacing w:line="360" w:lineRule="auto"/>
        <w:rPr>
          <w:rFonts w:ascii="Times New Roman" w:hAnsi="Times New Roman"/>
        </w:rPr>
      </w:pPr>
      <w:r w:rsidRPr="00C33B81">
        <w:rPr>
          <w:rFonts w:ascii="Times New Roman" w:hAnsi="Times New Roman"/>
        </w:rPr>
        <w:t xml:space="preserve">Os primórdios do sistema operacional Android está directamente relacionado à empresa Android Inc., que foi fundada por Andy Rubinera, Nick Sears e Chris White, em Outubro de 2003 na cidade de Palo Alto, Califórnia. Inicialmente, a empresa desenvolvia tecnologia totalmente independente de outras empresas e mantinha os seus projectos em absoluto segredo. Dentre os seus principais objectivos, estava o desenvolvimento de um sistema operacional avançado para câmaras digitais. Algum tempo depois, percebeu-se que o mercado </w:t>
      </w:r>
      <w:r w:rsidRPr="00C33B81">
        <w:rPr>
          <w:rFonts w:ascii="Times New Roman" w:hAnsi="Times New Roman"/>
        </w:rPr>
        <w:lastRenderedPageBreak/>
        <w:t xml:space="preserve">para tais dispositivos não era grande suficiente, então a equipe desviou os seus esforços para produzir um sistema operacional para </w:t>
      </w:r>
      <w:r w:rsidRPr="00C33B81">
        <w:rPr>
          <w:rFonts w:ascii="Times New Roman" w:hAnsi="Times New Roman"/>
          <w:i/>
        </w:rPr>
        <w:t>smartphones</w:t>
      </w:r>
      <w:r w:rsidRPr="00C33B81">
        <w:rPr>
          <w:rFonts w:ascii="Times New Roman" w:hAnsi="Times New Roman"/>
        </w:rPr>
        <w:t>, rivalizando assim com outros sistemas da categoria, como por exemplo, o Symbian, desenvolvido pela Nokia e Windows Mobile, da Windows. Porém, a falta de investimentos impossibilitava o bom andamento do projecto.</w:t>
      </w:r>
    </w:p>
    <w:p w14:paraId="3D749440" w14:textId="28C1C9DD" w:rsidR="002923CE" w:rsidRPr="00C33B81" w:rsidRDefault="002923CE" w:rsidP="002923CE">
      <w:pPr>
        <w:pStyle w:val="BodyText"/>
        <w:spacing w:line="360" w:lineRule="auto"/>
        <w:rPr>
          <w:rFonts w:ascii="Times New Roman" w:hAnsi="Times New Roman"/>
        </w:rPr>
      </w:pPr>
      <w:r w:rsidRPr="00C33B81">
        <w:rPr>
          <w:rFonts w:ascii="Times New Roman" w:hAnsi="Times New Roman"/>
        </w:rPr>
        <w:t xml:space="preserve">Dois anos mais tarde, em 17 de Agosto de 2005, a Google comprou a companhia e colocou todo seu time de desenvolvedores, liderados por Andy Rubinera, que passou a integrar o corpo de membros da empresa, para trabalhar em uma plataforma móvel baseada em Linux. Foram os primeiros passos que culminaram, em 5 de Novembro de 2007, no lançamento do projecto intitulado, Android, cujo objectivo era desenvolver um sistema para dispositivos móveis sob o padrão aberto (padrão que está disponível ao público e tem vários direitos de uso associado, e também pode ter várias propriedades de como foi projectado) e construído sobre o kernel do Linux versão 2.6. O projecto Android está ligado à Open Handset Alliance, que é um consórcio de empresas de tecnologia composta por empresas como a Google, Sony, Samsung, operadores de telefonia e fabricantes de dispositivos </w:t>
      </w:r>
      <w:sdt>
        <w:sdtPr>
          <w:rPr>
            <w:rFonts w:ascii="Times New Roman" w:hAnsi="Times New Roman"/>
          </w:rPr>
          <w:id w:val="-1867431784"/>
          <w:citation/>
        </w:sdtPr>
        <w:sdtContent>
          <w:r w:rsidR="00F26938" w:rsidRPr="00C33B81">
            <w:rPr>
              <w:rFonts w:ascii="Times New Roman" w:hAnsi="Times New Roman"/>
            </w:rPr>
            <w:fldChar w:fldCharType="begin"/>
          </w:r>
          <w:r w:rsidR="00F26938" w:rsidRPr="00C33B81">
            <w:rPr>
              <w:rFonts w:ascii="Times New Roman" w:hAnsi="Times New Roman"/>
            </w:rPr>
            <w:instrText xml:space="preserve"> CITATION Gle13 \l 1033 </w:instrText>
          </w:r>
          <w:r w:rsidR="00F26938" w:rsidRPr="00C33B81">
            <w:rPr>
              <w:rFonts w:ascii="Times New Roman" w:hAnsi="Times New Roman"/>
            </w:rPr>
            <w:fldChar w:fldCharType="separate"/>
          </w:r>
          <w:r w:rsidR="00F26938" w:rsidRPr="00C33B81">
            <w:rPr>
              <w:rFonts w:ascii="Times New Roman" w:hAnsi="Times New Roman"/>
              <w:noProof/>
            </w:rPr>
            <w:t>(Guimarães 2013)</w:t>
          </w:r>
          <w:r w:rsidR="00F26938" w:rsidRPr="00C33B81">
            <w:rPr>
              <w:rFonts w:ascii="Times New Roman" w:hAnsi="Times New Roman"/>
            </w:rPr>
            <w:fldChar w:fldCharType="end"/>
          </w:r>
        </w:sdtContent>
      </w:sdt>
      <w:r w:rsidRPr="00C33B81">
        <w:rPr>
          <w:rFonts w:ascii="Times New Roman" w:hAnsi="Times New Roman"/>
        </w:rPr>
        <w:t>.</w:t>
      </w:r>
    </w:p>
    <w:p w14:paraId="3C68383D" w14:textId="77777777" w:rsidR="002923CE" w:rsidRPr="00C33B81" w:rsidRDefault="002923CE" w:rsidP="002923CE">
      <w:pPr>
        <w:pStyle w:val="BodyText"/>
        <w:spacing w:line="360" w:lineRule="auto"/>
        <w:rPr>
          <w:rFonts w:ascii="Times New Roman" w:hAnsi="Times New Roman"/>
        </w:rPr>
      </w:pPr>
    </w:p>
    <w:p w14:paraId="05423F99" w14:textId="01FC8592" w:rsidR="002923CE" w:rsidRPr="00C33B81" w:rsidRDefault="002923CE" w:rsidP="002923CE">
      <w:pPr>
        <w:pStyle w:val="BodyText"/>
        <w:rPr>
          <w:rFonts w:ascii="Times New Roman" w:hAnsi="Times New Roman"/>
          <w:b/>
        </w:rPr>
      </w:pPr>
      <w:r w:rsidRPr="00C33B81">
        <w:rPr>
          <w:rFonts w:ascii="Times New Roman" w:hAnsi="Times New Roman"/>
          <w:b/>
        </w:rPr>
        <w:t>2.2.</w:t>
      </w:r>
      <w:r w:rsidR="00F55E9B" w:rsidRPr="00C33B81">
        <w:rPr>
          <w:rFonts w:ascii="Times New Roman" w:hAnsi="Times New Roman"/>
          <w:b/>
        </w:rPr>
        <w:t>5</w:t>
      </w:r>
      <w:r w:rsidRPr="00C33B81">
        <w:rPr>
          <w:rFonts w:ascii="Times New Roman" w:hAnsi="Times New Roman"/>
          <w:b/>
        </w:rPr>
        <w:t xml:space="preserve">.2 Estrutura do Android </w:t>
      </w:r>
    </w:p>
    <w:p w14:paraId="598E9657" w14:textId="77777777" w:rsidR="002923CE" w:rsidRPr="00C33B81" w:rsidRDefault="002923CE" w:rsidP="002923CE">
      <w:pPr>
        <w:pStyle w:val="BodyText"/>
        <w:rPr>
          <w:rFonts w:ascii="Times New Roman" w:hAnsi="Times New Roman"/>
        </w:rPr>
      </w:pPr>
      <w:r w:rsidRPr="00C33B81">
        <w:rPr>
          <w:rFonts w:ascii="Times New Roman" w:hAnsi="Times New Roman"/>
        </w:rPr>
        <w:t>A grosso modo, o Android é uma máquina virtual Java rodando sobre o kernel do Linux, dando suporte para o desenvolvimento de aplicações Java através de um conjunto de bibliotecas e serviços.</w:t>
      </w:r>
    </w:p>
    <w:p w14:paraId="4E2A6591" w14:textId="10F06639" w:rsidR="002923CE" w:rsidRPr="00C33B81" w:rsidRDefault="002923CE" w:rsidP="002923CE">
      <w:pPr>
        <w:pStyle w:val="BodyText"/>
        <w:rPr>
          <w:rFonts w:ascii="Times New Roman" w:hAnsi="Times New Roman"/>
        </w:rPr>
      </w:pPr>
      <w:r w:rsidRPr="00C33B81">
        <w:rPr>
          <w:rFonts w:ascii="Times New Roman" w:hAnsi="Times New Roman"/>
        </w:rPr>
        <w:t xml:space="preserve">Segundo </w:t>
      </w:r>
      <w:sdt>
        <w:sdtPr>
          <w:rPr>
            <w:rFonts w:ascii="Times New Roman" w:hAnsi="Times New Roman"/>
          </w:rPr>
          <w:id w:val="-1299146854"/>
          <w:citation/>
        </w:sdtPr>
        <w:sdtContent>
          <w:r w:rsidR="00F26938" w:rsidRPr="00C33B81">
            <w:rPr>
              <w:rFonts w:ascii="Times New Roman" w:hAnsi="Times New Roman"/>
            </w:rPr>
            <w:fldChar w:fldCharType="begin"/>
          </w:r>
          <w:r w:rsidR="00F26938" w:rsidRPr="00C33B81">
            <w:rPr>
              <w:rFonts w:ascii="Times New Roman" w:hAnsi="Times New Roman"/>
            </w:rPr>
            <w:instrText xml:space="preserve"> CITATION Raf12 \l 1033 </w:instrText>
          </w:r>
          <w:r w:rsidR="00F26938" w:rsidRPr="00C33B81">
            <w:rPr>
              <w:rFonts w:ascii="Times New Roman" w:hAnsi="Times New Roman"/>
            </w:rPr>
            <w:fldChar w:fldCharType="separate"/>
          </w:r>
          <w:r w:rsidR="00F26938" w:rsidRPr="00C33B81">
            <w:rPr>
              <w:rFonts w:ascii="Times New Roman" w:hAnsi="Times New Roman"/>
              <w:noProof/>
            </w:rPr>
            <w:t>(Gomes, Fernandes and Ferreira 2012)</w:t>
          </w:r>
          <w:r w:rsidR="00F26938" w:rsidRPr="00C33B81">
            <w:rPr>
              <w:rFonts w:ascii="Times New Roman" w:hAnsi="Times New Roman"/>
            </w:rPr>
            <w:fldChar w:fldCharType="end"/>
          </w:r>
        </w:sdtContent>
      </w:sdt>
      <w:r w:rsidRPr="00C33B81">
        <w:rPr>
          <w:rFonts w:ascii="Times New Roman" w:hAnsi="Times New Roman"/>
        </w:rPr>
        <w:t>, sua arquitectura possui basicamente 4 camadas, como visto na figura abaixo juntamente com uma breve descrição das mesmas mostrada abaixo desta:</w:t>
      </w:r>
    </w:p>
    <w:p w14:paraId="5D961331" w14:textId="77777777" w:rsidR="00974E01" w:rsidRPr="00C33B81" w:rsidRDefault="006227AC" w:rsidP="00974E01">
      <w:pPr>
        <w:pStyle w:val="BodyText"/>
        <w:keepNext/>
        <w:spacing w:line="360" w:lineRule="auto"/>
        <w:rPr>
          <w:rFonts w:ascii="Times New Roman" w:hAnsi="Times New Roman"/>
        </w:rPr>
      </w:pPr>
      <w:r w:rsidRPr="00C33B81">
        <w:rPr>
          <w:rFonts w:ascii="Times New Roman" w:hAnsi="Times New Roman"/>
          <w:noProof/>
        </w:rPr>
        <w:lastRenderedPageBreak/>
        <w:drawing>
          <wp:inline distT="0" distB="0" distL="0" distR="0" wp14:anchorId="37B660D2" wp14:editId="0A16E764">
            <wp:extent cx="5309235" cy="2909454"/>
            <wp:effectExtent l="0" t="0" r="5715" b="5715"/>
            <wp:docPr id="38"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342" cy="2929241"/>
                    </a:xfrm>
                    <a:prstGeom prst="rect">
                      <a:avLst/>
                    </a:prstGeom>
                    <a:noFill/>
                    <a:ln>
                      <a:noFill/>
                    </a:ln>
                  </pic:spPr>
                </pic:pic>
              </a:graphicData>
            </a:graphic>
          </wp:inline>
        </w:drawing>
      </w:r>
    </w:p>
    <w:p w14:paraId="01F10011" w14:textId="5AF81312" w:rsidR="002923CE" w:rsidRPr="00C33B81" w:rsidRDefault="00974E01" w:rsidP="00974E01">
      <w:pPr>
        <w:pStyle w:val="Caption"/>
      </w:pPr>
      <w:bookmarkStart w:id="36" w:name="_Toc447676684"/>
      <w:r w:rsidRPr="00C33B81">
        <w:t xml:space="preserve">Figura </w:t>
      </w:r>
      <w:fldSimple w:instr=" SEQ Figura \* ARABIC ">
        <w:r w:rsidR="006766C6" w:rsidRPr="00C33B81">
          <w:rPr>
            <w:noProof/>
          </w:rPr>
          <w:t>2</w:t>
        </w:r>
      </w:fldSimple>
      <w:r w:rsidRPr="00C33B81">
        <w:t xml:space="preserve"> - Arquitectura do Sistema Operacional Android (fonte: </w:t>
      </w:r>
      <w:sdt>
        <w:sdtPr>
          <w:id w:val="405503145"/>
          <w:citation/>
        </w:sdtPr>
        <w:sdtContent>
          <w:r w:rsidR="00A95C33" w:rsidRPr="00C33B81">
            <w:fldChar w:fldCharType="begin"/>
          </w:r>
          <w:r w:rsidR="00A95C33" w:rsidRPr="00C33B81">
            <w:instrText xml:space="preserve"> CITATION Raf12 \l 1033 </w:instrText>
          </w:r>
          <w:r w:rsidR="00A95C33" w:rsidRPr="00C33B81">
            <w:fldChar w:fldCharType="separate"/>
          </w:r>
          <w:r w:rsidR="00A95C33" w:rsidRPr="00C33B81">
            <w:rPr>
              <w:noProof/>
            </w:rPr>
            <w:t>(Gomes, Fernandes and Ferreira 2012)</w:t>
          </w:r>
          <w:r w:rsidR="00A95C33" w:rsidRPr="00C33B81">
            <w:fldChar w:fldCharType="end"/>
          </w:r>
        </w:sdtContent>
      </w:sdt>
      <w:r w:rsidRPr="00C33B81">
        <w:t>)</w:t>
      </w:r>
      <w:bookmarkEnd w:id="36"/>
    </w:p>
    <w:p w14:paraId="159C4367" w14:textId="77777777" w:rsidR="002923CE" w:rsidRPr="00C33B81" w:rsidRDefault="002923CE" w:rsidP="003622B9">
      <w:pPr>
        <w:pStyle w:val="BodyText"/>
        <w:numPr>
          <w:ilvl w:val="0"/>
          <w:numId w:val="6"/>
        </w:numPr>
        <w:rPr>
          <w:rFonts w:ascii="Times New Roman" w:hAnsi="Times New Roman"/>
        </w:rPr>
      </w:pPr>
      <w:r w:rsidRPr="00C33B81">
        <w:rPr>
          <w:rFonts w:ascii="Times New Roman" w:hAnsi="Times New Roman"/>
          <w:b/>
        </w:rPr>
        <w:t>Aplicações:</w:t>
      </w:r>
      <w:r w:rsidRPr="00C33B81">
        <w:rPr>
          <w:rFonts w:ascii="Times New Roman" w:hAnsi="Times New Roman"/>
        </w:rPr>
        <w:t xml:space="preserve"> A camada de aplicativos é a que está no topo da pirâmide da arquitectura do sistema operacional Android, composta pelo conjunto de aplicações nativas do mesmo. Dentre estes pode–se citar: cliente de correio electrónico, despertador, calendário, jogos, mapas, </w:t>
      </w:r>
      <w:r w:rsidRPr="00C33B81">
        <w:rPr>
          <w:rFonts w:ascii="Times New Roman" w:hAnsi="Times New Roman"/>
          <w:i/>
        </w:rPr>
        <w:t>browser</w:t>
      </w:r>
      <w:r w:rsidRPr="00C33B81">
        <w:rPr>
          <w:rFonts w:ascii="Times New Roman" w:hAnsi="Times New Roman"/>
        </w:rPr>
        <w:t xml:space="preserve"> e internet, etc.</w:t>
      </w:r>
    </w:p>
    <w:p w14:paraId="26D274E1" w14:textId="77777777" w:rsidR="002923CE" w:rsidRPr="00C33B81" w:rsidRDefault="002923CE" w:rsidP="003622B9">
      <w:pPr>
        <w:pStyle w:val="BodyText"/>
        <w:numPr>
          <w:ilvl w:val="0"/>
          <w:numId w:val="6"/>
        </w:numPr>
        <w:rPr>
          <w:rFonts w:ascii="Times New Roman" w:hAnsi="Times New Roman"/>
        </w:rPr>
      </w:pPr>
      <w:r w:rsidRPr="00C33B81">
        <w:rPr>
          <w:rFonts w:ascii="Times New Roman" w:hAnsi="Times New Roman"/>
          <w:b/>
        </w:rPr>
        <w:t>Framework:</w:t>
      </w:r>
      <w:r w:rsidRPr="00C33B81">
        <w:rPr>
          <w:rFonts w:ascii="Times New Roman" w:hAnsi="Times New Roman"/>
        </w:rPr>
        <w:t xml:space="preserve"> A camada de </w:t>
      </w:r>
      <w:r w:rsidRPr="00C33B81">
        <w:rPr>
          <w:rFonts w:ascii="Times New Roman" w:hAnsi="Times New Roman"/>
          <w:i/>
        </w:rPr>
        <w:t>framework</w:t>
      </w:r>
      <w:r w:rsidRPr="00C33B81">
        <w:rPr>
          <w:rFonts w:ascii="Times New Roman" w:hAnsi="Times New Roman"/>
        </w:rPr>
        <w:t xml:space="preserve"> nativo disponibiliza aos desenvolvedores as mesmas </w:t>
      </w:r>
      <w:r w:rsidRPr="00C33B81">
        <w:rPr>
          <w:rFonts w:ascii="Times New Roman" w:hAnsi="Times New Roman"/>
          <w:i/>
        </w:rPr>
        <w:t>Applications Programming</w:t>
      </w:r>
      <w:r w:rsidRPr="00C33B81">
        <w:rPr>
          <w:rFonts w:ascii="Times New Roman" w:hAnsi="Times New Roman"/>
        </w:rPr>
        <w:t xml:space="preserve"> </w:t>
      </w:r>
      <w:r w:rsidRPr="00C33B81">
        <w:rPr>
          <w:rFonts w:ascii="Times New Roman" w:hAnsi="Times New Roman"/>
          <w:i/>
        </w:rPr>
        <w:t>Interface</w:t>
      </w:r>
      <w:r w:rsidRPr="00C33B81">
        <w:rPr>
          <w:rFonts w:ascii="Times New Roman" w:hAnsi="Times New Roman"/>
        </w:rPr>
        <w:t xml:space="preserve"> (APIs) – Interface de Programação de Aplicativos utilizadas para a criação de aplicações originais do sistema operacional Android. Este framework permite que o programador tenha o mesmo acesso ao sistema que os aplicativos da camada de aplicativos possuem. Este </w:t>
      </w:r>
      <w:r w:rsidRPr="00C33B81">
        <w:rPr>
          <w:rFonts w:ascii="Times New Roman" w:hAnsi="Times New Roman"/>
          <w:i/>
        </w:rPr>
        <w:t>framework</w:t>
      </w:r>
      <w:r w:rsidRPr="00C33B81">
        <w:rPr>
          <w:rFonts w:ascii="Times New Roman" w:hAnsi="Times New Roman"/>
        </w:rPr>
        <w:t xml:space="preserve"> foi criado para abstrair a complexidade e simplificar a reutilização de procedimentos. Essa camada funciona como um </w:t>
      </w:r>
      <w:r w:rsidRPr="00C33B81">
        <w:rPr>
          <w:rFonts w:ascii="Times New Roman" w:hAnsi="Times New Roman"/>
          <w:i/>
        </w:rPr>
        <w:t>link</w:t>
      </w:r>
      <w:r w:rsidRPr="00C33B81">
        <w:rPr>
          <w:rFonts w:ascii="Times New Roman" w:hAnsi="Times New Roman"/>
        </w:rPr>
        <w:t xml:space="preserve"> com a camada de bibliotecas do sistema operacional que serão acessadas através de APIs contidas no </w:t>
      </w:r>
      <w:r w:rsidRPr="00C33B81">
        <w:rPr>
          <w:rFonts w:ascii="Times New Roman" w:hAnsi="Times New Roman"/>
          <w:i/>
        </w:rPr>
        <w:t>framework</w:t>
      </w:r>
      <w:r w:rsidRPr="00C33B81">
        <w:rPr>
          <w:rFonts w:ascii="Times New Roman" w:hAnsi="Times New Roman"/>
        </w:rPr>
        <w:t>.</w:t>
      </w:r>
    </w:p>
    <w:p w14:paraId="72DA9787" w14:textId="77777777" w:rsidR="002923CE" w:rsidRPr="00C33B81" w:rsidRDefault="002923CE" w:rsidP="003622B9">
      <w:pPr>
        <w:pStyle w:val="BodyText"/>
        <w:numPr>
          <w:ilvl w:val="0"/>
          <w:numId w:val="6"/>
        </w:numPr>
        <w:rPr>
          <w:rFonts w:ascii="Times New Roman" w:hAnsi="Times New Roman"/>
        </w:rPr>
      </w:pPr>
      <w:r w:rsidRPr="00C33B81">
        <w:rPr>
          <w:rFonts w:ascii="Times New Roman" w:hAnsi="Times New Roman"/>
          <w:b/>
        </w:rPr>
        <w:t>Bibliotecas e serviços:</w:t>
      </w:r>
      <w:r w:rsidRPr="00C33B81">
        <w:rPr>
          <w:rFonts w:ascii="Times New Roman" w:hAnsi="Times New Roman"/>
        </w:rPr>
        <w:t xml:space="preserve"> Essas bibliotecas são responsáveis por fornecer funcionalidades para manipular o áudio, vídeo, gráficos, banco de dados e </w:t>
      </w:r>
      <w:r w:rsidRPr="00C33B81">
        <w:rPr>
          <w:rFonts w:ascii="Times New Roman" w:hAnsi="Times New Roman"/>
          <w:i/>
        </w:rPr>
        <w:t>browser</w:t>
      </w:r>
      <w:r w:rsidRPr="00C33B81">
        <w:rPr>
          <w:rFonts w:ascii="Times New Roman" w:hAnsi="Times New Roman"/>
        </w:rPr>
        <w:t>. Algumas bibliotecas são a Bionic, a OpenGL/ES para trabalhar com interface gráfica, e a SQLite para trabalhar com banco de dados. Aqui também estão os serviços usados em camadas superiores, como máquina virtual Java Dalvik. A maior parte destas bibliotecas e serviços estão desenvolvidos em C e C++;</w:t>
      </w:r>
    </w:p>
    <w:p w14:paraId="46F4144C" w14:textId="77777777" w:rsidR="002923CE" w:rsidRPr="00C33B81" w:rsidRDefault="002923CE" w:rsidP="003622B9">
      <w:pPr>
        <w:pStyle w:val="BodyText"/>
        <w:numPr>
          <w:ilvl w:val="0"/>
          <w:numId w:val="6"/>
        </w:numPr>
        <w:rPr>
          <w:rFonts w:ascii="Times New Roman" w:hAnsi="Times New Roman"/>
        </w:rPr>
      </w:pPr>
      <w:r w:rsidRPr="00C33B81">
        <w:rPr>
          <w:rFonts w:ascii="Times New Roman" w:hAnsi="Times New Roman"/>
          <w:b/>
        </w:rPr>
        <w:t>O Android Runtime</w:t>
      </w:r>
      <w:r w:rsidRPr="00C33B81">
        <w:rPr>
          <w:rFonts w:ascii="Times New Roman" w:hAnsi="Times New Roman"/>
        </w:rPr>
        <w:t xml:space="preserve">: Permite que cada </w:t>
      </w:r>
      <w:r w:rsidRPr="00C33B81">
        <w:rPr>
          <w:rFonts w:ascii="Times New Roman" w:hAnsi="Times New Roman"/>
          <w:i/>
        </w:rPr>
        <w:t>thread</w:t>
      </w:r>
      <w:r w:rsidRPr="00C33B81">
        <w:rPr>
          <w:rFonts w:ascii="Times New Roman" w:hAnsi="Times New Roman"/>
        </w:rPr>
        <w:t xml:space="preserve"> rode sua própria instância da MV (máquina virtual). Embora no desenvolvimento de aplicativos seja utilizada a linguagem Java, as aplicações não são executadas em uma máquina virtual Java tradicional, e sim em outra chama de Dalvik. Essa máquina virtual é optimizada especialmente para dispositivos móveis. A plataforma Google Android permite o desenvolvimento de aplicativos na linguagem Java. Essa máquina virtual foi construída pelos engenheiros da Google, para obter um consumo mínimo de memória e isolamento de processos. Ela permite que as aplicações escritas em linguagem Java sejam executadas normalmente;</w:t>
      </w:r>
    </w:p>
    <w:p w14:paraId="1CBB8400" w14:textId="77777777" w:rsidR="002923CE" w:rsidRPr="00C33B81" w:rsidRDefault="002923CE" w:rsidP="003622B9">
      <w:pPr>
        <w:pStyle w:val="BodyText"/>
        <w:numPr>
          <w:ilvl w:val="0"/>
          <w:numId w:val="6"/>
        </w:numPr>
        <w:rPr>
          <w:rFonts w:ascii="Times New Roman" w:hAnsi="Times New Roman"/>
        </w:rPr>
      </w:pPr>
      <w:r w:rsidRPr="00C33B81">
        <w:rPr>
          <w:rFonts w:ascii="Times New Roman" w:hAnsi="Times New Roman"/>
          <w:b/>
        </w:rPr>
        <w:lastRenderedPageBreak/>
        <w:t>Kernel Linux:</w:t>
      </w:r>
      <w:r w:rsidRPr="00C33B81">
        <w:rPr>
          <w:rFonts w:ascii="Times New Roman" w:hAnsi="Times New Roman"/>
        </w:rPr>
        <w:t xml:space="preserve"> A camada do </w:t>
      </w:r>
      <w:r w:rsidRPr="00C33B81">
        <w:rPr>
          <w:rFonts w:ascii="Times New Roman" w:hAnsi="Times New Roman"/>
          <w:i/>
        </w:rPr>
        <w:t>kernel</w:t>
      </w:r>
      <w:r w:rsidRPr="00C33B81">
        <w:rPr>
          <w:rFonts w:ascii="Times New Roman" w:hAnsi="Times New Roman"/>
        </w:rPr>
        <w:t xml:space="preserve"> é baseada em um sistema do sistema operacional Linux versão 2.6. Esta camada actua também como responsável pela abstracção entre o hardware e os aplicativos e é responsável pelos serviços principais do sistema operacional Android, como o gerenciamento de memória e de processos. Várias funções do </w:t>
      </w:r>
      <w:r w:rsidRPr="00C33B81">
        <w:rPr>
          <w:rFonts w:ascii="Times New Roman" w:hAnsi="Times New Roman"/>
          <w:i/>
        </w:rPr>
        <w:t>kernel</w:t>
      </w:r>
      <w:r w:rsidRPr="00C33B81">
        <w:rPr>
          <w:rFonts w:ascii="Times New Roman" w:hAnsi="Times New Roman"/>
        </w:rPr>
        <w:t xml:space="preserve"> são utilizadas directamente pelo Android, mas muitas modificações foram feitas para optimizar memória e tempo de processamento das aplicações. Essas modificações incluem novos dispositivos de drivers, adições no sistema de gerenciamento de energia e um sistema que possibilita terminar processos de maneira criteriosa quando há pouca memória disponível. O Linux 2.6 foi escolhido por já conter uma grande quantidade de drivers de dispositivos sólidos e por ter um bom gerenciamento de memória e processos.</w:t>
      </w:r>
    </w:p>
    <w:p w14:paraId="60C3A60D" w14:textId="77777777" w:rsidR="002923CE" w:rsidRPr="00C33B81" w:rsidRDefault="002923CE" w:rsidP="002923CE">
      <w:pPr>
        <w:pStyle w:val="BodyText"/>
        <w:rPr>
          <w:rFonts w:ascii="Times New Roman" w:hAnsi="Times New Roman"/>
        </w:rPr>
      </w:pPr>
    </w:p>
    <w:p w14:paraId="4CC62773" w14:textId="4FDBD91C" w:rsidR="002923CE" w:rsidRPr="00C33B81" w:rsidRDefault="002923CE" w:rsidP="002923CE">
      <w:pPr>
        <w:pStyle w:val="BodyText"/>
        <w:rPr>
          <w:rFonts w:ascii="Times New Roman" w:hAnsi="Times New Roman"/>
          <w:b/>
        </w:rPr>
      </w:pPr>
      <w:r w:rsidRPr="00C33B81">
        <w:rPr>
          <w:rFonts w:ascii="Times New Roman" w:hAnsi="Times New Roman"/>
          <w:b/>
        </w:rPr>
        <w:t>2.2.</w:t>
      </w:r>
      <w:r w:rsidR="00F55E9B" w:rsidRPr="00C33B81">
        <w:rPr>
          <w:rFonts w:ascii="Times New Roman" w:hAnsi="Times New Roman"/>
          <w:b/>
        </w:rPr>
        <w:t>5</w:t>
      </w:r>
      <w:r w:rsidRPr="00C33B81">
        <w:rPr>
          <w:rFonts w:ascii="Times New Roman" w:hAnsi="Times New Roman"/>
          <w:b/>
        </w:rPr>
        <w:t>.3 Arquitectura do Aplicativo Android</w:t>
      </w:r>
    </w:p>
    <w:p w14:paraId="68E441BD" w14:textId="1CC5A0B3" w:rsidR="002923CE" w:rsidRPr="00C33B81" w:rsidRDefault="002923CE" w:rsidP="002923CE">
      <w:pPr>
        <w:pStyle w:val="BodyText"/>
        <w:rPr>
          <w:rFonts w:ascii="Times New Roman" w:hAnsi="Times New Roman"/>
        </w:rPr>
      </w:pPr>
      <w:r w:rsidRPr="00C33B81">
        <w:rPr>
          <w:rFonts w:ascii="Times New Roman" w:hAnsi="Times New Roman"/>
        </w:rPr>
        <w:t xml:space="preserve">Conforme </w:t>
      </w:r>
      <w:sdt>
        <w:sdtPr>
          <w:rPr>
            <w:rFonts w:ascii="Times New Roman" w:hAnsi="Times New Roman"/>
          </w:rPr>
          <w:id w:val="-1304918736"/>
          <w:citation/>
        </w:sdtPr>
        <w:sdtContent>
          <w:r w:rsidR="00A95C33" w:rsidRPr="00C33B81">
            <w:rPr>
              <w:rFonts w:ascii="Times New Roman" w:hAnsi="Times New Roman"/>
            </w:rPr>
            <w:fldChar w:fldCharType="begin"/>
          </w:r>
          <w:r w:rsidR="00A95C33" w:rsidRPr="00C33B81">
            <w:rPr>
              <w:rFonts w:ascii="Times New Roman" w:hAnsi="Times New Roman"/>
            </w:rPr>
            <w:instrText xml:space="preserve"> CITATION Abl09 \l 1033 </w:instrText>
          </w:r>
          <w:r w:rsidR="00A95C33" w:rsidRPr="00C33B81">
            <w:rPr>
              <w:rFonts w:ascii="Times New Roman" w:hAnsi="Times New Roman"/>
            </w:rPr>
            <w:fldChar w:fldCharType="separate"/>
          </w:r>
          <w:r w:rsidR="00A95C33" w:rsidRPr="00C33B81">
            <w:rPr>
              <w:rFonts w:ascii="Times New Roman" w:hAnsi="Times New Roman"/>
              <w:noProof/>
            </w:rPr>
            <w:t>(Ableson 2009)</w:t>
          </w:r>
          <w:r w:rsidR="00A95C33" w:rsidRPr="00C33B81">
            <w:rPr>
              <w:rFonts w:ascii="Times New Roman" w:hAnsi="Times New Roman"/>
            </w:rPr>
            <w:fldChar w:fldCharType="end"/>
          </w:r>
        </w:sdtContent>
      </w:sdt>
      <w:r w:rsidR="00A95C33" w:rsidRPr="00C33B81">
        <w:rPr>
          <w:rFonts w:ascii="Times New Roman" w:hAnsi="Times New Roman"/>
        </w:rPr>
        <w:t xml:space="preserve"> </w:t>
      </w:r>
      <w:r w:rsidRPr="00C33B81">
        <w:rPr>
          <w:rFonts w:ascii="Times New Roman" w:hAnsi="Times New Roman"/>
        </w:rPr>
        <w:t xml:space="preserve">os aplicativos Android são codificados e gravados na linguagem de programação Java, e são executados em uma máquina virtual (VM). É importante observar que a VM não é uma JVM, como você pode esperar, mas é uma Dalvik Virtual Machine, uma tecnologia de </w:t>
      </w:r>
      <w:r w:rsidRPr="00C33B81">
        <w:rPr>
          <w:rFonts w:ascii="Times New Roman" w:hAnsi="Times New Roman"/>
          <w:i/>
        </w:rPr>
        <w:t>software</w:t>
      </w:r>
      <w:r w:rsidRPr="00C33B81">
        <w:rPr>
          <w:rFonts w:ascii="Times New Roman" w:hAnsi="Times New Roman"/>
        </w:rPr>
        <w:t xml:space="preserve"> livre. Cada aplicativo Android é executado em uma instância da Dalvik VM, que, por sua vez, reside em um processo gerenciado por </w:t>
      </w:r>
      <w:r w:rsidRPr="00C33B81">
        <w:rPr>
          <w:rFonts w:ascii="Times New Roman" w:hAnsi="Times New Roman"/>
          <w:i/>
        </w:rPr>
        <w:t>kernel</w:t>
      </w:r>
      <w:r w:rsidRPr="00C33B81">
        <w:rPr>
          <w:rFonts w:ascii="Times New Roman" w:hAnsi="Times New Roman"/>
        </w:rPr>
        <w:t xml:space="preserve"> Linux, conforme mostrado abaixo.</w:t>
      </w:r>
    </w:p>
    <w:p w14:paraId="17BADD22" w14:textId="77777777" w:rsidR="002923CE" w:rsidRPr="00C33B81" w:rsidRDefault="002923CE" w:rsidP="002923CE">
      <w:pPr>
        <w:pStyle w:val="BodyText"/>
        <w:spacing w:line="360" w:lineRule="auto"/>
        <w:rPr>
          <w:rFonts w:ascii="Times New Roman" w:hAnsi="Times New Roman"/>
        </w:rPr>
      </w:pPr>
    </w:p>
    <w:p w14:paraId="76C22349" w14:textId="61E9BFE9" w:rsidR="002923CE" w:rsidRPr="00C33B81" w:rsidRDefault="006227AC" w:rsidP="002923CE">
      <w:pPr>
        <w:pStyle w:val="BodyText"/>
        <w:rPr>
          <w:rFonts w:ascii="Times New Roman" w:hAnsi="Times New Roman"/>
        </w:rPr>
      </w:pPr>
      <w:r w:rsidRPr="00C33B81">
        <w:rPr>
          <w:rFonts w:ascii="Times New Roman" w:hAnsi="Times New Roman"/>
          <w:noProof/>
        </w:rPr>
        <w:drawing>
          <wp:inline distT="0" distB="0" distL="0" distR="0" wp14:anchorId="6AAD2577" wp14:editId="5FEEA982">
            <wp:extent cx="3657600" cy="265747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657475"/>
                    </a:xfrm>
                    <a:prstGeom prst="rect">
                      <a:avLst/>
                    </a:prstGeom>
                    <a:noFill/>
                    <a:ln>
                      <a:noFill/>
                    </a:ln>
                  </pic:spPr>
                </pic:pic>
              </a:graphicData>
            </a:graphic>
          </wp:inline>
        </w:drawing>
      </w:r>
    </w:p>
    <w:p w14:paraId="10D0A1BB" w14:textId="77777777" w:rsidR="002923CE" w:rsidRPr="00C33B81" w:rsidRDefault="002923CE" w:rsidP="002923CE">
      <w:pPr>
        <w:pStyle w:val="BodyText"/>
        <w:rPr>
          <w:rFonts w:ascii="Times New Roman" w:hAnsi="Times New Roman"/>
          <w:bCs/>
          <w:i/>
        </w:rPr>
      </w:pPr>
      <w:r w:rsidRPr="00C33B81">
        <w:rPr>
          <w:rFonts w:ascii="Times New Roman" w:hAnsi="Times New Roman"/>
          <w:bCs/>
          <w:i/>
        </w:rPr>
        <w:t>Figura 3- Dalvik Virtual Machine (fonte: (Ableson 2009))</w:t>
      </w:r>
    </w:p>
    <w:p w14:paraId="2ED9404D" w14:textId="77777777" w:rsidR="002923CE" w:rsidRPr="00C33B81" w:rsidRDefault="002923CE" w:rsidP="002923CE">
      <w:pPr>
        <w:pStyle w:val="BodyText"/>
        <w:spacing w:line="360" w:lineRule="auto"/>
        <w:rPr>
          <w:rFonts w:ascii="Times New Roman" w:hAnsi="Times New Roman"/>
        </w:rPr>
      </w:pPr>
    </w:p>
    <w:p w14:paraId="34234EEC" w14:textId="28E6CAD7" w:rsidR="003D4240" w:rsidRPr="00C33B81" w:rsidRDefault="003D4240" w:rsidP="00546013">
      <w:pPr>
        <w:pStyle w:val="Heading2"/>
        <w:rPr>
          <w:i/>
        </w:rPr>
      </w:pPr>
      <w:r w:rsidRPr="00C33B81">
        <w:t xml:space="preserve">2.2.4 Modelagem de </w:t>
      </w:r>
      <w:r w:rsidRPr="00C33B81">
        <w:rPr>
          <w:i/>
        </w:rPr>
        <w:t>software</w:t>
      </w:r>
    </w:p>
    <w:p w14:paraId="2A845334" w14:textId="230867DF" w:rsidR="00E62B54" w:rsidRPr="00C33B81" w:rsidRDefault="00E62B54" w:rsidP="00E62B54">
      <w:pPr>
        <w:pStyle w:val="BodyText"/>
        <w:rPr>
          <w:rFonts w:ascii="Times New Roman" w:hAnsi="Times New Roman"/>
        </w:rPr>
      </w:pPr>
      <w:r w:rsidRPr="00C33B81">
        <w:rPr>
          <w:rFonts w:ascii="Times New Roman" w:hAnsi="Times New Roman"/>
        </w:rPr>
        <w:t xml:space="preserve">Segundo </w:t>
      </w:r>
      <w:sdt>
        <w:sdtPr>
          <w:rPr>
            <w:rFonts w:ascii="Times New Roman" w:hAnsi="Times New Roman"/>
          </w:rPr>
          <w:id w:val="-302928860"/>
          <w:citation/>
        </w:sdtPr>
        <w:sdtContent>
          <w:r w:rsidRPr="00C33B81">
            <w:rPr>
              <w:rFonts w:ascii="Times New Roman" w:hAnsi="Times New Roman"/>
            </w:rPr>
            <w:fldChar w:fldCharType="begin"/>
          </w:r>
          <w:r w:rsidRPr="00C33B81">
            <w:rPr>
              <w:rFonts w:ascii="Times New Roman" w:hAnsi="Times New Roman"/>
            </w:rPr>
            <w:instrText xml:space="preserve"> CITATION Lob08 \l 1033 </w:instrText>
          </w:r>
          <w:r w:rsidRPr="00C33B81">
            <w:rPr>
              <w:rFonts w:ascii="Times New Roman" w:hAnsi="Times New Roman"/>
            </w:rPr>
            <w:fldChar w:fldCharType="separate"/>
          </w:r>
          <w:r w:rsidRPr="00C33B81">
            <w:rPr>
              <w:rFonts w:ascii="Times New Roman" w:hAnsi="Times New Roman"/>
              <w:noProof/>
            </w:rPr>
            <w:t>( Lobo 2008)</w:t>
          </w:r>
          <w:r w:rsidRPr="00C33B81">
            <w:rPr>
              <w:rFonts w:ascii="Times New Roman" w:hAnsi="Times New Roman"/>
            </w:rPr>
            <w:fldChar w:fldCharType="end"/>
          </w:r>
        </w:sdtContent>
      </w:sdt>
      <w:r w:rsidRPr="00C33B81">
        <w:rPr>
          <w:rFonts w:ascii="Times New Roman" w:hAnsi="Times New Roman"/>
        </w:rPr>
        <w:t xml:space="preserve">, “Na criação de produtos são utilizados modelos, normalmente com o uso de símbolos e desenhos técnicos, que tem o objetivo de representar todas as suas características relevantes. Em cada engenharia, existe uma forma técnica de utilizar símbolos e diagramas para criar modelos da peça, do produto ou do sistema a ser construído. Na modelagem de software não seria diferente, através de diagramas são construídos modelos para possibilitar a comunicação entre as equipes, além de permitir materiais </w:t>
      </w:r>
      <w:r w:rsidRPr="00C33B81">
        <w:rPr>
          <w:rFonts w:ascii="Times New Roman" w:hAnsi="Times New Roman"/>
        </w:rPr>
        <w:lastRenderedPageBreak/>
        <w:t xml:space="preserve">(documentação/diagramas) necessários para as fases posteriores do projeto, principalmente, a fase de codificação. </w:t>
      </w:r>
    </w:p>
    <w:p w14:paraId="7E6D7985" w14:textId="3178C49D" w:rsidR="00E62B54" w:rsidRPr="00C33B81" w:rsidRDefault="00E62B54" w:rsidP="00E62B54">
      <w:pPr>
        <w:pStyle w:val="BodyText"/>
        <w:rPr>
          <w:rFonts w:ascii="Times New Roman" w:hAnsi="Times New Roman"/>
        </w:rPr>
      </w:pPr>
      <w:r w:rsidRPr="00C33B81">
        <w:rPr>
          <w:rFonts w:ascii="Times New Roman" w:hAnsi="Times New Roman"/>
        </w:rPr>
        <w:t>Para exemplificar alguns modelos de software mais utilizados ao longo dos anos, podemos citar os fluxogramas na programação estruturada, os diagramas de fluxo de dados na análise estruturada e a atual UML – Linguagem de Modelagem Unificada para modelagem de sistemas com orientação a objetos. ”</w:t>
      </w:r>
    </w:p>
    <w:p w14:paraId="1485921B" w14:textId="77777777" w:rsidR="00E62B54" w:rsidRPr="00C33B81" w:rsidRDefault="00E62B54" w:rsidP="00E62B54">
      <w:pPr>
        <w:pStyle w:val="BodyText"/>
        <w:rPr>
          <w:rFonts w:ascii="Times New Roman" w:hAnsi="Times New Roman"/>
        </w:rPr>
      </w:pPr>
    </w:p>
    <w:p w14:paraId="10CF4A08" w14:textId="72BC9947" w:rsidR="00546013" w:rsidRPr="00C33B81" w:rsidRDefault="00421B08" w:rsidP="00421B08">
      <w:pPr>
        <w:pStyle w:val="Heading2"/>
      </w:pPr>
      <w:r w:rsidRPr="00C33B81">
        <w:t>2.2.5 Desenvolvimento Ágil</w:t>
      </w:r>
    </w:p>
    <w:p w14:paraId="1A1CF6B7" w14:textId="613385F0" w:rsidR="008C6C6B" w:rsidRPr="00C33B81" w:rsidRDefault="008C6C6B" w:rsidP="008C6C6B">
      <w:pPr>
        <w:spacing w:before="0" w:after="0" w:line="240" w:lineRule="auto"/>
        <w:jc w:val="left"/>
      </w:pPr>
      <w:bookmarkStart w:id="37" w:name="_Toc447676584"/>
      <w:r w:rsidRPr="00C33B81">
        <w:t xml:space="preserve">“Segundo AMBLER (2002) “A Modelagem Ágil (MA) é uma metodologia baseada na prática para modelagem e documentação eficazes de sistemas baseados em software. A metodologia MA é um conjunto de práticas guiadas por princípios e valores para profissionais de software aplicarem em seu dia a dia. A MA não é um processo prescritivo. Em outras palavras, não define procedimentos detalhados sobre como criar um determinado tipo de modelo. Em vez disso, fornece conselhos sobre como ser um modelador eficiente. A MA(Hocl, 1999) mistura o caos de praticas simples de modelagem com a ordem inerente a artefactos de modelagem de software. A MA não significa menos modelagem; na verdade, muitos desenvolvedores acharão que estão fazendo mais modelagem MA do que antes. Pense na MA como uma arte, não uma ciência. </w:t>
      </w:r>
    </w:p>
    <w:p w14:paraId="0FEC7C69" w14:textId="7D939B88" w:rsidR="00E62B54" w:rsidRPr="00C33B81" w:rsidRDefault="008C6C6B" w:rsidP="008C6C6B">
      <w:pPr>
        <w:spacing w:before="0" w:after="0" w:line="240" w:lineRule="auto"/>
        <w:jc w:val="left"/>
      </w:pPr>
      <w:r w:rsidRPr="00C33B81">
        <w:t xml:space="preserve">Por que queremos ser eficientes na modelagem? Porque ela é uma parte importante de qualquer processo de desenvolvimento. Processos ágeis como a Programção eXtrema (XP – eXtreme Programming) (Beck, 2000), SCRUM (Beedle e Schwaber, 2001), Método dinâmico de desenvolvimento de sistemas (dynamic system development model) (stapleton, 1997) incluem atividades de modelagem. Sim, até a XP inclui técnicas de modelagem, como histórias de usuários, modelos CRC (Class Responsibility Collaborator) e esboços. Ao contrário do que os detratores da XP dirão, está não abandona a modelagem. Ao contrário, ela minimiza o trabalho de modelagem, usando uma perspetiva de projecto na qual você desenvolve seus testes antes de desenvolver o código. Isso o força a pensar em como você construirá o software antes de realmente fazê-lo, exactamente como a modelagem tradicional. A XP cumpre alguns dos objectivos da modelagem, compreendendo o que você está construindo e, por isso, requer menos modelagem. Não há nada errado nisso. Os processos prescritivos de software também incluem atividades de modelagem. No casso do processo unificado, três das seis disciplinas básicas de processo focalizam a modelagem, e meu próprio OOSP tem uma etapa de projecto chamada simplesmente de Modelo. ”” </w:t>
      </w:r>
      <w:sdt>
        <w:sdtPr>
          <w:id w:val="-1968805333"/>
          <w:citation/>
        </w:sdtPr>
        <w:sdtContent>
          <w:r w:rsidRPr="00C33B81">
            <w:fldChar w:fldCharType="begin"/>
          </w:r>
          <w:r w:rsidRPr="00C33B81">
            <w:instrText xml:space="preserve"> CITATION Sar13 \l 1033 </w:instrText>
          </w:r>
          <w:r w:rsidRPr="00C33B81">
            <w:fldChar w:fldCharType="separate"/>
          </w:r>
          <w:r w:rsidRPr="00C33B81">
            <w:rPr>
              <w:noProof/>
            </w:rPr>
            <w:t>(Saraiva 2013)</w:t>
          </w:r>
          <w:r w:rsidRPr="00C33B81">
            <w:fldChar w:fldCharType="end"/>
          </w:r>
        </w:sdtContent>
      </w:sdt>
      <w:r w:rsidR="00E62B54" w:rsidRPr="00C33B81">
        <w:br w:type="page"/>
      </w:r>
    </w:p>
    <w:p w14:paraId="7D3163E1" w14:textId="6E13FD62" w:rsidR="002923CE" w:rsidRPr="00C33B81" w:rsidRDefault="002923CE" w:rsidP="002923CE">
      <w:pPr>
        <w:pStyle w:val="Heading2"/>
      </w:pPr>
      <w:r w:rsidRPr="00C33B81">
        <w:lastRenderedPageBreak/>
        <w:t>2.3 Definições Conceituais</w:t>
      </w:r>
      <w:bookmarkEnd w:id="37"/>
    </w:p>
    <w:p w14:paraId="6AD1AE6A" w14:textId="77777777" w:rsidR="002923CE" w:rsidRPr="00C33B81" w:rsidRDefault="002923CE" w:rsidP="002923CE">
      <w:pPr>
        <w:pStyle w:val="BodyText"/>
        <w:rPr>
          <w:rFonts w:ascii="Times New Roman" w:hAnsi="Times New Roman"/>
          <w:b/>
          <w:bCs/>
          <w:iCs w:val="0"/>
          <w:sz w:val="26"/>
        </w:rPr>
      </w:pPr>
    </w:p>
    <w:p w14:paraId="091D0622" w14:textId="7D9457E5" w:rsidR="002923CE" w:rsidRPr="00C33B81" w:rsidRDefault="002923CE" w:rsidP="002923CE">
      <w:pPr>
        <w:pStyle w:val="BodyText"/>
        <w:rPr>
          <w:rFonts w:ascii="Times New Roman" w:hAnsi="Times New Roman"/>
          <w:b/>
          <w:bCs/>
          <w:iCs w:val="0"/>
          <w:szCs w:val="24"/>
        </w:rPr>
      </w:pPr>
      <w:r w:rsidRPr="00C33B81">
        <w:rPr>
          <w:rFonts w:ascii="Times New Roman" w:hAnsi="Times New Roman"/>
          <w:b/>
          <w:bCs/>
          <w:iCs w:val="0"/>
          <w:szCs w:val="24"/>
        </w:rPr>
        <w:t xml:space="preserve">Serviço: </w:t>
      </w:r>
      <w:r w:rsidRPr="00C33B81">
        <w:rPr>
          <w:rFonts w:ascii="Times New Roman" w:hAnsi="Times New Roman"/>
          <w:bCs/>
          <w:iCs w:val="0"/>
          <w:szCs w:val="24"/>
        </w:rPr>
        <w:t xml:space="preserve">Com origem no termo latim “servitĭum”, a palavra serviço define a acção de servir (estar sujeito a/ser prestável alguém por qualquer motivo, fazendo aquilo que essa pessoa quer ou pede). O conceito também permite fazer referência aos serviços públicos que são pagos pelos contribuintes através de taxas ou impostos, e ao fornecimento de serviços prestados com vista a satisfazer alguma necessidade desde que não consistam na produção de bens materiais. </w:t>
      </w:r>
      <w:sdt>
        <w:sdtPr>
          <w:rPr>
            <w:rFonts w:ascii="Times New Roman" w:hAnsi="Times New Roman"/>
            <w:bCs/>
            <w:iCs w:val="0"/>
            <w:szCs w:val="24"/>
          </w:rPr>
          <w:id w:val="323010439"/>
          <w:citation/>
        </w:sdtPr>
        <w:sdtContent>
          <w:r w:rsidR="00A95C33" w:rsidRPr="00C33B81">
            <w:rPr>
              <w:rFonts w:ascii="Times New Roman" w:hAnsi="Times New Roman"/>
              <w:bCs/>
              <w:iCs w:val="0"/>
              <w:szCs w:val="24"/>
            </w:rPr>
            <w:fldChar w:fldCharType="begin"/>
          </w:r>
          <w:r w:rsidR="00A95C33" w:rsidRPr="00C33B81">
            <w:rPr>
              <w:rFonts w:ascii="Times New Roman" w:hAnsi="Times New Roman"/>
              <w:bCs/>
              <w:iCs w:val="0"/>
              <w:szCs w:val="24"/>
            </w:rPr>
            <w:instrText xml:space="preserve"> CITATION Con \l 1033 </w:instrText>
          </w:r>
          <w:r w:rsidR="00A95C33" w:rsidRPr="00C33B81">
            <w:rPr>
              <w:rFonts w:ascii="Times New Roman" w:hAnsi="Times New Roman"/>
              <w:bCs/>
              <w:iCs w:val="0"/>
              <w:szCs w:val="24"/>
            </w:rPr>
            <w:fldChar w:fldCharType="separate"/>
          </w:r>
          <w:r w:rsidR="00A95C33" w:rsidRPr="00C33B81">
            <w:rPr>
              <w:rFonts w:ascii="Times New Roman" w:hAnsi="Times New Roman"/>
              <w:noProof/>
              <w:szCs w:val="24"/>
            </w:rPr>
            <w:t>(Conceito de Servico n.d.)</w:t>
          </w:r>
          <w:r w:rsidR="00A95C33" w:rsidRPr="00C33B81">
            <w:rPr>
              <w:rFonts w:ascii="Times New Roman" w:hAnsi="Times New Roman"/>
              <w:bCs/>
              <w:iCs w:val="0"/>
              <w:szCs w:val="24"/>
            </w:rPr>
            <w:fldChar w:fldCharType="end"/>
          </w:r>
        </w:sdtContent>
      </w:sdt>
      <w:r w:rsidRPr="00C33B81">
        <w:rPr>
          <w:rFonts w:ascii="Times New Roman" w:hAnsi="Times New Roman"/>
          <w:bCs/>
          <w:iCs w:val="0"/>
          <w:szCs w:val="24"/>
        </w:rPr>
        <w:t>.</w:t>
      </w:r>
    </w:p>
    <w:p w14:paraId="3980EFF0" w14:textId="77777777" w:rsidR="002923CE" w:rsidRPr="00C33B81" w:rsidRDefault="002923CE" w:rsidP="002923CE">
      <w:pPr>
        <w:pStyle w:val="BodyText"/>
        <w:rPr>
          <w:rFonts w:ascii="Times New Roman" w:hAnsi="Times New Roman"/>
          <w:b/>
          <w:bCs/>
          <w:iCs w:val="0"/>
          <w:szCs w:val="24"/>
        </w:rPr>
      </w:pPr>
    </w:p>
    <w:p w14:paraId="72FE74AB" w14:textId="77777777" w:rsidR="000F3E25" w:rsidRPr="00C33B81" w:rsidRDefault="002923CE" w:rsidP="002923CE">
      <w:pPr>
        <w:pStyle w:val="BodyText"/>
        <w:rPr>
          <w:rFonts w:ascii="Times New Roman" w:hAnsi="Times New Roman"/>
          <w:bCs/>
          <w:iCs w:val="0"/>
          <w:szCs w:val="24"/>
        </w:rPr>
      </w:pPr>
      <w:r w:rsidRPr="00C33B81">
        <w:rPr>
          <w:rFonts w:ascii="Times New Roman" w:hAnsi="Times New Roman"/>
          <w:b/>
          <w:bCs/>
          <w:iCs w:val="0"/>
          <w:szCs w:val="24"/>
        </w:rPr>
        <w:t xml:space="preserve">Instituição Pública: </w:t>
      </w:r>
      <w:r w:rsidRPr="00C33B81">
        <w:rPr>
          <w:rFonts w:ascii="Times New Roman" w:hAnsi="Times New Roman"/>
          <w:bCs/>
          <w:iCs w:val="0"/>
          <w:szCs w:val="24"/>
        </w:rPr>
        <w:t xml:space="preserve">São estabelecimentos sob a administração do Estado, que prestam serviços aos cidadãos desse mesmo estado. </w:t>
      </w:r>
    </w:p>
    <w:p w14:paraId="22819CC3" w14:textId="450B5A4E" w:rsidR="002923CE" w:rsidRPr="00C33B81" w:rsidRDefault="000F3E25" w:rsidP="002923CE">
      <w:pPr>
        <w:pStyle w:val="BodyText"/>
        <w:rPr>
          <w:rFonts w:ascii="Times New Roman" w:hAnsi="Times New Roman"/>
          <w:b/>
          <w:bCs/>
          <w:iCs w:val="0"/>
          <w:szCs w:val="24"/>
        </w:rPr>
      </w:pPr>
      <w:r w:rsidRPr="00C33B81">
        <w:rPr>
          <w:rFonts w:ascii="Times New Roman" w:hAnsi="Times New Roman"/>
          <w:bCs/>
          <w:iCs w:val="0"/>
          <w:szCs w:val="24"/>
        </w:rPr>
        <w:t>I</w:t>
      </w:r>
      <w:r w:rsidR="002923CE" w:rsidRPr="00C33B81">
        <w:rPr>
          <w:rFonts w:ascii="Times New Roman" w:hAnsi="Times New Roman"/>
          <w:bCs/>
          <w:iCs w:val="0"/>
          <w:szCs w:val="24"/>
        </w:rPr>
        <w:t>nstituições públicas de serem uma estrutura de ordem social regem o funcionamento de uma sociedade.</w:t>
      </w:r>
      <w:sdt>
        <w:sdtPr>
          <w:rPr>
            <w:rFonts w:ascii="Times New Roman" w:hAnsi="Times New Roman"/>
            <w:bCs/>
            <w:iCs w:val="0"/>
            <w:szCs w:val="24"/>
          </w:rPr>
          <w:id w:val="1543792256"/>
          <w:citation/>
        </w:sdtPr>
        <w:sdtContent>
          <w:r w:rsidRPr="00C33B81">
            <w:rPr>
              <w:rFonts w:ascii="Times New Roman" w:hAnsi="Times New Roman"/>
              <w:bCs/>
              <w:iCs w:val="0"/>
              <w:szCs w:val="24"/>
            </w:rPr>
            <w:fldChar w:fldCharType="begin"/>
          </w:r>
          <w:r w:rsidRPr="00C33B81">
            <w:rPr>
              <w:rFonts w:ascii="Times New Roman" w:hAnsi="Times New Roman"/>
              <w:bCs/>
              <w:iCs w:val="0"/>
              <w:szCs w:val="24"/>
            </w:rPr>
            <w:instrText xml:space="preserve"> CITATION Con1 \l 2070 </w:instrText>
          </w:r>
          <w:r w:rsidRPr="00C33B81">
            <w:rPr>
              <w:rFonts w:ascii="Times New Roman" w:hAnsi="Times New Roman"/>
              <w:bCs/>
              <w:iCs w:val="0"/>
              <w:szCs w:val="24"/>
            </w:rPr>
            <w:fldChar w:fldCharType="separate"/>
          </w:r>
          <w:r w:rsidRPr="00C33B81">
            <w:rPr>
              <w:rFonts w:ascii="Times New Roman" w:hAnsi="Times New Roman"/>
              <w:bCs/>
              <w:iCs w:val="0"/>
              <w:noProof/>
              <w:szCs w:val="24"/>
            </w:rPr>
            <w:t xml:space="preserve"> </w:t>
          </w:r>
          <w:r w:rsidRPr="00C33B81">
            <w:rPr>
              <w:rFonts w:ascii="Times New Roman" w:hAnsi="Times New Roman"/>
              <w:noProof/>
              <w:szCs w:val="24"/>
            </w:rPr>
            <w:t>(Conceito .de s.d.)</w:t>
          </w:r>
          <w:r w:rsidRPr="00C33B81">
            <w:rPr>
              <w:rFonts w:ascii="Times New Roman" w:hAnsi="Times New Roman"/>
              <w:bCs/>
              <w:iCs w:val="0"/>
              <w:szCs w:val="24"/>
            </w:rPr>
            <w:fldChar w:fldCharType="end"/>
          </w:r>
        </w:sdtContent>
      </w:sdt>
    </w:p>
    <w:p w14:paraId="61679EC2" w14:textId="77777777" w:rsidR="002923CE" w:rsidRPr="00C33B81" w:rsidRDefault="002923CE" w:rsidP="002923CE">
      <w:pPr>
        <w:pStyle w:val="BodyText"/>
        <w:rPr>
          <w:rFonts w:ascii="Times New Roman" w:hAnsi="Times New Roman"/>
          <w:b/>
          <w:bCs/>
          <w:iCs w:val="0"/>
          <w:szCs w:val="24"/>
        </w:rPr>
      </w:pPr>
    </w:p>
    <w:p w14:paraId="5F4261F9" w14:textId="48A319B8" w:rsidR="00345E8E" w:rsidRPr="00C33B81" w:rsidRDefault="002923CE" w:rsidP="002923CE">
      <w:pPr>
        <w:pStyle w:val="BodyText"/>
        <w:rPr>
          <w:rFonts w:ascii="Times New Roman" w:hAnsi="Times New Roman"/>
          <w:bCs/>
          <w:iCs w:val="0"/>
          <w:szCs w:val="24"/>
        </w:rPr>
      </w:pPr>
      <w:r w:rsidRPr="00C33B81">
        <w:rPr>
          <w:rFonts w:ascii="Times New Roman" w:hAnsi="Times New Roman"/>
          <w:b/>
          <w:bCs/>
          <w:iCs w:val="0"/>
          <w:szCs w:val="24"/>
        </w:rPr>
        <w:t xml:space="preserve">Serviço público: </w:t>
      </w:r>
      <w:r w:rsidRPr="00C33B81">
        <w:rPr>
          <w:rFonts w:ascii="Times New Roman" w:hAnsi="Times New Roman"/>
          <w:bCs/>
          <w:iCs w:val="0"/>
          <w:szCs w:val="24"/>
        </w:rPr>
        <w:t xml:space="preserve">É um conjunto de actividades e serviços ligadas à administração estatal através de seus agentes e representantes, mas também exercida por outras entidades, mesmo que particulares, sempre visando promover o bem-estar à disposição da população. Para a fruição directa por seus membros individualmente. Estas actividades, prestadas pelo Estado para a sociedade, são desempenhadas pelos funcionários públicos que estão integrados nas entidades governamentais, tais como entidades político-administrativas, de direito público e de segurança pública. </w:t>
      </w:r>
      <w:sdt>
        <w:sdtPr>
          <w:rPr>
            <w:rFonts w:ascii="Times New Roman" w:hAnsi="Times New Roman"/>
            <w:bCs/>
            <w:iCs w:val="0"/>
            <w:szCs w:val="24"/>
          </w:rPr>
          <w:id w:val="-222749067"/>
          <w:citation/>
        </w:sdtPr>
        <w:sdtContent>
          <w:r w:rsidR="00A95C33" w:rsidRPr="00C33B81">
            <w:rPr>
              <w:rFonts w:ascii="Times New Roman" w:hAnsi="Times New Roman"/>
              <w:bCs/>
              <w:iCs w:val="0"/>
              <w:szCs w:val="24"/>
            </w:rPr>
            <w:fldChar w:fldCharType="begin"/>
          </w:r>
          <w:r w:rsidR="00A95C33" w:rsidRPr="00C33B81">
            <w:rPr>
              <w:rFonts w:ascii="Times New Roman" w:hAnsi="Times New Roman"/>
              <w:bCs/>
              <w:iCs w:val="0"/>
              <w:szCs w:val="24"/>
            </w:rPr>
            <w:instrText xml:space="preserve"> CITATION Wik15 \l 1033 </w:instrText>
          </w:r>
          <w:r w:rsidR="00A95C33" w:rsidRPr="00C33B81">
            <w:rPr>
              <w:rFonts w:ascii="Times New Roman" w:hAnsi="Times New Roman"/>
              <w:bCs/>
              <w:iCs w:val="0"/>
              <w:szCs w:val="24"/>
            </w:rPr>
            <w:fldChar w:fldCharType="separate"/>
          </w:r>
          <w:r w:rsidR="00A95C33" w:rsidRPr="00C33B81">
            <w:rPr>
              <w:rFonts w:ascii="Times New Roman" w:hAnsi="Times New Roman"/>
              <w:noProof/>
              <w:szCs w:val="24"/>
            </w:rPr>
            <w:t>(Wikipédia, a enciclopédia livre. n.d.)</w:t>
          </w:r>
          <w:r w:rsidR="00A95C33" w:rsidRPr="00C33B81">
            <w:rPr>
              <w:rFonts w:ascii="Times New Roman" w:hAnsi="Times New Roman"/>
              <w:bCs/>
              <w:iCs w:val="0"/>
              <w:szCs w:val="24"/>
            </w:rPr>
            <w:fldChar w:fldCharType="end"/>
          </w:r>
        </w:sdtContent>
      </w:sdt>
    </w:p>
    <w:p w14:paraId="66124374" w14:textId="77777777" w:rsidR="00345E8E" w:rsidRPr="00C33B81" w:rsidRDefault="00345E8E">
      <w:pPr>
        <w:spacing w:before="0" w:after="0" w:line="240" w:lineRule="auto"/>
        <w:jc w:val="left"/>
        <w:rPr>
          <w:bCs/>
          <w:iCs w:val="0"/>
        </w:rPr>
      </w:pPr>
      <w:r w:rsidRPr="00C33B81">
        <w:rPr>
          <w:bCs/>
          <w:iCs w:val="0"/>
        </w:rPr>
        <w:br w:type="page"/>
      </w:r>
    </w:p>
    <w:p w14:paraId="6349D793" w14:textId="77777777" w:rsidR="00345E8E" w:rsidRPr="00C33B81" w:rsidRDefault="00345E8E" w:rsidP="00345E8E">
      <w:pPr>
        <w:pStyle w:val="Heading1"/>
      </w:pPr>
      <w:bookmarkStart w:id="38" w:name="_Toc419886317"/>
      <w:bookmarkStart w:id="39" w:name="_Toc447676585"/>
      <w:r w:rsidRPr="00C33B81">
        <w:lastRenderedPageBreak/>
        <w:t>CApítulo 3 - MARCO CONTEXTUAL DA INVESTIGAÇÃO</w:t>
      </w:r>
      <w:bookmarkEnd w:id="38"/>
      <w:bookmarkEnd w:id="39"/>
    </w:p>
    <w:p w14:paraId="092FD9CE" w14:textId="77777777" w:rsidR="00022D83" w:rsidRPr="00C33B81" w:rsidRDefault="00022D83" w:rsidP="00022D83">
      <w:pPr>
        <w:pStyle w:val="BodyText"/>
        <w:rPr>
          <w:rFonts w:ascii="Times New Roman" w:hAnsi="Times New Roman"/>
        </w:rPr>
      </w:pPr>
    </w:p>
    <w:p w14:paraId="5D3FB923" w14:textId="75E530CE" w:rsidR="00022D83" w:rsidRPr="00C33B81" w:rsidRDefault="00022D83" w:rsidP="00022D83">
      <w:pPr>
        <w:pStyle w:val="Heading2"/>
      </w:pPr>
      <w:bookmarkStart w:id="40" w:name="_Toc447676586"/>
      <w:r w:rsidRPr="00C33B81">
        <w:t>3.1. Introdução</w:t>
      </w:r>
      <w:bookmarkEnd w:id="40"/>
    </w:p>
    <w:p w14:paraId="748E3B41" w14:textId="09635143" w:rsidR="00022D83" w:rsidRPr="00C33B81" w:rsidRDefault="009E1054" w:rsidP="00022D83">
      <w:pPr>
        <w:pStyle w:val="BodyText"/>
        <w:rPr>
          <w:rFonts w:ascii="Times New Roman" w:hAnsi="Times New Roman"/>
        </w:rPr>
      </w:pPr>
      <w:r w:rsidRPr="00C33B81">
        <w:rPr>
          <w:rFonts w:ascii="Times New Roman" w:hAnsi="Times New Roman"/>
        </w:rPr>
        <w:t>Este capítulo</w:t>
      </w:r>
      <w:r w:rsidR="00214101" w:rsidRPr="00C33B81">
        <w:rPr>
          <w:rFonts w:ascii="Times New Roman" w:hAnsi="Times New Roman"/>
        </w:rPr>
        <w:t xml:space="preserve"> tem como objectivo contextualizar a presente investigação. Investigação esta que irá decorrer na Cidade de Maputo, com o intuito de melhorar a divulgação de Serviços públicos nessa região. </w:t>
      </w:r>
    </w:p>
    <w:p w14:paraId="6F736E2B" w14:textId="2A715688" w:rsidR="00F21CAC" w:rsidRPr="00C33B81" w:rsidRDefault="00F21CAC" w:rsidP="00022D83">
      <w:pPr>
        <w:pStyle w:val="BodyText"/>
        <w:rPr>
          <w:rFonts w:ascii="Times New Roman" w:hAnsi="Times New Roman"/>
        </w:rPr>
      </w:pPr>
      <w:r w:rsidRPr="00C33B81">
        <w:rPr>
          <w:rFonts w:ascii="Times New Roman" w:hAnsi="Times New Roman"/>
        </w:rPr>
        <w:t xml:space="preserve">A Cidade de Maputo foi escolhida para a presente investigação devido a facilidade de obtenção de informação, </w:t>
      </w:r>
      <w:r w:rsidR="004664B3" w:rsidRPr="00C33B81">
        <w:rPr>
          <w:rFonts w:ascii="Times New Roman" w:hAnsi="Times New Roman"/>
        </w:rPr>
        <w:t>por condições logísticas mais favoráveis e devido a maior concentração de serviços públicos</w:t>
      </w:r>
      <w:r w:rsidRPr="00C33B81">
        <w:rPr>
          <w:rFonts w:ascii="Times New Roman" w:hAnsi="Times New Roman"/>
        </w:rPr>
        <w:t>.</w:t>
      </w:r>
    </w:p>
    <w:p w14:paraId="0F842686" w14:textId="77777777" w:rsidR="00022D83" w:rsidRPr="00C33B81" w:rsidRDefault="00022D83" w:rsidP="00022D83">
      <w:pPr>
        <w:pStyle w:val="BodyText"/>
        <w:rPr>
          <w:rFonts w:ascii="Times New Roman" w:hAnsi="Times New Roman"/>
        </w:rPr>
      </w:pPr>
    </w:p>
    <w:p w14:paraId="5BC6AA89" w14:textId="77777777" w:rsidR="00022D83" w:rsidRPr="00C33B81" w:rsidRDefault="00022D83" w:rsidP="00022D83">
      <w:pPr>
        <w:pStyle w:val="BodyText"/>
        <w:rPr>
          <w:rFonts w:ascii="Times New Roman" w:hAnsi="Times New Roman"/>
        </w:rPr>
      </w:pPr>
    </w:p>
    <w:p w14:paraId="6F892B06" w14:textId="6A6AA19B" w:rsidR="00022D83" w:rsidRPr="00C33B81" w:rsidRDefault="00022D83" w:rsidP="00022D83">
      <w:pPr>
        <w:pStyle w:val="Heading2"/>
      </w:pPr>
      <w:bookmarkStart w:id="41" w:name="_Toc447676587"/>
      <w:r w:rsidRPr="00C33B81">
        <w:t>3.2. Cidade de Maputo</w:t>
      </w:r>
      <w:bookmarkEnd w:id="41"/>
    </w:p>
    <w:p w14:paraId="3BD1FC71" w14:textId="77303F53" w:rsidR="00E642DC" w:rsidRPr="00C33B81" w:rsidRDefault="00E901B6" w:rsidP="00E642DC">
      <w:pPr>
        <w:pStyle w:val="BodyText"/>
        <w:rPr>
          <w:rFonts w:ascii="Times New Roman" w:hAnsi="Times New Roman"/>
        </w:rPr>
      </w:pPr>
      <w:r w:rsidRPr="00C33B81">
        <w:rPr>
          <w:rFonts w:ascii="Times New Roman" w:hAnsi="Times New Roman"/>
        </w:rPr>
        <w:t xml:space="preserve">A Cidade de </w:t>
      </w:r>
      <w:r w:rsidR="00E642DC" w:rsidRPr="00C33B81">
        <w:rPr>
          <w:rFonts w:ascii="Times New Roman" w:hAnsi="Times New Roman"/>
        </w:rPr>
        <w:t>Maputo é a capital e</w:t>
      </w:r>
      <w:r w:rsidRPr="00C33B81">
        <w:rPr>
          <w:rFonts w:ascii="Times New Roman" w:hAnsi="Times New Roman"/>
        </w:rPr>
        <w:t xml:space="preserve"> a maior cidade de Moçambique, sendo</w:t>
      </w:r>
      <w:r w:rsidR="00E642DC" w:rsidRPr="00C33B81">
        <w:rPr>
          <w:rFonts w:ascii="Times New Roman" w:hAnsi="Times New Roman"/>
        </w:rPr>
        <w:t xml:space="preserve"> também o principal centro financeiro, corporativo e mercantil do país. Localiza-se na margem ocidental da Baía de Maputo, no extremo sul do país, perto da fronteira com a África do Sul e, da fronteira com a Suazilândia e, por conseguinte, da tripla fronteira dos três países. Até 13 de </w:t>
      </w:r>
      <w:r w:rsidR="003743E0" w:rsidRPr="00C33B81">
        <w:rPr>
          <w:rFonts w:ascii="Times New Roman" w:hAnsi="Times New Roman"/>
        </w:rPr>
        <w:t>Março</w:t>
      </w:r>
      <w:r w:rsidR="00E642DC" w:rsidRPr="00C33B81">
        <w:rPr>
          <w:rFonts w:ascii="Times New Roman" w:hAnsi="Times New Roman"/>
        </w:rPr>
        <w:t xml:space="preserve"> de 1976 a cidade era denominada "Lourenço Marques" em homenagem ao explorador português homónimo.</w:t>
      </w:r>
    </w:p>
    <w:p w14:paraId="64229A6B" w14:textId="36701212" w:rsidR="00E642DC" w:rsidRPr="00C33B81" w:rsidRDefault="00E642DC" w:rsidP="00E642DC">
      <w:pPr>
        <w:pStyle w:val="BodyText"/>
        <w:rPr>
          <w:rFonts w:ascii="Times New Roman" w:hAnsi="Times New Roman"/>
        </w:rPr>
      </w:pPr>
      <w:r w:rsidRPr="00C33B81">
        <w:rPr>
          <w:rFonts w:ascii="Times New Roman" w:hAnsi="Times New Roman"/>
        </w:rPr>
        <w:t xml:space="preserve">A cidade </w:t>
      </w:r>
      <w:r w:rsidR="00E901B6" w:rsidRPr="00C33B81">
        <w:rPr>
          <w:rFonts w:ascii="Times New Roman" w:hAnsi="Times New Roman"/>
        </w:rPr>
        <w:t>possui o estatuto de província e n</w:t>
      </w:r>
      <w:r w:rsidRPr="00C33B81">
        <w:rPr>
          <w:rFonts w:ascii="Times New Roman" w:hAnsi="Times New Roman"/>
        </w:rPr>
        <w:t>ão deve ser confundida com a província de Maputo</w:t>
      </w:r>
      <w:r w:rsidR="00E901B6" w:rsidRPr="00C33B81">
        <w:rPr>
          <w:rFonts w:ascii="Times New Roman" w:hAnsi="Times New Roman"/>
        </w:rPr>
        <w:t>,</w:t>
      </w:r>
      <w:r w:rsidRPr="00C33B81">
        <w:rPr>
          <w:rFonts w:ascii="Times New Roman" w:hAnsi="Times New Roman"/>
        </w:rPr>
        <w:t xml:space="preserve"> que ocupa a parte mais meridional do território moçambicano, exceptuando a cidade de Maputo.</w:t>
      </w:r>
    </w:p>
    <w:p w14:paraId="3152B578" w14:textId="2CAC72A5" w:rsidR="008A1C86" w:rsidRPr="00C33B81" w:rsidRDefault="00E901B6" w:rsidP="00E642DC">
      <w:pPr>
        <w:pStyle w:val="BodyText"/>
        <w:rPr>
          <w:rFonts w:ascii="Times New Roman" w:hAnsi="Times New Roman"/>
        </w:rPr>
      </w:pPr>
      <w:r w:rsidRPr="00C33B81">
        <w:rPr>
          <w:rFonts w:ascii="Times New Roman" w:hAnsi="Times New Roman"/>
        </w:rPr>
        <w:t xml:space="preserve">Segundo o </w:t>
      </w:r>
      <w:sdt>
        <w:sdtPr>
          <w:rPr>
            <w:rFonts w:ascii="Times New Roman" w:hAnsi="Times New Roman"/>
          </w:rPr>
          <w:id w:val="78730473"/>
          <w:citation/>
        </w:sdtPr>
        <w:sdtContent>
          <w:r w:rsidRPr="00C33B81">
            <w:rPr>
              <w:rFonts w:ascii="Times New Roman" w:hAnsi="Times New Roman"/>
            </w:rPr>
            <w:fldChar w:fldCharType="begin"/>
          </w:r>
          <w:r w:rsidRPr="00C33B81">
            <w:rPr>
              <w:rFonts w:ascii="Times New Roman" w:hAnsi="Times New Roman"/>
            </w:rPr>
            <w:instrText xml:space="preserve"> CITATION Ins11 \l 2070 </w:instrText>
          </w:r>
          <w:r w:rsidRPr="00C33B81">
            <w:rPr>
              <w:rFonts w:ascii="Times New Roman" w:hAnsi="Times New Roman"/>
            </w:rPr>
            <w:fldChar w:fldCharType="separate"/>
          </w:r>
          <w:r w:rsidRPr="00C33B81">
            <w:rPr>
              <w:rFonts w:ascii="Times New Roman" w:hAnsi="Times New Roman"/>
              <w:noProof/>
            </w:rPr>
            <w:t>(Instituto Nacional de Estatística 2011)</w:t>
          </w:r>
          <w:r w:rsidRPr="00C33B81">
            <w:rPr>
              <w:rFonts w:ascii="Times New Roman" w:hAnsi="Times New Roman"/>
            </w:rPr>
            <w:fldChar w:fldCharType="end"/>
          </w:r>
        </w:sdtContent>
      </w:sdt>
      <w:r w:rsidR="00801A24" w:rsidRPr="00C33B81">
        <w:rPr>
          <w:rFonts w:ascii="Times New Roman" w:hAnsi="Times New Roman"/>
        </w:rPr>
        <w:t>, a cidade</w:t>
      </w:r>
      <w:r w:rsidR="003743E0" w:rsidRPr="00C33B81">
        <w:rPr>
          <w:rFonts w:ascii="Times New Roman" w:hAnsi="Times New Roman"/>
        </w:rPr>
        <w:t xml:space="preserve"> tem uma área de 346,77 km²</w:t>
      </w:r>
      <w:r w:rsidR="00E642DC" w:rsidRPr="00C33B81">
        <w:rPr>
          <w:rFonts w:ascii="Times New Roman" w:hAnsi="Times New Roman"/>
        </w:rPr>
        <w:t xml:space="preserve"> e uma população</w:t>
      </w:r>
      <w:r w:rsidR="003743E0" w:rsidRPr="00C33B81">
        <w:rPr>
          <w:rFonts w:ascii="Times New Roman" w:hAnsi="Times New Roman"/>
        </w:rPr>
        <w:t xml:space="preserve"> de 1 094 315</w:t>
      </w:r>
      <w:r w:rsidR="00801A24" w:rsidRPr="00C33B81">
        <w:rPr>
          <w:rFonts w:ascii="Times New Roman" w:hAnsi="Times New Roman"/>
        </w:rPr>
        <w:t xml:space="preserve"> e</w:t>
      </w:r>
      <w:r w:rsidR="008A1C86" w:rsidRPr="00C33B81">
        <w:rPr>
          <w:rFonts w:ascii="Times New Roman" w:hAnsi="Times New Roman"/>
        </w:rPr>
        <w:t xml:space="preserve"> está dividida em sete distritos municipais, que se encontram, por sua vez, divididos em bairros e povoações. Os Distritos são os seguintes:</w:t>
      </w:r>
    </w:p>
    <w:p w14:paraId="624D1484" w14:textId="0EAE3298" w:rsidR="008A1C86" w:rsidRPr="00C33B81" w:rsidRDefault="008A1C86" w:rsidP="008A1C86">
      <w:pPr>
        <w:pStyle w:val="BodyText"/>
        <w:numPr>
          <w:ilvl w:val="0"/>
          <w:numId w:val="34"/>
        </w:numPr>
        <w:rPr>
          <w:rFonts w:ascii="Times New Roman" w:hAnsi="Times New Roman"/>
        </w:rPr>
      </w:pPr>
      <w:r w:rsidRPr="00C33B81">
        <w:rPr>
          <w:rFonts w:ascii="Times New Roman" w:hAnsi="Times New Roman"/>
        </w:rPr>
        <w:t>Distrito Urbano de KaMpfumo</w:t>
      </w:r>
    </w:p>
    <w:p w14:paraId="42190184" w14:textId="77777777" w:rsidR="008A1C86" w:rsidRPr="00C33B81" w:rsidRDefault="008A1C86" w:rsidP="008A1C86">
      <w:pPr>
        <w:pStyle w:val="BodyText"/>
        <w:numPr>
          <w:ilvl w:val="0"/>
          <w:numId w:val="34"/>
        </w:numPr>
        <w:rPr>
          <w:rFonts w:ascii="Times New Roman" w:hAnsi="Times New Roman"/>
        </w:rPr>
      </w:pPr>
      <w:r w:rsidRPr="00C33B81">
        <w:rPr>
          <w:rFonts w:ascii="Times New Roman" w:hAnsi="Times New Roman"/>
        </w:rPr>
        <w:t>Distrito Urbano de Nlhamankulu</w:t>
      </w:r>
    </w:p>
    <w:p w14:paraId="6841E3CE" w14:textId="77777777" w:rsidR="008A1C86" w:rsidRPr="00C33B81" w:rsidRDefault="008A1C86" w:rsidP="008A1C86">
      <w:pPr>
        <w:pStyle w:val="BodyText"/>
        <w:numPr>
          <w:ilvl w:val="0"/>
          <w:numId w:val="34"/>
        </w:numPr>
        <w:rPr>
          <w:rFonts w:ascii="Times New Roman" w:hAnsi="Times New Roman"/>
        </w:rPr>
      </w:pPr>
      <w:r w:rsidRPr="00C33B81">
        <w:rPr>
          <w:rFonts w:ascii="Times New Roman" w:hAnsi="Times New Roman"/>
        </w:rPr>
        <w:t>Distrito Urbano de KaMaxaquene</w:t>
      </w:r>
    </w:p>
    <w:p w14:paraId="5673DCF5" w14:textId="77777777" w:rsidR="008A1C86" w:rsidRPr="00C33B81" w:rsidRDefault="008A1C86" w:rsidP="008A1C86">
      <w:pPr>
        <w:pStyle w:val="BodyText"/>
        <w:numPr>
          <w:ilvl w:val="0"/>
          <w:numId w:val="34"/>
        </w:numPr>
        <w:rPr>
          <w:rFonts w:ascii="Times New Roman" w:hAnsi="Times New Roman"/>
        </w:rPr>
      </w:pPr>
      <w:r w:rsidRPr="00C33B81">
        <w:rPr>
          <w:rFonts w:ascii="Times New Roman" w:hAnsi="Times New Roman"/>
        </w:rPr>
        <w:t>Distrito Urbano de KaMavota</w:t>
      </w:r>
    </w:p>
    <w:p w14:paraId="656B2238" w14:textId="77777777" w:rsidR="008A1C86" w:rsidRPr="00C33B81" w:rsidRDefault="008A1C86" w:rsidP="008A1C86">
      <w:pPr>
        <w:pStyle w:val="BodyText"/>
        <w:numPr>
          <w:ilvl w:val="0"/>
          <w:numId w:val="34"/>
        </w:numPr>
        <w:rPr>
          <w:rFonts w:ascii="Times New Roman" w:hAnsi="Times New Roman"/>
        </w:rPr>
      </w:pPr>
      <w:r w:rsidRPr="00C33B81">
        <w:rPr>
          <w:rFonts w:ascii="Times New Roman" w:hAnsi="Times New Roman"/>
        </w:rPr>
        <w:t>Distrito Urbano de KaMubukwana</w:t>
      </w:r>
    </w:p>
    <w:p w14:paraId="306DB24A" w14:textId="77777777" w:rsidR="008A1C86" w:rsidRPr="00C33B81" w:rsidRDefault="008A1C86" w:rsidP="008A1C86">
      <w:pPr>
        <w:pStyle w:val="BodyText"/>
        <w:numPr>
          <w:ilvl w:val="0"/>
          <w:numId w:val="34"/>
        </w:numPr>
        <w:rPr>
          <w:rFonts w:ascii="Times New Roman" w:hAnsi="Times New Roman"/>
        </w:rPr>
      </w:pPr>
      <w:r w:rsidRPr="00C33B81">
        <w:rPr>
          <w:rFonts w:ascii="Times New Roman" w:hAnsi="Times New Roman"/>
        </w:rPr>
        <w:t>Distrito Municipal de KaTembe</w:t>
      </w:r>
    </w:p>
    <w:p w14:paraId="50B7E05F" w14:textId="77777777" w:rsidR="008A1C86" w:rsidRPr="00C33B81" w:rsidRDefault="008A1C86" w:rsidP="008A1C86">
      <w:pPr>
        <w:pStyle w:val="BodyText"/>
        <w:numPr>
          <w:ilvl w:val="0"/>
          <w:numId w:val="34"/>
        </w:numPr>
        <w:rPr>
          <w:rFonts w:ascii="Times New Roman" w:hAnsi="Times New Roman"/>
        </w:rPr>
      </w:pPr>
      <w:r w:rsidRPr="00C33B81">
        <w:rPr>
          <w:rFonts w:ascii="Times New Roman" w:hAnsi="Times New Roman"/>
        </w:rPr>
        <w:t>Distrito Municipal de KaNyaka</w:t>
      </w:r>
    </w:p>
    <w:p w14:paraId="0E73BD3F" w14:textId="77777777" w:rsidR="00022D83" w:rsidRPr="00C33B81" w:rsidRDefault="00022D83" w:rsidP="00022D83">
      <w:pPr>
        <w:pStyle w:val="BodyText"/>
        <w:rPr>
          <w:rFonts w:ascii="Times New Roman" w:hAnsi="Times New Roman"/>
        </w:rPr>
      </w:pPr>
    </w:p>
    <w:p w14:paraId="22D47ADD" w14:textId="4A7E2AC9" w:rsidR="008A1C86" w:rsidRPr="00C33B81" w:rsidRDefault="008A1C86" w:rsidP="005A76B5">
      <w:pPr>
        <w:pStyle w:val="BodyText"/>
        <w:rPr>
          <w:rFonts w:ascii="Times New Roman" w:hAnsi="Times New Roman"/>
        </w:rPr>
      </w:pPr>
      <w:r w:rsidRPr="00C33B81">
        <w:rPr>
          <w:rFonts w:ascii="Times New Roman" w:hAnsi="Times New Roman"/>
        </w:rPr>
        <w:t xml:space="preserve">Maputo não é só a capital política de Moçambique, mas ocupa também uma posição central em termos de </w:t>
      </w:r>
      <w:r w:rsidR="00CB0798" w:rsidRPr="00C33B81">
        <w:rPr>
          <w:rFonts w:ascii="Times New Roman" w:hAnsi="Times New Roman"/>
        </w:rPr>
        <w:t>infra-estrutura</w:t>
      </w:r>
      <w:r w:rsidRPr="00C33B81">
        <w:rPr>
          <w:rFonts w:ascii="Times New Roman" w:hAnsi="Times New Roman"/>
        </w:rPr>
        <w:t xml:space="preserve">, </w:t>
      </w:r>
      <w:r w:rsidR="00CB0798" w:rsidRPr="00C33B81">
        <w:rPr>
          <w:rFonts w:ascii="Times New Roman" w:hAnsi="Times New Roman"/>
        </w:rPr>
        <w:t>actividade</w:t>
      </w:r>
      <w:r w:rsidRPr="00C33B81">
        <w:rPr>
          <w:rFonts w:ascii="Times New Roman" w:hAnsi="Times New Roman"/>
        </w:rPr>
        <w:t xml:space="preserve"> económica, educação e saúde. A cidade concentra a maior parte dos serviços e sedes dos grandes grupos económicos e empresas, públicas e privadas.</w:t>
      </w:r>
    </w:p>
    <w:p w14:paraId="3932BBB8" w14:textId="77777777" w:rsidR="00CB0798" w:rsidRPr="00C33B81" w:rsidRDefault="00CB0798">
      <w:pPr>
        <w:spacing w:before="0" w:after="0" w:line="240" w:lineRule="auto"/>
        <w:jc w:val="left"/>
        <w:rPr>
          <w:b/>
          <w:bCs/>
          <w:iCs w:val="0"/>
          <w:sz w:val="26"/>
        </w:rPr>
      </w:pPr>
    </w:p>
    <w:p w14:paraId="3DF9AAA8" w14:textId="5F9CF0F3" w:rsidR="00022D83" w:rsidRPr="00C33B81" w:rsidRDefault="00022D83" w:rsidP="00022D83">
      <w:pPr>
        <w:pStyle w:val="Heading2"/>
      </w:pPr>
      <w:bookmarkStart w:id="42" w:name="_Toc447676588"/>
      <w:r w:rsidRPr="00C33B81">
        <w:lastRenderedPageBreak/>
        <w:t>3.3. Serviços Públicos na Cidade de Maputo</w:t>
      </w:r>
      <w:bookmarkEnd w:id="42"/>
    </w:p>
    <w:p w14:paraId="6C613A70" w14:textId="1D1BEF4E" w:rsidR="009E1054" w:rsidRPr="00C33B81" w:rsidRDefault="00A67756" w:rsidP="00022D83">
      <w:pPr>
        <w:pStyle w:val="BodyText"/>
        <w:rPr>
          <w:rFonts w:ascii="Times New Roman" w:hAnsi="Times New Roman"/>
        </w:rPr>
      </w:pPr>
      <w:r w:rsidRPr="00C33B81">
        <w:rPr>
          <w:rFonts w:ascii="Times New Roman" w:hAnsi="Times New Roman"/>
        </w:rPr>
        <w:t xml:space="preserve">Os serviços públicos na cidade de Maputo são prestados por instituições públicas espalhadas pela cidade. </w:t>
      </w:r>
      <w:r w:rsidR="00687863" w:rsidRPr="00C33B81">
        <w:rPr>
          <w:rFonts w:ascii="Times New Roman" w:hAnsi="Times New Roman"/>
        </w:rPr>
        <w:t>Segundo</w:t>
      </w:r>
      <w:sdt>
        <w:sdtPr>
          <w:rPr>
            <w:rFonts w:ascii="Times New Roman" w:hAnsi="Times New Roman"/>
          </w:rPr>
          <w:id w:val="-1279334089"/>
          <w:citation/>
        </w:sdtPr>
        <w:sdtContent>
          <w:r w:rsidR="00671A4F" w:rsidRPr="00C33B81">
            <w:rPr>
              <w:rFonts w:ascii="Times New Roman" w:hAnsi="Times New Roman"/>
            </w:rPr>
            <w:fldChar w:fldCharType="begin"/>
          </w:r>
          <w:r w:rsidR="00671A4F" w:rsidRPr="00C33B81">
            <w:rPr>
              <w:rFonts w:ascii="Times New Roman" w:hAnsi="Times New Roman"/>
            </w:rPr>
            <w:instrText xml:space="preserve"> CITATION Por16 \l 1033 </w:instrText>
          </w:r>
          <w:r w:rsidR="00671A4F" w:rsidRPr="00C33B81">
            <w:rPr>
              <w:rFonts w:ascii="Times New Roman" w:hAnsi="Times New Roman"/>
            </w:rPr>
            <w:fldChar w:fldCharType="separate"/>
          </w:r>
          <w:r w:rsidR="00671A4F" w:rsidRPr="00C33B81">
            <w:rPr>
              <w:rFonts w:ascii="Times New Roman" w:hAnsi="Times New Roman"/>
              <w:noProof/>
            </w:rPr>
            <w:t xml:space="preserve"> (Portal do Governo de Moçambique n.d.)</w:t>
          </w:r>
          <w:r w:rsidR="00671A4F" w:rsidRPr="00C33B81">
            <w:rPr>
              <w:rFonts w:ascii="Times New Roman" w:hAnsi="Times New Roman"/>
            </w:rPr>
            <w:fldChar w:fldCharType="end"/>
          </w:r>
        </w:sdtContent>
      </w:sdt>
      <w:r w:rsidR="00671A4F" w:rsidRPr="00C33B81">
        <w:rPr>
          <w:rFonts w:ascii="Times New Roman" w:hAnsi="Times New Roman"/>
        </w:rPr>
        <w:t>,</w:t>
      </w:r>
      <w:r w:rsidR="00687863" w:rsidRPr="00C33B81">
        <w:rPr>
          <w:rFonts w:ascii="Times New Roman" w:hAnsi="Times New Roman"/>
        </w:rPr>
        <w:t xml:space="preserve"> p</w:t>
      </w:r>
      <w:r w:rsidR="009E1054" w:rsidRPr="00C33B81">
        <w:rPr>
          <w:rFonts w:ascii="Times New Roman" w:hAnsi="Times New Roman"/>
        </w:rPr>
        <w:t>odemos dividir os serviços públicos em variam categorias, nomeadamente:</w:t>
      </w:r>
    </w:p>
    <w:p w14:paraId="43494F79" w14:textId="04A81B9E" w:rsidR="00D8747F" w:rsidRPr="00C33B81" w:rsidRDefault="00D8747F" w:rsidP="00D8747F">
      <w:pPr>
        <w:pStyle w:val="BodyText"/>
        <w:numPr>
          <w:ilvl w:val="0"/>
          <w:numId w:val="35"/>
        </w:numPr>
        <w:rPr>
          <w:rFonts w:ascii="Times New Roman" w:hAnsi="Times New Roman"/>
        </w:rPr>
      </w:pPr>
      <w:r w:rsidRPr="00C33B81">
        <w:rPr>
          <w:rFonts w:ascii="Times New Roman" w:hAnsi="Times New Roman"/>
        </w:rPr>
        <w:t>Saúde</w:t>
      </w:r>
    </w:p>
    <w:p w14:paraId="649CFC63" w14:textId="14576C17" w:rsidR="00D8747F" w:rsidRPr="00C33B81" w:rsidRDefault="00687863" w:rsidP="00D8747F">
      <w:pPr>
        <w:pStyle w:val="BodyText"/>
        <w:numPr>
          <w:ilvl w:val="0"/>
          <w:numId w:val="35"/>
        </w:numPr>
        <w:rPr>
          <w:rFonts w:ascii="Times New Roman" w:hAnsi="Times New Roman"/>
        </w:rPr>
      </w:pPr>
      <w:r w:rsidRPr="00C33B81">
        <w:rPr>
          <w:rFonts w:ascii="Times New Roman" w:hAnsi="Times New Roman"/>
        </w:rPr>
        <w:t>Administra</w:t>
      </w:r>
      <w:r w:rsidR="00D8747F" w:rsidRPr="00C33B81">
        <w:rPr>
          <w:rFonts w:ascii="Times New Roman" w:hAnsi="Times New Roman"/>
        </w:rPr>
        <w:t>ção Civil</w:t>
      </w:r>
    </w:p>
    <w:p w14:paraId="758B41A5" w14:textId="6D245755" w:rsidR="00D8747F" w:rsidRPr="00C33B81" w:rsidRDefault="00687863" w:rsidP="00D8747F">
      <w:pPr>
        <w:pStyle w:val="BodyText"/>
        <w:numPr>
          <w:ilvl w:val="0"/>
          <w:numId w:val="35"/>
        </w:numPr>
        <w:rPr>
          <w:rFonts w:ascii="Times New Roman" w:hAnsi="Times New Roman"/>
        </w:rPr>
      </w:pPr>
      <w:r w:rsidRPr="00C33B81">
        <w:rPr>
          <w:rFonts w:ascii="Times New Roman" w:hAnsi="Times New Roman"/>
        </w:rPr>
        <w:t>V</w:t>
      </w:r>
      <w:r w:rsidR="00D8747F" w:rsidRPr="00C33B81">
        <w:rPr>
          <w:rFonts w:ascii="Times New Roman" w:hAnsi="Times New Roman"/>
        </w:rPr>
        <w:t>iação</w:t>
      </w:r>
    </w:p>
    <w:p w14:paraId="2973DB17" w14:textId="68727806" w:rsidR="00D8747F" w:rsidRPr="00C33B81" w:rsidRDefault="00687863" w:rsidP="00D8747F">
      <w:pPr>
        <w:pStyle w:val="BodyText"/>
        <w:numPr>
          <w:ilvl w:val="0"/>
          <w:numId w:val="35"/>
        </w:numPr>
        <w:rPr>
          <w:rFonts w:ascii="Times New Roman" w:hAnsi="Times New Roman"/>
        </w:rPr>
      </w:pPr>
      <w:r w:rsidRPr="00C33B81">
        <w:rPr>
          <w:rFonts w:ascii="Times New Roman" w:hAnsi="Times New Roman"/>
        </w:rPr>
        <w:t>Identificação Civil</w:t>
      </w:r>
    </w:p>
    <w:p w14:paraId="26374DE5" w14:textId="08CD696B" w:rsidR="00687863" w:rsidRPr="00C33B81" w:rsidRDefault="00687863" w:rsidP="00D8747F">
      <w:pPr>
        <w:pStyle w:val="BodyText"/>
        <w:numPr>
          <w:ilvl w:val="0"/>
          <w:numId w:val="35"/>
        </w:numPr>
        <w:rPr>
          <w:rFonts w:ascii="Times New Roman" w:hAnsi="Times New Roman"/>
        </w:rPr>
      </w:pPr>
      <w:r w:rsidRPr="00C33B81">
        <w:rPr>
          <w:rFonts w:ascii="Times New Roman" w:hAnsi="Times New Roman"/>
        </w:rPr>
        <w:t>Defesa e Segurança</w:t>
      </w:r>
    </w:p>
    <w:p w14:paraId="3E95D51A" w14:textId="26DB388A" w:rsidR="00687863" w:rsidRPr="00C33B81" w:rsidRDefault="00687863" w:rsidP="00D8747F">
      <w:pPr>
        <w:pStyle w:val="BodyText"/>
        <w:numPr>
          <w:ilvl w:val="0"/>
          <w:numId w:val="35"/>
        </w:numPr>
        <w:rPr>
          <w:rFonts w:ascii="Times New Roman" w:hAnsi="Times New Roman"/>
        </w:rPr>
      </w:pPr>
      <w:r w:rsidRPr="00C33B81">
        <w:rPr>
          <w:rFonts w:ascii="Times New Roman" w:hAnsi="Times New Roman"/>
        </w:rPr>
        <w:t>Licenciamento</w:t>
      </w:r>
    </w:p>
    <w:p w14:paraId="1AED90DD" w14:textId="213E8DFC" w:rsidR="00687863" w:rsidRPr="00C33B81" w:rsidRDefault="00687863" w:rsidP="00D8747F">
      <w:pPr>
        <w:pStyle w:val="BodyText"/>
        <w:numPr>
          <w:ilvl w:val="0"/>
          <w:numId w:val="35"/>
        </w:numPr>
        <w:rPr>
          <w:rFonts w:ascii="Times New Roman" w:hAnsi="Times New Roman"/>
        </w:rPr>
      </w:pPr>
      <w:r w:rsidRPr="00C33B81">
        <w:rPr>
          <w:rFonts w:ascii="Times New Roman" w:hAnsi="Times New Roman"/>
        </w:rPr>
        <w:t>Migração</w:t>
      </w:r>
    </w:p>
    <w:p w14:paraId="4314E032" w14:textId="44B01412" w:rsidR="00687863" w:rsidRPr="00C33B81" w:rsidRDefault="00687863" w:rsidP="00D8747F">
      <w:pPr>
        <w:pStyle w:val="BodyText"/>
        <w:numPr>
          <w:ilvl w:val="0"/>
          <w:numId w:val="35"/>
        </w:numPr>
        <w:rPr>
          <w:rFonts w:ascii="Times New Roman" w:hAnsi="Times New Roman"/>
        </w:rPr>
      </w:pPr>
      <w:r w:rsidRPr="00C33B81">
        <w:rPr>
          <w:rFonts w:ascii="Times New Roman" w:hAnsi="Times New Roman"/>
        </w:rPr>
        <w:t>Etc.</w:t>
      </w:r>
    </w:p>
    <w:p w14:paraId="2D2D7A0D" w14:textId="77777777" w:rsidR="00687863" w:rsidRPr="00C33B81" w:rsidRDefault="00687863" w:rsidP="00687863">
      <w:pPr>
        <w:pStyle w:val="BodyText"/>
        <w:rPr>
          <w:rFonts w:ascii="Times New Roman" w:hAnsi="Times New Roman"/>
        </w:rPr>
      </w:pPr>
    </w:p>
    <w:p w14:paraId="25FA9C83" w14:textId="77777777" w:rsidR="00022D83" w:rsidRPr="00C33B81" w:rsidRDefault="00022D83" w:rsidP="00022D83">
      <w:pPr>
        <w:pStyle w:val="BodyText"/>
        <w:rPr>
          <w:rFonts w:ascii="Times New Roman" w:hAnsi="Times New Roman"/>
        </w:rPr>
      </w:pPr>
    </w:p>
    <w:p w14:paraId="1A532662" w14:textId="77777777" w:rsidR="00022D83" w:rsidRPr="00C33B81" w:rsidRDefault="00022D83" w:rsidP="00022D83">
      <w:pPr>
        <w:pStyle w:val="BodyText"/>
        <w:rPr>
          <w:rFonts w:ascii="Times New Roman" w:hAnsi="Times New Roman"/>
        </w:rPr>
      </w:pPr>
    </w:p>
    <w:p w14:paraId="02F43A73" w14:textId="20D0E9C4" w:rsidR="00022D83" w:rsidRPr="00C33B81" w:rsidRDefault="00022D83" w:rsidP="00022D83">
      <w:pPr>
        <w:pStyle w:val="Heading2"/>
      </w:pPr>
      <w:bookmarkStart w:id="43" w:name="_Toc447676589"/>
      <w:r w:rsidRPr="00C33B81">
        <w:t>3.4. Deficiências do Actual Sistema de Divulgação de Serviços Públicos</w:t>
      </w:r>
      <w:bookmarkEnd w:id="43"/>
    </w:p>
    <w:p w14:paraId="09E0AEA1" w14:textId="4B560E44" w:rsidR="00100B48" w:rsidRPr="00C33B81" w:rsidRDefault="00A95CDB" w:rsidP="00022D83">
      <w:pPr>
        <w:pStyle w:val="BodyText"/>
        <w:rPr>
          <w:rFonts w:ascii="Times New Roman" w:hAnsi="Times New Roman"/>
        </w:rPr>
      </w:pPr>
      <w:r w:rsidRPr="00C33B81">
        <w:rPr>
          <w:rFonts w:ascii="Times New Roman" w:hAnsi="Times New Roman"/>
        </w:rPr>
        <w:t>Não existe um sistema de divulgação de serviços públicos específico, e para os utentes se informarem, usam métodos não sistematizados que variam quanto a pessoa e situação. Abaixo esta um diagrama que mostra como um exemplo de como um utente se informa e localiza um serviço público e suas desvantagens:</w:t>
      </w:r>
    </w:p>
    <w:p w14:paraId="015DEC50" w14:textId="3E02E47A" w:rsidR="006A11EC" w:rsidRPr="00C33B81" w:rsidRDefault="001339D8" w:rsidP="006A11EC">
      <w:pPr>
        <w:pStyle w:val="BodyText"/>
        <w:keepNext/>
        <w:rPr>
          <w:rFonts w:ascii="Times New Roman" w:hAnsi="Times New Roman"/>
        </w:rPr>
      </w:pPr>
      <w:r w:rsidRPr="00C33B81">
        <w:rPr>
          <w:rFonts w:ascii="Times New Roman" w:hAnsi="Times New Roman"/>
          <w:noProof/>
        </w:rPr>
        <w:drawing>
          <wp:inline distT="0" distB="0" distL="0" distR="0" wp14:anchorId="63849F22" wp14:editId="1FD15DA9">
            <wp:extent cx="5760720" cy="3635171"/>
            <wp:effectExtent l="0" t="0" r="0" b="0"/>
            <wp:docPr id="13" name="Picture 13" descr="E:\Documentos\ISUTC\4o Ano\2o Semestre\PFC\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ISUTC\4o Ano\2o Semestre\PFC\ActivityDiagra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35171"/>
                    </a:xfrm>
                    <a:prstGeom prst="rect">
                      <a:avLst/>
                    </a:prstGeom>
                    <a:noFill/>
                    <a:ln>
                      <a:noFill/>
                    </a:ln>
                  </pic:spPr>
                </pic:pic>
              </a:graphicData>
            </a:graphic>
          </wp:inline>
        </w:drawing>
      </w:r>
    </w:p>
    <w:p w14:paraId="5E3D4F5E" w14:textId="2FEACE38" w:rsidR="00B31911" w:rsidRPr="00C33B81" w:rsidRDefault="006A11EC" w:rsidP="000A4EE7">
      <w:pPr>
        <w:pStyle w:val="Caption"/>
      </w:pPr>
      <w:bookmarkStart w:id="44" w:name="_Toc447676685"/>
      <w:r w:rsidRPr="00C33B81">
        <w:t xml:space="preserve">Figura </w:t>
      </w:r>
      <w:fldSimple w:instr=" SEQ Figura \* ARABIC ">
        <w:r w:rsidR="006766C6" w:rsidRPr="00C33B81">
          <w:rPr>
            <w:noProof/>
          </w:rPr>
          <w:t>3</w:t>
        </w:r>
      </w:fldSimple>
      <w:r w:rsidRPr="00C33B81">
        <w:t>- Diagrama de Actividades do Sistema actual</w:t>
      </w:r>
      <w:bookmarkEnd w:id="44"/>
    </w:p>
    <w:p w14:paraId="29BEE989" w14:textId="77777777" w:rsidR="00BF5FB6" w:rsidRPr="00C33B81" w:rsidRDefault="00774F0A">
      <w:pPr>
        <w:spacing w:before="0" w:after="0" w:line="240" w:lineRule="auto"/>
        <w:jc w:val="left"/>
      </w:pPr>
      <w:r w:rsidRPr="00C33B81">
        <w:lastRenderedPageBreak/>
        <w:t>Como podemos ver no diagrama acima, os utentes estão susceptíveis a receber informação errada ou incompleta, que faz que estes</w:t>
      </w:r>
      <w:r w:rsidR="00BF5FB6" w:rsidRPr="00C33B81">
        <w:t xml:space="preserve"> percam recursos tentando obter a informação correcta.</w:t>
      </w:r>
    </w:p>
    <w:p w14:paraId="2B93F74E" w14:textId="2D52A28E" w:rsidR="00324C99" w:rsidRPr="00C33B81" w:rsidRDefault="00324C99">
      <w:pPr>
        <w:spacing w:before="0" w:after="0" w:line="240" w:lineRule="auto"/>
        <w:jc w:val="left"/>
      </w:pPr>
      <w:r w:rsidRPr="00C33B81">
        <w:t>Então podemos dizer que a principal desvantagem de</w:t>
      </w:r>
      <w:r w:rsidR="00EB6FCE" w:rsidRPr="00C33B81">
        <w:t>ste sistema é</w:t>
      </w:r>
      <w:r w:rsidRPr="00C33B81">
        <w:t xml:space="preserve"> a fiabilidade da informação.</w:t>
      </w:r>
    </w:p>
    <w:p w14:paraId="51418C37" w14:textId="77777777" w:rsidR="00324C99" w:rsidRPr="00C33B81" w:rsidRDefault="00324C99">
      <w:pPr>
        <w:spacing w:before="0" w:after="0" w:line="240" w:lineRule="auto"/>
        <w:jc w:val="left"/>
      </w:pPr>
    </w:p>
    <w:p w14:paraId="5AACEEB9" w14:textId="77777777" w:rsidR="00324C99" w:rsidRPr="00C33B81" w:rsidRDefault="00324C99">
      <w:pPr>
        <w:spacing w:before="0" w:after="0" w:line="240" w:lineRule="auto"/>
        <w:jc w:val="left"/>
      </w:pPr>
    </w:p>
    <w:p w14:paraId="1903D74D" w14:textId="3EA42358" w:rsidR="00324C99" w:rsidRPr="00C33B81" w:rsidRDefault="00324C99" w:rsidP="00EB6FCE">
      <w:pPr>
        <w:pStyle w:val="Heading2"/>
        <w:spacing w:line="240" w:lineRule="auto"/>
      </w:pPr>
      <w:r w:rsidRPr="00C33B81">
        <w:t>3.5. Análise da experiência dos utentes dos Serviços Públicos</w:t>
      </w:r>
    </w:p>
    <w:p w14:paraId="24AA29D5" w14:textId="77777777" w:rsidR="00324C99" w:rsidRPr="00C33B81" w:rsidRDefault="00324C99" w:rsidP="00EB6FCE">
      <w:pPr>
        <w:spacing w:line="240" w:lineRule="auto"/>
      </w:pPr>
      <w:r w:rsidRPr="00C33B81">
        <w:t>Foi feito um levantamento de dados da experiencia dos utentes dos serviços públicos para se ter uma ideia das dificuldades que os utentes tem desde a procura de informação ate a prestação do serviço.</w:t>
      </w:r>
    </w:p>
    <w:p w14:paraId="1DC21B6B" w14:textId="3A9AF637" w:rsidR="00EB6FCE" w:rsidRPr="00C33B81" w:rsidRDefault="00324C99" w:rsidP="00EB6FCE">
      <w:pPr>
        <w:spacing w:line="240" w:lineRule="auto"/>
      </w:pPr>
      <w:r w:rsidRPr="00C33B81">
        <w:t>O estudo foi feito por meio de formulário, abrangindo uma amostra de aproximadamente cem (100) pessoas</w:t>
      </w:r>
      <w:r w:rsidR="00EB6FCE" w:rsidRPr="00C33B81">
        <w:t xml:space="preserve">, de idades compreendidas dos 17 aos 40 anos, </w:t>
      </w:r>
      <w:r w:rsidRPr="00C33B81">
        <w:t xml:space="preserve">distribuídas maioritariamente pelas cidades de </w:t>
      </w:r>
      <w:r w:rsidR="00EB6FCE" w:rsidRPr="00C33B81">
        <w:t>Maputo</w:t>
      </w:r>
      <w:r w:rsidRPr="00C33B81">
        <w:t xml:space="preserve"> e </w:t>
      </w:r>
      <w:r w:rsidR="00EB6FCE" w:rsidRPr="00C33B81">
        <w:t>M</w:t>
      </w:r>
      <w:r w:rsidRPr="00C33B81">
        <w:t>a</w:t>
      </w:r>
      <w:r w:rsidR="00EB6FCE" w:rsidRPr="00C33B81">
        <w:t>tola, que já tiveram acesso aos serviços públicos da cidade de Maputo.</w:t>
      </w:r>
    </w:p>
    <w:p w14:paraId="504F55CA" w14:textId="73B07268" w:rsidR="0088722E" w:rsidRPr="00C33B81" w:rsidRDefault="0088722E" w:rsidP="00EB6FCE">
      <w:pPr>
        <w:spacing w:line="240" w:lineRule="auto"/>
      </w:pPr>
      <w:r w:rsidRPr="00C33B81">
        <w:t xml:space="preserve">A </w:t>
      </w:r>
      <w:r w:rsidR="003315A6" w:rsidRPr="00C33B81">
        <w:t>seguir segue um resumo dos resultados e a posterior a analise dos resultados:</w:t>
      </w:r>
    </w:p>
    <w:p w14:paraId="6AF7214A" w14:textId="2A3AD653" w:rsidR="0088722E" w:rsidRPr="00C33B81" w:rsidRDefault="0088722E" w:rsidP="0088722E">
      <w:pPr>
        <w:pStyle w:val="ListParagraph"/>
        <w:numPr>
          <w:ilvl w:val="0"/>
          <w:numId w:val="40"/>
        </w:numPr>
        <w:spacing w:line="240" w:lineRule="auto"/>
      </w:pPr>
      <w:r w:rsidRPr="00C33B81">
        <w:rPr>
          <w:b/>
        </w:rPr>
        <w:t xml:space="preserve">Residência dos Utentes: </w:t>
      </w:r>
      <w:r w:rsidRPr="00C33B81">
        <w:t>Segundo o estudo, 80.5% da população é residente em Maputo, 16.1% na Matola e 3.4% em outras localizações</w:t>
      </w:r>
      <w:r w:rsidR="002F1B77" w:rsidRPr="00C33B81">
        <w:t>.</w:t>
      </w:r>
    </w:p>
    <w:p w14:paraId="6213BCB2" w14:textId="50F3A151" w:rsidR="002F1B77" w:rsidRPr="00C33B81" w:rsidRDefault="002F1B77" w:rsidP="0088722E">
      <w:pPr>
        <w:pStyle w:val="ListParagraph"/>
        <w:numPr>
          <w:ilvl w:val="0"/>
          <w:numId w:val="40"/>
        </w:numPr>
        <w:spacing w:line="240" w:lineRule="auto"/>
      </w:pPr>
      <w:r w:rsidRPr="00C33B81">
        <w:rPr>
          <w:b/>
        </w:rPr>
        <w:t xml:space="preserve">Meio para se informar sobre os serviços públicos: </w:t>
      </w:r>
      <w:r w:rsidRPr="00C33B81">
        <w:t xml:space="preserve">cerca de 48.3% da população em causa se informa sobre os serviços e seus requisitos perguntando a parentes mais </w:t>
      </w:r>
      <w:r w:rsidR="003315A6" w:rsidRPr="00C33B81">
        <w:t>próximos, 23% procura pelas instituições públicas e se informa no balcão, 21.8% usa ligações telefónicas a familiares e parentes para se informar, e apenas 6% usa a internet para se informar. Meios como listas telefónicas e outros não referidos não foram escolhidos pelos utentes.</w:t>
      </w:r>
    </w:p>
    <w:p w14:paraId="0E363749" w14:textId="1EDFC32D" w:rsidR="003315A6" w:rsidRPr="00C33B81" w:rsidRDefault="003315A6" w:rsidP="0088722E">
      <w:pPr>
        <w:pStyle w:val="ListParagraph"/>
        <w:numPr>
          <w:ilvl w:val="0"/>
          <w:numId w:val="40"/>
        </w:numPr>
        <w:spacing w:line="240" w:lineRule="auto"/>
      </w:pPr>
      <w:r w:rsidRPr="00C33B81">
        <w:rPr>
          <w:b/>
        </w:rPr>
        <w:t xml:space="preserve">Tempo gasto numa conversa para se informar sobre os serviços e seus requisitos: </w:t>
      </w:r>
    </w:p>
    <w:p w14:paraId="7EF45EBC" w14:textId="74784909" w:rsidR="00D13312" w:rsidRPr="00C33B81" w:rsidRDefault="00D13312" w:rsidP="00D13312">
      <w:pPr>
        <w:pStyle w:val="ListParagraph"/>
        <w:numPr>
          <w:ilvl w:val="1"/>
          <w:numId w:val="40"/>
        </w:numPr>
        <w:spacing w:line="240" w:lineRule="auto"/>
      </w:pPr>
      <w:r w:rsidRPr="00C33B81">
        <w:t>Menos de 3 minutos</w:t>
      </w:r>
      <w:r w:rsidRPr="00C33B81">
        <w:tab/>
        <w:t>10.3%</w:t>
      </w:r>
    </w:p>
    <w:p w14:paraId="7FE3606F" w14:textId="4A36D154" w:rsidR="00D13312" w:rsidRPr="00C33B81" w:rsidRDefault="00D13312" w:rsidP="00D13312">
      <w:pPr>
        <w:pStyle w:val="ListParagraph"/>
        <w:numPr>
          <w:ilvl w:val="1"/>
          <w:numId w:val="40"/>
        </w:numPr>
        <w:spacing w:line="240" w:lineRule="auto"/>
      </w:pPr>
      <w:r w:rsidRPr="00C33B81">
        <w:t xml:space="preserve">3 </w:t>
      </w:r>
      <w:r w:rsidR="00813248" w:rsidRPr="00C33B81">
        <w:t>a</w:t>
      </w:r>
      <w:r w:rsidRPr="00C33B81">
        <w:t xml:space="preserve"> 5 minutos</w:t>
      </w:r>
      <w:r w:rsidRPr="00C33B81">
        <w:tab/>
      </w:r>
      <w:r w:rsidR="00813248" w:rsidRPr="00C33B81">
        <w:tab/>
      </w:r>
      <w:r w:rsidRPr="00C33B81">
        <w:t>24.1%</w:t>
      </w:r>
    </w:p>
    <w:p w14:paraId="50F77231" w14:textId="4657FA6B" w:rsidR="00D13312" w:rsidRPr="00C33B81" w:rsidRDefault="00D13312" w:rsidP="00D13312">
      <w:pPr>
        <w:pStyle w:val="ListParagraph"/>
        <w:numPr>
          <w:ilvl w:val="1"/>
          <w:numId w:val="40"/>
        </w:numPr>
        <w:spacing w:line="240" w:lineRule="auto"/>
      </w:pPr>
      <w:r w:rsidRPr="00C33B81">
        <w:t>5 a 10 minutos</w:t>
      </w:r>
      <w:r w:rsidRPr="00C33B81">
        <w:tab/>
      </w:r>
      <w:r w:rsidRPr="00C33B81">
        <w:tab/>
        <w:t>46%</w:t>
      </w:r>
    </w:p>
    <w:p w14:paraId="094F66A7" w14:textId="4BB6FEC0" w:rsidR="00D13312" w:rsidRPr="00C33B81" w:rsidRDefault="00D13312" w:rsidP="00D13312">
      <w:pPr>
        <w:pStyle w:val="ListParagraph"/>
        <w:numPr>
          <w:ilvl w:val="1"/>
          <w:numId w:val="40"/>
        </w:numPr>
        <w:spacing w:line="240" w:lineRule="auto"/>
      </w:pPr>
      <w:r w:rsidRPr="00C33B81">
        <w:t>Mais de 10 minutos</w:t>
      </w:r>
      <w:r w:rsidRPr="00C33B81">
        <w:tab/>
        <w:t>19.5%</w:t>
      </w:r>
    </w:p>
    <w:p w14:paraId="76F6083B" w14:textId="56D6BF38" w:rsidR="008C3E05" w:rsidRPr="00C33B81" w:rsidRDefault="008C3E05" w:rsidP="0088722E">
      <w:pPr>
        <w:pStyle w:val="ListParagraph"/>
        <w:numPr>
          <w:ilvl w:val="0"/>
          <w:numId w:val="40"/>
        </w:numPr>
        <w:spacing w:line="240" w:lineRule="auto"/>
      </w:pPr>
      <w:r w:rsidRPr="00C33B81">
        <w:rPr>
          <w:b/>
        </w:rPr>
        <w:t>Tempo para localizar a instituição pretendida:</w:t>
      </w:r>
      <w:r w:rsidRPr="00C33B81">
        <w:t xml:space="preserve"> </w:t>
      </w:r>
    </w:p>
    <w:p w14:paraId="2A019E9D" w14:textId="7026B333" w:rsidR="008C3E05" w:rsidRPr="00C33B81" w:rsidRDefault="008C3E05" w:rsidP="008C3E05">
      <w:pPr>
        <w:pStyle w:val="ListParagraph"/>
        <w:numPr>
          <w:ilvl w:val="1"/>
          <w:numId w:val="40"/>
        </w:numPr>
        <w:spacing w:line="240" w:lineRule="auto"/>
      </w:pPr>
      <w:r w:rsidRPr="00C33B81">
        <w:t>Menos de 15 minutos</w:t>
      </w:r>
      <w:r w:rsidRPr="00C33B81">
        <w:tab/>
      </w:r>
      <w:r w:rsidRPr="00C33B81">
        <w:tab/>
        <w:t>31%</w:t>
      </w:r>
    </w:p>
    <w:p w14:paraId="1B2EAE00" w14:textId="17B598DA" w:rsidR="008C3E05" w:rsidRPr="00C33B81" w:rsidRDefault="008C3E05" w:rsidP="008C3E05">
      <w:pPr>
        <w:pStyle w:val="ListParagraph"/>
        <w:numPr>
          <w:ilvl w:val="1"/>
          <w:numId w:val="40"/>
        </w:numPr>
        <w:spacing w:line="240" w:lineRule="auto"/>
      </w:pPr>
      <w:r w:rsidRPr="00C33B81">
        <w:t>15 a 30 minutos</w:t>
      </w:r>
      <w:r w:rsidRPr="00C33B81">
        <w:tab/>
      </w:r>
      <w:r w:rsidRPr="00C33B81">
        <w:tab/>
        <w:t>29.9%</w:t>
      </w:r>
    </w:p>
    <w:p w14:paraId="68D5FBFB" w14:textId="43FF6026" w:rsidR="008C3E05" w:rsidRPr="00C33B81" w:rsidRDefault="008C3E05" w:rsidP="008C3E05">
      <w:pPr>
        <w:pStyle w:val="ListParagraph"/>
        <w:numPr>
          <w:ilvl w:val="1"/>
          <w:numId w:val="40"/>
        </w:numPr>
        <w:spacing w:line="240" w:lineRule="auto"/>
      </w:pPr>
      <w:r w:rsidRPr="00C33B81">
        <w:t>30 Minutos a 1 hora</w:t>
      </w:r>
      <w:r w:rsidRPr="00C33B81">
        <w:tab/>
      </w:r>
      <w:r w:rsidRPr="00C33B81">
        <w:tab/>
        <w:t>27.6%</w:t>
      </w:r>
    </w:p>
    <w:p w14:paraId="7DF4C01A" w14:textId="6D960E94" w:rsidR="008C3E05" w:rsidRPr="00C33B81" w:rsidRDefault="008C3E05" w:rsidP="008C3E05">
      <w:pPr>
        <w:pStyle w:val="ListParagraph"/>
        <w:numPr>
          <w:ilvl w:val="1"/>
          <w:numId w:val="40"/>
        </w:numPr>
        <w:spacing w:line="240" w:lineRule="auto"/>
      </w:pPr>
      <w:r w:rsidRPr="00C33B81">
        <w:t>Mais de 1 hora</w:t>
      </w:r>
      <w:r w:rsidRPr="00C33B81">
        <w:tab/>
      </w:r>
      <w:r w:rsidRPr="00C33B81">
        <w:tab/>
      </w:r>
      <w:r w:rsidRPr="00C33B81">
        <w:tab/>
        <w:t>11.5%</w:t>
      </w:r>
    </w:p>
    <w:p w14:paraId="37186EF1" w14:textId="35A0782C" w:rsidR="008C3E05" w:rsidRPr="00C33B81" w:rsidRDefault="00D56787" w:rsidP="008C3E05">
      <w:pPr>
        <w:pStyle w:val="ListParagraph"/>
        <w:numPr>
          <w:ilvl w:val="0"/>
          <w:numId w:val="40"/>
        </w:numPr>
        <w:spacing w:line="240" w:lineRule="auto"/>
        <w:rPr>
          <w:b/>
        </w:rPr>
      </w:pPr>
      <w:r w:rsidRPr="00C33B81">
        <w:rPr>
          <w:b/>
        </w:rPr>
        <w:t>Frequência que os utentes localizaram a instituição errada:</w:t>
      </w:r>
    </w:p>
    <w:p w14:paraId="13A957ED" w14:textId="6765D49D" w:rsidR="00D56787" w:rsidRPr="00C33B81" w:rsidRDefault="00D56787" w:rsidP="00D56787">
      <w:pPr>
        <w:pStyle w:val="ListParagraph"/>
        <w:numPr>
          <w:ilvl w:val="1"/>
          <w:numId w:val="40"/>
        </w:numPr>
        <w:spacing w:line="240" w:lineRule="auto"/>
      </w:pPr>
      <w:r w:rsidRPr="00C33B81">
        <w:t>Nunca (0%)</w:t>
      </w:r>
      <w:r w:rsidRPr="00C33B81">
        <w:tab/>
      </w:r>
      <w:r w:rsidRPr="00C33B81">
        <w:tab/>
      </w:r>
      <w:r w:rsidRPr="00C33B81">
        <w:tab/>
      </w:r>
      <w:r w:rsidRPr="00C33B81">
        <w:tab/>
      </w:r>
      <w:r w:rsidRPr="00C33B81">
        <w:tab/>
        <w:t>11.5%</w:t>
      </w:r>
    </w:p>
    <w:p w14:paraId="629ED113" w14:textId="418A081B" w:rsidR="00D56787" w:rsidRPr="00C33B81" w:rsidRDefault="00D56787" w:rsidP="00D56787">
      <w:pPr>
        <w:pStyle w:val="ListParagraph"/>
        <w:numPr>
          <w:ilvl w:val="1"/>
          <w:numId w:val="40"/>
        </w:numPr>
        <w:spacing w:line="240" w:lineRule="auto"/>
      </w:pPr>
      <w:r w:rsidRPr="00C33B81">
        <w:t>Raramente (Menos de 25% das vezes)</w:t>
      </w:r>
      <w:r w:rsidRPr="00C33B81">
        <w:tab/>
        <w:t>41.4%</w:t>
      </w:r>
    </w:p>
    <w:p w14:paraId="01C7A5AA" w14:textId="6A050A0A" w:rsidR="00D56787" w:rsidRPr="00C33B81" w:rsidRDefault="00D56787" w:rsidP="00D56787">
      <w:pPr>
        <w:pStyle w:val="ListParagraph"/>
        <w:numPr>
          <w:ilvl w:val="1"/>
          <w:numId w:val="40"/>
        </w:numPr>
        <w:spacing w:line="240" w:lineRule="auto"/>
      </w:pPr>
      <w:r w:rsidRPr="00C33B81">
        <w:t>Poucas vezes (Entre 25% e 50%)</w:t>
      </w:r>
      <w:r w:rsidRPr="00C33B81">
        <w:tab/>
      </w:r>
      <w:r w:rsidRPr="00C33B81">
        <w:tab/>
        <w:t>28.7%</w:t>
      </w:r>
    </w:p>
    <w:p w14:paraId="632B237A" w14:textId="469717CC" w:rsidR="00D56787" w:rsidRPr="00C33B81" w:rsidRDefault="00D56787" w:rsidP="00D56787">
      <w:pPr>
        <w:pStyle w:val="ListParagraph"/>
        <w:numPr>
          <w:ilvl w:val="1"/>
          <w:numId w:val="40"/>
        </w:numPr>
        <w:spacing w:line="240" w:lineRule="auto"/>
      </w:pPr>
      <w:r w:rsidRPr="00C33B81">
        <w:t>Frequência mediana (Entre 50% e 75%)</w:t>
      </w:r>
      <w:r w:rsidRPr="00C33B81">
        <w:tab/>
        <w:t>14.9%</w:t>
      </w:r>
    </w:p>
    <w:p w14:paraId="08FCEC6C" w14:textId="0AD76816" w:rsidR="00D56787" w:rsidRPr="00C33B81" w:rsidRDefault="00D56787" w:rsidP="00D56787">
      <w:pPr>
        <w:pStyle w:val="ListParagraph"/>
        <w:numPr>
          <w:ilvl w:val="1"/>
          <w:numId w:val="40"/>
        </w:numPr>
        <w:spacing w:line="240" w:lineRule="auto"/>
      </w:pPr>
      <w:r w:rsidRPr="00C33B81">
        <w:t>Com muita frequência (Entre 75% e 90%)</w:t>
      </w:r>
      <w:r w:rsidRPr="00C33B81">
        <w:tab/>
        <w:t>2.3%</w:t>
      </w:r>
    </w:p>
    <w:p w14:paraId="04C0C825" w14:textId="32B1A412" w:rsidR="00D56787" w:rsidRPr="00C33B81" w:rsidRDefault="00D56787" w:rsidP="00D56787">
      <w:pPr>
        <w:pStyle w:val="ListParagraph"/>
        <w:numPr>
          <w:ilvl w:val="1"/>
          <w:numId w:val="40"/>
        </w:numPr>
        <w:spacing w:line="240" w:lineRule="auto"/>
        <w:rPr>
          <w:b/>
        </w:rPr>
      </w:pPr>
      <w:r w:rsidRPr="00C33B81">
        <w:t>Quase sempre (90% a 100%)</w:t>
      </w:r>
      <w:r w:rsidRPr="00C33B81">
        <w:tab/>
      </w:r>
      <w:r w:rsidRPr="00C33B81">
        <w:tab/>
      </w:r>
      <w:r w:rsidRPr="00C33B81">
        <w:tab/>
        <w:t>1.1%</w:t>
      </w:r>
    </w:p>
    <w:p w14:paraId="63F00F98" w14:textId="5C91FA7C" w:rsidR="00D56787" w:rsidRPr="00C33B81" w:rsidRDefault="00D56787" w:rsidP="00D56787">
      <w:pPr>
        <w:pStyle w:val="ListParagraph"/>
        <w:numPr>
          <w:ilvl w:val="0"/>
          <w:numId w:val="40"/>
        </w:numPr>
        <w:spacing w:line="240" w:lineRule="auto"/>
        <w:rPr>
          <w:b/>
        </w:rPr>
      </w:pPr>
      <w:r w:rsidRPr="00C33B81">
        <w:rPr>
          <w:b/>
        </w:rPr>
        <w:t>Frequência que os utentes não tiveram os serviços prestados por não cumprir com os requisitos</w:t>
      </w:r>
      <w:r w:rsidR="00846442" w:rsidRPr="00C33B81">
        <w:rPr>
          <w:b/>
        </w:rPr>
        <w:t xml:space="preserve"> (dinheiro em falta, horários, documentos em falta, etc)</w:t>
      </w:r>
      <w:r w:rsidRPr="00C33B81">
        <w:rPr>
          <w:b/>
        </w:rPr>
        <w:t>:</w:t>
      </w:r>
    </w:p>
    <w:p w14:paraId="4F4E8278" w14:textId="13A3FF8C" w:rsidR="00D13312" w:rsidRPr="00C33B81" w:rsidRDefault="00D13312" w:rsidP="00D13312">
      <w:pPr>
        <w:pStyle w:val="ListParagraph"/>
        <w:numPr>
          <w:ilvl w:val="1"/>
          <w:numId w:val="40"/>
        </w:numPr>
        <w:spacing w:line="240" w:lineRule="auto"/>
      </w:pPr>
      <w:r w:rsidRPr="00C33B81">
        <w:t>Nunca (0%)</w:t>
      </w:r>
      <w:r w:rsidRPr="00C33B81">
        <w:tab/>
      </w:r>
      <w:r w:rsidRPr="00C33B81">
        <w:tab/>
      </w:r>
      <w:r w:rsidRPr="00C33B81">
        <w:tab/>
      </w:r>
      <w:r w:rsidRPr="00C33B81">
        <w:tab/>
      </w:r>
      <w:r w:rsidRPr="00C33B81">
        <w:tab/>
        <w:t>3.4%</w:t>
      </w:r>
    </w:p>
    <w:p w14:paraId="11F0205F" w14:textId="34FC8FC1" w:rsidR="00D13312" w:rsidRPr="00C33B81" w:rsidRDefault="00D13312" w:rsidP="00D13312">
      <w:pPr>
        <w:pStyle w:val="ListParagraph"/>
        <w:numPr>
          <w:ilvl w:val="1"/>
          <w:numId w:val="40"/>
        </w:numPr>
        <w:spacing w:line="240" w:lineRule="auto"/>
      </w:pPr>
      <w:r w:rsidRPr="00C33B81">
        <w:t>Raramente (Menos de 25% das vezes)</w:t>
      </w:r>
      <w:r w:rsidRPr="00C33B81">
        <w:tab/>
        <w:t>27.6%</w:t>
      </w:r>
    </w:p>
    <w:p w14:paraId="441689C5" w14:textId="6A817C95" w:rsidR="00D13312" w:rsidRPr="00C33B81" w:rsidRDefault="00D13312" w:rsidP="00D13312">
      <w:pPr>
        <w:pStyle w:val="ListParagraph"/>
        <w:numPr>
          <w:ilvl w:val="1"/>
          <w:numId w:val="40"/>
        </w:numPr>
        <w:spacing w:line="240" w:lineRule="auto"/>
      </w:pPr>
      <w:r w:rsidRPr="00C33B81">
        <w:t>Poucas vezes (Entre 25% e 50%)</w:t>
      </w:r>
      <w:r w:rsidRPr="00C33B81">
        <w:tab/>
      </w:r>
      <w:r w:rsidRPr="00C33B81">
        <w:tab/>
        <w:t>21.8%</w:t>
      </w:r>
    </w:p>
    <w:p w14:paraId="2FB01951" w14:textId="13A58FFE" w:rsidR="00D13312" w:rsidRPr="00C33B81" w:rsidRDefault="00D13312" w:rsidP="00D13312">
      <w:pPr>
        <w:pStyle w:val="ListParagraph"/>
        <w:numPr>
          <w:ilvl w:val="1"/>
          <w:numId w:val="40"/>
        </w:numPr>
        <w:spacing w:line="240" w:lineRule="auto"/>
      </w:pPr>
      <w:r w:rsidRPr="00C33B81">
        <w:t>Frequência mediana (Entre 50% e 75%)</w:t>
      </w:r>
      <w:r w:rsidRPr="00C33B81">
        <w:tab/>
        <w:t>23%</w:t>
      </w:r>
    </w:p>
    <w:p w14:paraId="11C80E99" w14:textId="619AAD33" w:rsidR="00D13312" w:rsidRPr="00C33B81" w:rsidRDefault="00D13312" w:rsidP="00D13312">
      <w:pPr>
        <w:pStyle w:val="ListParagraph"/>
        <w:numPr>
          <w:ilvl w:val="1"/>
          <w:numId w:val="40"/>
        </w:numPr>
        <w:spacing w:line="240" w:lineRule="auto"/>
      </w:pPr>
      <w:r w:rsidRPr="00C33B81">
        <w:t>Com muita frequência (Entre 75% e 90%)</w:t>
      </w:r>
      <w:r w:rsidRPr="00C33B81">
        <w:tab/>
        <w:t>18.4%</w:t>
      </w:r>
    </w:p>
    <w:p w14:paraId="4514ECE2" w14:textId="52447894" w:rsidR="00D56787" w:rsidRPr="00C33B81" w:rsidRDefault="00D13312" w:rsidP="00D13312">
      <w:pPr>
        <w:pStyle w:val="ListParagraph"/>
        <w:numPr>
          <w:ilvl w:val="1"/>
          <w:numId w:val="40"/>
        </w:numPr>
        <w:spacing w:line="240" w:lineRule="auto"/>
      </w:pPr>
      <w:r w:rsidRPr="00C33B81">
        <w:t>Quase sempre (90% a 100%)</w:t>
      </w:r>
      <w:r w:rsidRPr="00C33B81">
        <w:tab/>
      </w:r>
      <w:r w:rsidRPr="00C33B81">
        <w:tab/>
      </w:r>
      <w:r w:rsidRPr="00C33B81">
        <w:tab/>
        <w:t>5.7%</w:t>
      </w:r>
    </w:p>
    <w:p w14:paraId="05F36DA0" w14:textId="77777777" w:rsidR="00D13312" w:rsidRPr="00C33B81" w:rsidRDefault="00D13312" w:rsidP="00D13312">
      <w:pPr>
        <w:spacing w:line="240" w:lineRule="auto"/>
      </w:pPr>
    </w:p>
    <w:p w14:paraId="0E7BDE61" w14:textId="7B8A5831" w:rsidR="00D13312" w:rsidRPr="00C33B81" w:rsidRDefault="00D13312" w:rsidP="00D13312">
      <w:pPr>
        <w:pStyle w:val="ListParagraph"/>
        <w:numPr>
          <w:ilvl w:val="0"/>
          <w:numId w:val="41"/>
        </w:numPr>
        <w:spacing w:line="240" w:lineRule="auto"/>
      </w:pPr>
      <w:r w:rsidRPr="00C33B81">
        <w:rPr>
          <w:b/>
        </w:rPr>
        <w:t>Frequência que os utentes adiaram a prestação do serviço ou tiveram um dia desprogramado devido a imprevistos</w:t>
      </w:r>
    </w:p>
    <w:p w14:paraId="24709317" w14:textId="404E97C2" w:rsidR="00D13312" w:rsidRPr="00C33B81" w:rsidRDefault="00D13312" w:rsidP="00D13312">
      <w:pPr>
        <w:pStyle w:val="ListParagraph"/>
        <w:numPr>
          <w:ilvl w:val="1"/>
          <w:numId w:val="41"/>
        </w:numPr>
        <w:spacing w:line="240" w:lineRule="auto"/>
      </w:pPr>
      <w:r w:rsidRPr="00C33B81">
        <w:t>Nunca (0%)</w:t>
      </w:r>
      <w:r w:rsidRPr="00C33B81">
        <w:tab/>
      </w:r>
      <w:r w:rsidRPr="00C33B81">
        <w:tab/>
      </w:r>
      <w:r w:rsidRPr="00C33B81">
        <w:tab/>
      </w:r>
      <w:r w:rsidRPr="00C33B81">
        <w:tab/>
      </w:r>
      <w:r w:rsidRPr="00C33B81">
        <w:tab/>
        <w:t>9.2%</w:t>
      </w:r>
    </w:p>
    <w:p w14:paraId="0DC7AB41" w14:textId="5BBF804C" w:rsidR="00D13312" w:rsidRPr="00C33B81" w:rsidRDefault="00D13312" w:rsidP="00D13312">
      <w:pPr>
        <w:pStyle w:val="ListParagraph"/>
        <w:numPr>
          <w:ilvl w:val="1"/>
          <w:numId w:val="41"/>
        </w:numPr>
        <w:spacing w:line="240" w:lineRule="auto"/>
      </w:pPr>
      <w:r w:rsidRPr="00C33B81">
        <w:t>Raramente (Menos de 25% das vezes)</w:t>
      </w:r>
      <w:r w:rsidRPr="00C33B81">
        <w:tab/>
        <w:t>13.8%</w:t>
      </w:r>
    </w:p>
    <w:p w14:paraId="4001A48B" w14:textId="7B1165B1" w:rsidR="00D13312" w:rsidRPr="00C33B81" w:rsidRDefault="00D13312" w:rsidP="00D13312">
      <w:pPr>
        <w:pStyle w:val="ListParagraph"/>
        <w:numPr>
          <w:ilvl w:val="1"/>
          <w:numId w:val="41"/>
        </w:numPr>
        <w:spacing w:line="240" w:lineRule="auto"/>
      </w:pPr>
      <w:r w:rsidRPr="00C33B81">
        <w:t>Poucas vezes (Entre 25% e 50%)</w:t>
      </w:r>
      <w:r w:rsidRPr="00C33B81">
        <w:tab/>
      </w:r>
      <w:r w:rsidRPr="00C33B81">
        <w:tab/>
        <w:t>25.3%</w:t>
      </w:r>
    </w:p>
    <w:p w14:paraId="1A1250B9" w14:textId="6D61FF0E" w:rsidR="00D13312" w:rsidRPr="00C33B81" w:rsidRDefault="00D13312" w:rsidP="00D13312">
      <w:pPr>
        <w:pStyle w:val="ListParagraph"/>
        <w:numPr>
          <w:ilvl w:val="1"/>
          <w:numId w:val="41"/>
        </w:numPr>
        <w:spacing w:line="240" w:lineRule="auto"/>
      </w:pPr>
      <w:r w:rsidRPr="00C33B81">
        <w:t>Frequência mediana (Entre 50% e 75%)</w:t>
      </w:r>
      <w:r w:rsidRPr="00C33B81">
        <w:tab/>
        <w:t>24.1%</w:t>
      </w:r>
    </w:p>
    <w:p w14:paraId="4BAF9615" w14:textId="26CF3377" w:rsidR="00D13312" w:rsidRPr="00C33B81" w:rsidRDefault="00D13312" w:rsidP="00D13312">
      <w:pPr>
        <w:pStyle w:val="ListParagraph"/>
        <w:numPr>
          <w:ilvl w:val="1"/>
          <w:numId w:val="41"/>
        </w:numPr>
        <w:spacing w:line="240" w:lineRule="auto"/>
      </w:pPr>
      <w:r w:rsidRPr="00C33B81">
        <w:t>Com muita frequência (Entre 75% e 90%)</w:t>
      </w:r>
      <w:r w:rsidRPr="00C33B81">
        <w:tab/>
        <w:t>20.7%</w:t>
      </w:r>
    </w:p>
    <w:p w14:paraId="68EA31EE" w14:textId="112A8B97" w:rsidR="00D13312" w:rsidRPr="00C33B81" w:rsidRDefault="00D13312" w:rsidP="00D13312">
      <w:pPr>
        <w:pStyle w:val="ListParagraph"/>
        <w:numPr>
          <w:ilvl w:val="1"/>
          <w:numId w:val="41"/>
        </w:numPr>
        <w:spacing w:line="240" w:lineRule="auto"/>
      </w:pPr>
      <w:r w:rsidRPr="00C33B81">
        <w:t>Quase sempre (90% a 100%)</w:t>
      </w:r>
      <w:r w:rsidRPr="00C33B81">
        <w:tab/>
      </w:r>
      <w:r w:rsidRPr="00C33B81">
        <w:tab/>
      </w:r>
      <w:r w:rsidRPr="00C33B81">
        <w:tab/>
        <w:t>6.9%</w:t>
      </w:r>
    </w:p>
    <w:p w14:paraId="75F6291B" w14:textId="65E8BBFF" w:rsidR="00D13312" w:rsidRPr="00C33B81" w:rsidRDefault="00D13312" w:rsidP="00D13312">
      <w:pPr>
        <w:pStyle w:val="ListParagraph"/>
        <w:numPr>
          <w:ilvl w:val="0"/>
          <w:numId w:val="41"/>
        </w:numPr>
        <w:spacing w:line="240" w:lineRule="auto"/>
        <w:rPr>
          <w:b/>
        </w:rPr>
      </w:pPr>
      <w:r w:rsidRPr="00C33B81">
        <w:rPr>
          <w:b/>
        </w:rPr>
        <w:t>Utentes com meio de transporte pessoal</w:t>
      </w:r>
    </w:p>
    <w:p w14:paraId="798D138A" w14:textId="7D4F5D0F" w:rsidR="00D13312" w:rsidRPr="00C33B81" w:rsidRDefault="00D13312" w:rsidP="00D13312">
      <w:pPr>
        <w:pStyle w:val="ListParagraph"/>
        <w:numPr>
          <w:ilvl w:val="1"/>
          <w:numId w:val="41"/>
        </w:numPr>
        <w:spacing w:line="240" w:lineRule="auto"/>
      </w:pPr>
      <w:r w:rsidRPr="00C33B81">
        <w:t>Possui</w:t>
      </w:r>
      <w:r w:rsidRPr="00C33B81">
        <w:tab/>
      </w:r>
      <w:r w:rsidRPr="00C33B81">
        <w:tab/>
        <w:t>51.7%</w:t>
      </w:r>
    </w:p>
    <w:p w14:paraId="7F93D895" w14:textId="2D2B9DBE" w:rsidR="00D13312" w:rsidRPr="00C33B81" w:rsidRDefault="00D13312" w:rsidP="00D13312">
      <w:pPr>
        <w:pStyle w:val="ListParagraph"/>
        <w:numPr>
          <w:ilvl w:val="1"/>
          <w:numId w:val="41"/>
        </w:numPr>
        <w:spacing w:line="240" w:lineRule="auto"/>
      </w:pPr>
      <w:r w:rsidRPr="00C33B81">
        <w:t>Não Possui</w:t>
      </w:r>
      <w:r w:rsidRPr="00C33B81">
        <w:tab/>
        <w:t>48.3%</w:t>
      </w:r>
    </w:p>
    <w:p w14:paraId="68B1FCE3" w14:textId="36F92659" w:rsidR="00D13312" w:rsidRPr="00C33B81" w:rsidRDefault="00D13312" w:rsidP="00D13312">
      <w:pPr>
        <w:pStyle w:val="ListParagraph"/>
        <w:numPr>
          <w:ilvl w:val="0"/>
          <w:numId w:val="41"/>
        </w:numPr>
        <w:spacing w:line="240" w:lineRule="auto"/>
        <w:rPr>
          <w:b/>
        </w:rPr>
      </w:pPr>
      <w:r w:rsidRPr="00C33B81">
        <w:rPr>
          <w:b/>
        </w:rPr>
        <w:t>Número de vezes que os utentes procuram um serviço público por ano:</w:t>
      </w:r>
    </w:p>
    <w:p w14:paraId="66E7DEE9" w14:textId="21E75306" w:rsidR="00D13312" w:rsidRPr="00C33B81" w:rsidRDefault="00D13312" w:rsidP="00D13312">
      <w:pPr>
        <w:pStyle w:val="ListParagraph"/>
        <w:numPr>
          <w:ilvl w:val="1"/>
          <w:numId w:val="41"/>
        </w:numPr>
        <w:spacing w:line="240" w:lineRule="auto"/>
      </w:pPr>
      <w:r w:rsidRPr="00C33B81">
        <w:t>Nenhuma vez</w:t>
      </w:r>
      <w:r w:rsidRPr="00C33B81">
        <w:tab/>
      </w:r>
      <w:r w:rsidRPr="00C33B81">
        <w:tab/>
        <w:t>0%</w:t>
      </w:r>
    </w:p>
    <w:p w14:paraId="685F79FE" w14:textId="4268C2FA" w:rsidR="00D13312" w:rsidRPr="00C33B81" w:rsidRDefault="00D13312" w:rsidP="00D13312">
      <w:pPr>
        <w:pStyle w:val="ListParagraph"/>
        <w:numPr>
          <w:ilvl w:val="1"/>
          <w:numId w:val="41"/>
        </w:numPr>
        <w:spacing w:line="240" w:lineRule="auto"/>
      </w:pPr>
      <w:r w:rsidRPr="00C33B81">
        <w:t>1 a 5 vezes</w:t>
      </w:r>
      <w:r w:rsidRPr="00C33B81">
        <w:tab/>
      </w:r>
      <w:r w:rsidRPr="00C33B81">
        <w:tab/>
        <w:t>47.1%</w:t>
      </w:r>
    </w:p>
    <w:p w14:paraId="31D7EDF3" w14:textId="0EAF1199" w:rsidR="00D13312" w:rsidRPr="00C33B81" w:rsidRDefault="00D13312" w:rsidP="00D13312">
      <w:pPr>
        <w:pStyle w:val="ListParagraph"/>
        <w:numPr>
          <w:ilvl w:val="1"/>
          <w:numId w:val="41"/>
        </w:numPr>
        <w:spacing w:line="240" w:lineRule="auto"/>
      </w:pPr>
      <w:r w:rsidRPr="00C33B81">
        <w:t>5 a 10</w:t>
      </w:r>
      <w:r w:rsidRPr="00C33B81">
        <w:tab/>
        <w:t>vezes</w:t>
      </w:r>
      <w:r w:rsidRPr="00C33B81">
        <w:tab/>
      </w:r>
      <w:r w:rsidRPr="00C33B81">
        <w:tab/>
        <w:t>28.7%</w:t>
      </w:r>
    </w:p>
    <w:p w14:paraId="43D0539A" w14:textId="70AF4320" w:rsidR="00D13312" w:rsidRPr="00C33B81" w:rsidRDefault="00D13312" w:rsidP="00D13312">
      <w:pPr>
        <w:pStyle w:val="ListParagraph"/>
        <w:numPr>
          <w:ilvl w:val="1"/>
          <w:numId w:val="41"/>
        </w:numPr>
        <w:spacing w:line="240" w:lineRule="auto"/>
      </w:pPr>
      <w:r w:rsidRPr="00C33B81">
        <w:t>10 a 20</w:t>
      </w:r>
      <w:r w:rsidRPr="00C33B81">
        <w:tab/>
        <w:t xml:space="preserve"> vezes</w:t>
      </w:r>
      <w:r w:rsidRPr="00C33B81">
        <w:tab/>
      </w:r>
      <w:r w:rsidRPr="00C33B81">
        <w:tab/>
        <w:t>14.9%</w:t>
      </w:r>
    </w:p>
    <w:p w14:paraId="417D1B83" w14:textId="6F60D3EE" w:rsidR="00D13312" w:rsidRPr="00C33B81" w:rsidRDefault="00D13312" w:rsidP="00D13312">
      <w:pPr>
        <w:pStyle w:val="ListParagraph"/>
        <w:numPr>
          <w:ilvl w:val="1"/>
          <w:numId w:val="41"/>
        </w:numPr>
        <w:spacing w:line="240" w:lineRule="auto"/>
      </w:pPr>
      <w:r w:rsidRPr="00C33B81">
        <w:t>Mais de 20 vezes</w:t>
      </w:r>
      <w:r w:rsidRPr="00C33B81">
        <w:tab/>
        <w:t>9.2%</w:t>
      </w:r>
    </w:p>
    <w:p w14:paraId="054688B0" w14:textId="75E90C28" w:rsidR="0088722E" w:rsidRPr="00C33B81" w:rsidRDefault="0088722E" w:rsidP="00EB6FCE">
      <w:pPr>
        <w:spacing w:line="240" w:lineRule="auto"/>
      </w:pPr>
      <w:r w:rsidRPr="00C33B81">
        <w:t xml:space="preserve"> </w:t>
      </w:r>
    </w:p>
    <w:p w14:paraId="088455A4" w14:textId="77777777" w:rsidR="0088722E" w:rsidRPr="00C33B81" w:rsidRDefault="0088722E" w:rsidP="00EB6FCE">
      <w:pPr>
        <w:spacing w:line="240" w:lineRule="auto"/>
      </w:pPr>
    </w:p>
    <w:p w14:paraId="60D509CC" w14:textId="77777777" w:rsidR="008A3E66" w:rsidRPr="00C33B81" w:rsidRDefault="008A3E66" w:rsidP="00324C99">
      <w:r w:rsidRPr="00C33B81">
        <w:t>Analisando os resultados, podemos concluir que:</w:t>
      </w:r>
    </w:p>
    <w:p w14:paraId="683FF62E" w14:textId="385AF7A9" w:rsidR="00EB6FCE" w:rsidRPr="00C33B81" w:rsidRDefault="008A3E66" w:rsidP="008A3E66">
      <w:pPr>
        <w:pStyle w:val="ListParagraph"/>
        <w:numPr>
          <w:ilvl w:val="0"/>
          <w:numId w:val="42"/>
        </w:numPr>
      </w:pPr>
      <w:r w:rsidRPr="00C33B81">
        <w:t xml:space="preserve">Os serviços públicos na Cidade de Maputo são muito procurados, pois os utentes os procuram pelo menos uma vez por ano. </w:t>
      </w:r>
    </w:p>
    <w:p w14:paraId="434A1296" w14:textId="2F6C378E" w:rsidR="00821BCF" w:rsidRPr="00C33B81" w:rsidRDefault="00821BCF" w:rsidP="008A3E66">
      <w:pPr>
        <w:pStyle w:val="ListParagraph"/>
        <w:numPr>
          <w:ilvl w:val="0"/>
          <w:numId w:val="42"/>
        </w:numPr>
      </w:pPr>
      <w:r w:rsidRPr="00C33B81">
        <w:t xml:space="preserve">Cerca de 70% da amostra depende de familiares e amigos para se informar sobre os serviços públicos e seus requisitos, sendo que 21.8% usa chamadas telefónicas. E sendo esta fonte pouco fiável os utentes podem </w:t>
      </w:r>
      <w:r w:rsidR="008324C1" w:rsidRPr="00C33B81">
        <w:t>ter dificuldades a posterior.</w:t>
      </w:r>
    </w:p>
    <w:p w14:paraId="3718045D" w14:textId="274199A2" w:rsidR="008324C1" w:rsidRPr="00C33B81" w:rsidRDefault="008324C1" w:rsidP="008A3E66">
      <w:pPr>
        <w:pStyle w:val="ListParagraph"/>
        <w:numPr>
          <w:ilvl w:val="0"/>
          <w:numId w:val="42"/>
        </w:numPr>
      </w:pPr>
      <w:r w:rsidRPr="00C33B81">
        <w:t xml:space="preserve">Os utentes levam em media 5 a 10 minutos numa conversa para se informar sobre os serviços e seus requisitos, e caso este use meios telefónicos, podem envolver custos dependendo do serviço telefónico que este esteja a usar. Uma </w:t>
      </w:r>
      <w:commentRangeStart w:id="45"/>
      <w:r w:rsidRPr="00C33B81">
        <w:t>estimativa</w:t>
      </w:r>
      <w:commentRangeEnd w:id="45"/>
      <w:r w:rsidRPr="00C33B81">
        <w:rPr>
          <w:rStyle w:val="CommentReference"/>
        </w:rPr>
        <w:commentReference w:id="45"/>
      </w:r>
      <w:r w:rsidRPr="00C33B81">
        <w:t xml:space="preserve"> foi feita para obter o valor aproximado que um utente pode gastar com uma chamada em cada operadora, e concluiu-se que o utente gasta:</w:t>
      </w:r>
    </w:p>
    <w:p w14:paraId="77AC478B" w14:textId="5788BAFF" w:rsidR="008324C1" w:rsidRPr="00C33B81" w:rsidRDefault="008324C1" w:rsidP="008324C1">
      <w:pPr>
        <w:pStyle w:val="ListParagraph"/>
        <w:numPr>
          <w:ilvl w:val="1"/>
          <w:numId w:val="42"/>
        </w:numPr>
      </w:pPr>
      <w:r w:rsidRPr="00C33B81">
        <w:t xml:space="preserve">TDM – </w:t>
      </w:r>
      <w:r w:rsidR="003C2F71">
        <w:t>até 8.76 Mtn por minuto</w:t>
      </w:r>
      <w:r w:rsidR="00CD52A8">
        <w:t xml:space="preserve">. Fonte: </w:t>
      </w:r>
      <w:sdt>
        <w:sdtPr>
          <w:id w:val="-2094007265"/>
          <w:citation/>
        </w:sdtPr>
        <w:sdtContent>
          <w:r w:rsidR="003C2F71">
            <w:fldChar w:fldCharType="begin"/>
          </w:r>
          <w:r w:rsidR="003C2F71" w:rsidRPr="003C2F71">
            <w:instrText xml:space="preserve"> CITATION TDM06 \l 1033 </w:instrText>
          </w:r>
          <w:r w:rsidR="003C2F71">
            <w:fldChar w:fldCharType="separate"/>
          </w:r>
          <w:r w:rsidR="003C2F71" w:rsidRPr="003C2F71">
            <w:rPr>
              <w:noProof/>
            </w:rPr>
            <w:t xml:space="preserve"> (TDM - Telecomunicações de Moçambique 2006)</w:t>
          </w:r>
          <w:r w:rsidR="003C2F71">
            <w:fldChar w:fldCharType="end"/>
          </w:r>
        </w:sdtContent>
      </w:sdt>
    </w:p>
    <w:p w14:paraId="45CA0D88" w14:textId="2E1D41F7" w:rsidR="008324C1" w:rsidRPr="00C33B81" w:rsidRDefault="008324C1" w:rsidP="008324C1">
      <w:pPr>
        <w:pStyle w:val="ListParagraph"/>
        <w:numPr>
          <w:ilvl w:val="1"/>
          <w:numId w:val="42"/>
        </w:numPr>
      </w:pPr>
      <w:r w:rsidRPr="00C33B81">
        <w:t>MCEL-</w:t>
      </w:r>
      <w:r w:rsidR="0041418C">
        <w:t xml:space="preserve"> 5.2 Mtn por minuto</w:t>
      </w:r>
      <w:r w:rsidR="00CD52A8">
        <w:t>. Fonte:</w:t>
      </w:r>
      <w:sdt>
        <w:sdtPr>
          <w:id w:val="1820685454"/>
          <w:citation/>
        </w:sdtPr>
        <w:sdtContent>
          <w:r w:rsidR="00CD52A8">
            <w:fldChar w:fldCharType="begin"/>
          </w:r>
          <w:r w:rsidR="00CD52A8" w:rsidRPr="00CD52A8">
            <w:instrText xml:space="preserve"> CITATION MCE16 \l 1033 </w:instrText>
          </w:r>
          <w:r w:rsidR="00CD52A8">
            <w:fldChar w:fldCharType="separate"/>
          </w:r>
          <w:r w:rsidR="00CD52A8" w:rsidRPr="00CD52A8">
            <w:rPr>
              <w:noProof/>
            </w:rPr>
            <w:t xml:space="preserve"> (MCEL n.d.)</w:t>
          </w:r>
          <w:r w:rsidR="00CD52A8">
            <w:fldChar w:fldCharType="end"/>
          </w:r>
        </w:sdtContent>
      </w:sdt>
    </w:p>
    <w:p w14:paraId="44AA7478" w14:textId="337871CE" w:rsidR="008324C1" w:rsidRPr="00C33B81" w:rsidRDefault="008324C1" w:rsidP="008324C1">
      <w:pPr>
        <w:pStyle w:val="ListParagraph"/>
        <w:numPr>
          <w:ilvl w:val="1"/>
          <w:numId w:val="42"/>
        </w:numPr>
      </w:pPr>
      <w:r w:rsidRPr="00C33B81">
        <w:t xml:space="preserve">Vodacom- </w:t>
      </w:r>
      <w:r w:rsidR="003C2F71">
        <w:t>5.2 Mtn por minuto</w:t>
      </w:r>
      <w:r w:rsidR="00CD52A8">
        <w:t>. Fonte</w:t>
      </w:r>
      <w:sdt>
        <w:sdtPr>
          <w:id w:val="284470654"/>
          <w:citation/>
        </w:sdtPr>
        <w:sdtContent>
          <w:r w:rsidR="00CD52A8">
            <w:fldChar w:fldCharType="begin"/>
          </w:r>
          <w:r w:rsidR="00CD52A8" w:rsidRPr="00CD52A8">
            <w:instrText xml:space="preserve"> CITATION Vod16 \l 1033 </w:instrText>
          </w:r>
          <w:r w:rsidR="00CD52A8">
            <w:fldChar w:fldCharType="separate"/>
          </w:r>
          <w:r w:rsidR="00CD52A8" w:rsidRPr="00CD52A8">
            <w:rPr>
              <w:noProof/>
            </w:rPr>
            <w:t xml:space="preserve"> (Vodacom n.d.)</w:t>
          </w:r>
          <w:r w:rsidR="00CD52A8">
            <w:fldChar w:fldCharType="end"/>
          </w:r>
        </w:sdtContent>
      </w:sdt>
    </w:p>
    <w:p w14:paraId="198FB881" w14:textId="53BF08BA" w:rsidR="008324C1" w:rsidRPr="00C33B81" w:rsidRDefault="008324C1" w:rsidP="008324C1">
      <w:pPr>
        <w:ind w:left="780"/>
      </w:pPr>
      <w:r w:rsidRPr="00C33B81">
        <w:t>Os custos podem aumentar caso o utente não esteja satisfeito com a informação ou se o destinatário não tiver a informação que o utente deseja, resultando em mais chama</w:t>
      </w:r>
      <w:r w:rsidR="00CD52A8">
        <w:t>das que o utente terá que fazer.</w:t>
      </w:r>
      <w:bookmarkStart w:id="46" w:name="_GoBack"/>
      <w:bookmarkEnd w:id="46"/>
    </w:p>
    <w:p w14:paraId="33235CA1" w14:textId="77777777" w:rsidR="008324C1" w:rsidRPr="00C33B81" w:rsidRDefault="008324C1" w:rsidP="008324C1">
      <w:pPr>
        <w:ind w:left="780"/>
      </w:pPr>
    </w:p>
    <w:p w14:paraId="6EA5613B" w14:textId="0134A293" w:rsidR="008324C1" w:rsidRPr="00C33B81" w:rsidRDefault="007B420B" w:rsidP="008324C1">
      <w:pPr>
        <w:pStyle w:val="ListParagraph"/>
        <w:numPr>
          <w:ilvl w:val="0"/>
          <w:numId w:val="43"/>
        </w:numPr>
      </w:pPr>
      <w:r w:rsidRPr="00C33B81">
        <w:t>O tempo que os utentes levam para localizar os serviços públicos varia muito, pois esse depende d</w:t>
      </w:r>
      <w:r w:rsidR="00B2067D" w:rsidRPr="00C33B81">
        <w:t>e onde o utente reside e se o utente possui ou não um meio de transporte pessoal. Este tempo pode aumentar dependendo da fiabilidade da informação recebida pelo utente, ou seja, se este localizar a instituição errada e tiver que localizar a certa. Importa referir que os custos de deslocamento também podem aumentar</w:t>
      </w:r>
      <w:r w:rsidR="008A3E98" w:rsidRPr="00C33B81">
        <w:t>.</w:t>
      </w:r>
    </w:p>
    <w:p w14:paraId="17356679" w14:textId="237ED31A" w:rsidR="00B2067D" w:rsidRPr="00C33B81" w:rsidRDefault="00043BDF" w:rsidP="008324C1">
      <w:pPr>
        <w:pStyle w:val="ListParagraph"/>
        <w:numPr>
          <w:ilvl w:val="0"/>
          <w:numId w:val="43"/>
        </w:numPr>
      </w:pPr>
      <w:r w:rsidRPr="00C33B81">
        <w:t xml:space="preserve"> A prestação dos serviços muitas vezes depende de cumprimento de requisitos. O não cumprimento destes requisitos </w:t>
      </w:r>
      <w:r w:rsidR="00DB7CFA" w:rsidRPr="00C33B81">
        <w:t xml:space="preserve">pode fazer com que os utentes precisem procurar outros </w:t>
      </w:r>
      <w:r w:rsidR="005A081D" w:rsidRPr="00C33B81">
        <w:t>serviços, tenham que se deslocar novamente, custos adicionais, não só de transporte mas também com outros serviços, podendo fazer que este perca muito tempo e em casos extremos que são comuns, ter um dia perdido ou desprogramado, que causa muito estresse aos utentes sempre que pensam em procurar um serviço</w:t>
      </w:r>
      <w:r w:rsidR="00067E2B" w:rsidRPr="00C33B81">
        <w:t xml:space="preserve"> pú</w:t>
      </w:r>
      <w:r w:rsidR="005A081D" w:rsidRPr="00C33B81">
        <w:t>blico.</w:t>
      </w:r>
    </w:p>
    <w:p w14:paraId="2C32AA48" w14:textId="69A8B949" w:rsidR="005A081D" w:rsidRPr="00C33B81" w:rsidRDefault="00067E2B" w:rsidP="008324C1">
      <w:pPr>
        <w:pStyle w:val="ListParagraph"/>
        <w:numPr>
          <w:ilvl w:val="0"/>
          <w:numId w:val="43"/>
        </w:numPr>
      </w:pPr>
      <w:r w:rsidRPr="00C33B81">
        <w:t xml:space="preserve">Por fim, podemos concluir que há uma grande necessidade de um meio fiável de </w:t>
      </w:r>
      <w:r w:rsidR="0062470F" w:rsidRPr="00C33B81">
        <w:t>divulgação de serviços públicos para que os problemas comuns dos utentes na procura de informação, localização e prestação de serviços diminuam.</w:t>
      </w:r>
    </w:p>
    <w:p w14:paraId="6029A145" w14:textId="3AA29DBE" w:rsidR="00774F0A" w:rsidRPr="00C33B81" w:rsidRDefault="00774F0A" w:rsidP="00324C99">
      <w:r w:rsidRPr="00C33B81">
        <w:br w:type="page"/>
      </w:r>
    </w:p>
    <w:p w14:paraId="3627A234" w14:textId="77777777" w:rsidR="00B42A7D" w:rsidRPr="00C33B81" w:rsidRDefault="00B42A7D" w:rsidP="00B42A7D">
      <w:pPr>
        <w:pStyle w:val="Heading1"/>
      </w:pPr>
      <w:bookmarkStart w:id="47" w:name="_Toc260760895"/>
      <w:bookmarkStart w:id="48" w:name="_Toc419886321"/>
      <w:bookmarkStart w:id="49" w:name="_Toc447676590"/>
      <w:r w:rsidRPr="00C33B81">
        <w:lastRenderedPageBreak/>
        <w:t xml:space="preserve">CApÍtulo </w:t>
      </w:r>
      <w:bookmarkEnd w:id="47"/>
      <w:r w:rsidRPr="00C33B81">
        <w:t xml:space="preserve">4 - METODOLOGIA DE RESOLUÇÃO DO PROBLEMA E APRESENTAÇÃO DE </w:t>
      </w:r>
      <w:commentRangeStart w:id="50"/>
      <w:r w:rsidRPr="00C33B81">
        <w:t>RESULTADOS</w:t>
      </w:r>
      <w:bookmarkEnd w:id="48"/>
      <w:bookmarkEnd w:id="49"/>
      <w:commentRangeEnd w:id="50"/>
      <w:r w:rsidR="00887F87" w:rsidRPr="00C33B81">
        <w:rPr>
          <w:rStyle w:val="CommentReference"/>
          <w:b w:val="0"/>
          <w:bCs w:val="0"/>
          <w:caps w:val="0"/>
        </w:rPr>
        <w:commentReference w:id="50"/>
      </w:r>
    </w:p>
    <w:p w14:paraId="14745891" w14:textId="77777777" w:rsidR="00B42A7D" w:rsidRPr="00C33B81" w:rsidRDefault="00B42A7D">
      <w:pPr>
        <w:spacing w:before="0" w:after="0" w:line="240" w:lineRule="auto"/>
        <w:jc w:val="left"/>
      </w:pPr>
    </w:p>
    <w:p w14:paraId="6B6139C3" w14:textId="77777777" w:rsidR="00B42A7D" w:rsidRPr="00C33B81" w:rsidRDefault="00B42A7D" w:rsidP="00B42A7D">
      <w:pPr>
        <w:pStyle w:val="Heading2"/>
      </w:pPr>
      <w:bookmarkStart w:id="51" w:name="_Toc447676591"/>
      <w:r w:rsidRPr="00C33B81">
        <w:t>4.1 Introdução</w:t>
      </w:r>
      <w:bookmarkEnd w:id="51"/>
    </w:p>
    <w:p w14:paraId="06B21BD2" w14:textId="656F07D1" w:rsidR="00B42A7D" w:rsidRPr="00C33B81" w:rsidRDefault="00B42A7D" w:rsidP="00B42A7D">
      <w:pPr>
        <w:spacing w:before="0" w:after="0" w:line="240" w:lineRule="auto"/>
        <w:jc w:val="left"/>
      </w:pPr>
      <w:r w:rsidRPr="00C33B81">
        <w:t>Neste capítulo serão apresentados os resultados desta investigação bem como as</w:t>
      </w:r>
      <w:r w:rsidR="00813248" w:rsidRPr="00C33B81">
        <w:t xml:space="preserve"> teorias e ferramentas utilizada</w:t>
      </w:r>
      <w:r w:rsidRPr="00C33B81">
        <w:t xml:space="preserve">s para alcançar os resultados.    </w:t>
      </w:r>
    </w:p>
    <w:p w14:paraId="36A728EE" w14:textId="77777777" w:rsidR="00B42A7D" w:rsidRPr="00C33B81" w:rsidRDefault="00B42A7D" w:rsidP="00B42A7D">
      <w:pPr>
        <w:spacing w:before="0" w:after="0" w:line="240" w:lineRule="auto"/>
        <w:jc w:val="left"/>
      </w:pPr>
    </w:p>
    <w:p w14:paraId="45DA0E40" w14:textId="77777777" w:rsidR="00B42A7D" w:rsidRPr="00C33B81" w:rsidRDefault="00B42A7D" w:rsidP="00B42A7D">
      <w:pPr>
        <w:spacing w:before="0" w:after="0" w:line="240" w:lineRule="auto"/>
        <w:jc w:val="left"/>
      </w:pPr>
    </w:p>
    <w:p w14:paraId="0AB6CF7E" w14:textId="5BB53D67" w:rsidR="00B42A7D" w:rsidRPr="00C33B81" w:rsidRDefault="00B42A7D" w:rsidP="00B42A7D">
      <w:pPr>
        <w:pStyle w:val="Heading2"/>
      </w:pPr>
      <w:bookmarkStart w:id="52" w:name="_Toc447676592"/>
      <w:r w:rsidRPr="00C33B81">
        <w:t>4.2. Metodologia de desenvolvimento</w:t>
      </w:r>
      <w:bookmarkEnd w:id="52"/>
      <w:r w:rsidRPr="00C33B81">
        <w:t xml:space="preserve"> </w:t>
      </w:r>
    </w:p>
    <w:p w14:paraId="3B2E5944" w14:textId="5F0FDBAC" w:rsidR="00BE3AA0" w:rsidRPr="00C33B81" w:rsidRDefault="00BE3AA0" w:rsidP="00BE3AA0">
      <w:pPr>
        <w:pStyle w:val="BodyText"/>
        <w:rPr>
          <w:rFonts w:ascii="Times New Roman" w:hAnsi="Times New Roman"/>
        </w:rPr>
      </w:pPr>
      <w:r w:rsidRPr="00C33B81">
        <w:rPr>
          <w:rFonts w:ascii="Times New Roman" w:hAnsi="Times New Roman"/>
        </w:rPr>
        <w:t xml:space="preserve">A resolução do problema do presente trabalho consistiu em propor uma aplicação para divulgação de serviços públicos usando a linguagem de modelação UML, e desenvolver o respectivo protótipo usando a metodologia ágil </w:t>
      </w:r>
      <w:r w:rsidR="00846442" w:rsidRPr="00C33B81">
        <w:rPr>
          <w:rFonts w:ascii="Times New Roman" w:hAnsi="Times New Roman"/>
        </w:rPr>
        <w:t>XP (eXtreme</w:t>
      </w:r>
      <w:r w:rsidRPr="00C33B81">
        <w:rPr>
          <w:rFonts w:ascii="Times New Roman" w:hAnsi="Times New Roman"/>
        </w:rPr>
        <w:t xml:space="preserve"> Programming).</w:t>
      </w:r>
    </w:p>
    <w:p w14:paraId="2B478216" w14:textId="28CFE81C" w:rsidR="006D6B46" w:rsidRPr="00C33B81" w:rsidRDefault="006D6B46" w:rsidP="00BE3AA0">
      <w:pPr>
        <w:pStyle w:val="BodyText"/>
        <w:rPr>
          <w:rFonts w:ascii="Times New Roman" w:hAnsi="Times New Roman"/>
        </w:rPr>
      </w:pPr>
      <w:r w:rsidRPr="00C33B81">
        <w:rPr>
          <w:rFonts w:ascii="Times New Roman" w:hAnsi="Times New Roman"/>
        </w:rPr>
        <w:t>A metodologia de desenvolvimento ágil foi escolhida pelos seguintes motivos</w:t>
      </w:r>
    </w:p>
    <w:p w14:paraId="36A66726" w14:textId="3B6786C1" w:rsidR="006D6B46" w:rsidRPr="00C33B81" w:rsidRDefault="006D6B46" w:rsidP="006D6B46">
      <w:pPr>
        <w:pStyle w:val="BodyText"/>
        <w:numPr>
          <w:ilvl w:val="0"/>
          <w:numId w:val="44"/>
        </w:numPr>
        <w:rPr>
          <w:rFonts w:ascii="Times New Roman" w:hAnsi="Times New Roman"/>
        </w:rPr>
      </w:pPr>
      <w:r w:rsidRPr="00C33B81">
        <w:rPr>
          <w:rFonts w:ascii="Times New Roman" w:hAnsi="Times New Roman"/>
        </w:rPr>
        <w:t>O seu grande foco na comunicação entre a equipa de desenvolvimento e a parte interessada</w:t>
      </w:r>
    </w:p>
    <w:p w14:paraId="0DA9741B" w14:textId="06B79441" w:rsidR="006D6B46" w:rsidRPr="00C33B81" w:rsidRDefault="006D6B46" w:rsidP="006D6B46">
      <w:pPr>
        <w:pStyle w:val="BodyText"/>
        <w:numPr>
          <w:ilvl w:val="0"/>
          <w:numId w:val="44"/>
        </w:numPr>
        <w:rPr>
          <w:rFonts w:ascii="Times New Roman" w:hAnsi="Times New Roman"/>
        </w:rPr>
      </w:pPr>
      <w:r w:rsidRPr="00C33B81">
        <w:rPr>
          <w:rFonts w:ascii="Times New Roman" w:hAnsi="Times New Roman"/>
        </w:rPr>
        <w:t>E a metodologia mais adequada para equipes pequenas, que é o caso da equipe de desenvolvimento deste projecto (apenas um elemento)</w:t>
      </w:r>
    </w:p>
    <w:p w14:paraId="63E4DDCA" w14:textId="0EE1A96A" w:rsidR="00B42A7D" w:rsidRPr="00C33B81" w:rsidRDefault="00F063BD" w:rsidP="00F063BD">
      <w:pPr>
        <w:pStyle w:val="BodyText"/>
        <w:rPr>
          <w:rFonts w:ascii="Times New Roman" w:hAnsi="Times New Roman"/>
        </w:rPr>
      </w:pPr>
      <w:r w:rsidRPr="00C33B81">
        <w:rPr>
          <w:rFonts w:ascii="Times New Roman" w:hAnsi="Times New Roman"/>
        </w:rPr>
        <w:t>Para a modelação da solução foi usada a linguagem de modelação UML como referi acima, mais especificamente os seguintes diagramas:</w:t>
      </w:r>
    </w:p>
    <w:p w14:paraId="7B67D759" w14:textId="77777777" w:rsidR="00B42A7D" w:rsidRPr="00C33B81" w:rsidRDefault="00B42A7D" w:rsidP="00F063BD">
      <w:pPr>
        <w:pStyle w:val="ListParagraph"/>
        <w:numPr>
          <w:ilvl w:val="0"/>
          <w:numId w:val="37"/>
        </w:numPr>
      </w:pPr>
      <w:r w:rsidRPr="00C33B81">
        <w:t>Diagrama de Actividades</w:t>
      </w:r>
    </w:p>
    <w:p w14:paraId="3A0D39B8" w14:textId="77777777" w:rsidR="00B42A7D" w:rsidRPr="00C33B81" w:rsidRDefault="00B42A7D" w:rsidP="00F063BD">
      <w:pPr>
        <w:pStyle w:val="ListParagraph"/>
        <w:numPr>
          <w:ilvl w:val="0"/>
          <w:numId w:val="37"/>
        </w:numPr>
      </w:pPr>
      <w:r w:rsidRPr="00C33B81">
        <w:t>Diagrama de Classes</w:t>
      </w:r>
    </w:p>
    <w:p w14:paraId="37FFB5F9" w14:textId="39471C0B" w:rsidR="00B42A7D" w:rsidRPr="00C33B81" w:rsidRDefault="00B42A7D" w:rsidP="00F063BD">
      <w:pPr>
        <w:pStyle w:val="ListParagraph"/>
        <w:numPr>
          <w:ilvl w:val="0"/>
          <w:numId w:val="37"/>
        </w:numPr>
      </w:pPr>
      <w:r w:rsidRPr="00C33B81">
        <w:t xml:space="preserve">Diagrama de Casos de </w:t>
      </w:r>
      <w:commentRangeStart w:id="53"/>
      <w:r w:rsidRPr="00C33B81">
        <w:t>Uso</w:t>
      </w:r>
      <w:commentRangeEnd w:id="53"/>
      <w:r w:rsidR="00B0455E" w:rsidRPr="00C33B81">
        <w:rPr>
          <w:rStyle w:val="CommentReference"/>
        </w:rPr>
        <w:commentReference w:id="53"/>
      </w:r>
    </w:p>
    <w:p w14:paraId="780B961A" w14:textId="77777777" w:rsidR="00B42A7D" w:rsidRPr="00C33B81" w:rsidRDefault="00B42A7D" w:rsidP="00B42A7D"/>
    <w:p w14:paraId="7EA16A9A" w14:textId="7CE54700" w:rsidR="00B42A7D" w:rsidRPr="00C33B81" w:rsidRDefault="00B42A7D" w:rsidP="00B42A7D">
      <w:pPr>
        <w:pStyle w:val="Heading2"/>
      </w:pPr>
      <w:bookmarkStart w:id="54" w:name="_Toc447676593"/>
      <w:r w:rsidRPr="00C33B81">
        <w:t>4.3 Ferramentas e tecnologias utilizadas</w:t>
      </w:r>
      <w:bookmarkEnd w:id="54"/>
    </w:p>
    <w:p w14:paraId="3B94D10C" w14:textId="72265F70" w:rsidR="004D587D" w:rsidRPr="00C33B81" w:rsidRDefault="004D587D" w:rsidP="004D587D">
      <w:pPr>
        <w:pStyle w:val="BodyText"/>
        <w:rPr>
          <w:rFonts w:ascii="Times New Roman" w:hAnsi="Times New Roman"/>
        </w:rPr>
      </w:pPr>
      <w:r w:rsidRPr="00C33B81">
        <w:rPr>
          <w:rFonts w:ascii="Times New Roman" w:hAnsi="Times New Roman"/>
        </w:rPr>
        <w:t>Ao longo do trabalho foram utilizadas diversas ferramentas para auxiliar a investigação.</w:t>
      </w:r>
    </w:p>
    <w:p w14:paraId="3A232A9B" w14:textId="77777777" w:rsidR="004D587D" w:rsidRPr="00C33B81" w:rsidRDefault="004D587D" w:rsidP="004D587D">
      <w:pPr>
        <w:pStyle w:val="BodyText"/>
        <w:rPr>
          <w:rFonts w:ascii="Times New Roman" w:hAnsi="Times New Roman"/>
        </w:rPr>
      </w:pPr>
    </w:p>
    <w:p w14:paraId="45283171" w14:textId="2C9D13D9" w:rsidR="004D587D" w:rsidRPr="00C33B81" w:rsidRDefault="004D587D" w:rsidP="004D587D">
      <w:pPr>
        <w:pStyle w:val="Heading2"/>
      </w:pPr>
      <w:r w:rsidRPr="00C33B81">
        <w:t>4.3.1 Ferramentas de Modelação</w:t>
      </w:r>
    </w:p>
    <w:p w14:paraId="210F40E1" w14:textId="626E2147" w:rsidR="004D587D" w:rsidRPr="00C33B81" w:rsidRDefault="004D587D" w:rsidP="004D587D">
      <w:pPr>
        <w:pStyle w:val="BodyText"/>
        <w:rPr>
          <w:rFonts w:ascii="Times New Roman" w:hAnsi="Times New Roman"/>
        </w:rPr>
      </w:pPr>
      <w:r w:rsidRPr="00C33B81">
        <w:rPr>
          <w:rFonts w:ascii="Times New Roman" w:hAnsi="Times New Roman"/>
        </w:rPr>
        <w:t>Para a modelação UML, ou seja, a criação ou desenho dos diagramas foi utilizada a ferrament</w:t>
      </w:r>
      <w:r w:rsidR="00017861" w:rsidRPr="00C33B81">
        <w:rPr>
          <w:rFonts w:ascii="Times New Roman" w:hAnsi="Times New Roman"/>
        </w:rPr>
        <w:t>a</w:t>
      </w:r>
      <w:r w:rsidRPr="00C33B81">
        <w:rPr>
          <w:rFonts w:ascii="Times New Roman" w:hAnsi="Times New Roman"/>
        </w:rPr>
        <w:t xml:space="preserve"> Star UML</w:t>
      </w:r>
      <w:r w:rsidR="00017861" w:rsidRPr="00C33B81">
        <w:rPr>
          <w:rFonts w:ascii="Times New Roman" w:hAnsi="Times New Roman"/>
        </w:rPr>
        <w:t xml:space="preserve"> na versão 2.5.0. </w:t>
      </w:r>
    </w:p>
    <w:p w14:paraId="5D9E29F3" w14:textId="77777777" w:rsidR="00B42A7D" w:rsidRPr="00C33B81" w:rsidRDefault="00B42A7D" w:rsidP="00017861">
      <w:pPr>
        <w:pStyle w:val="BodyText"/>
        <w:rPr>
          <w:rFonts w:ascii="Times New Roman" w:hAnsi="Times New Roman"/>
        </w:rPr>
      </w:pPr>
    </w:p>
    <w:p w14:paraId="35FF8F03" w14:textId="3037D79F" w:rsidR="00017861" w:rsidRPr="00C33B81" w:rsidRDefault="00017861" w:rsidP="00017861">
      <w:pPr>
        <w:pStyle w:val="BodyText"/>
        <w:rPr>
          <w:rFonts w:ascii="Times New Roman" w:hAnsi="Times New Roman"/>
        </w:rPr>
      </w:pPr>
      <w:r w:rsidRPr="00C33B81">
        <w:rPr>
          <w:rFonts w:ascii="Times New Roman" w:hAnsi="Times New Roman"/>
        </w:rPr>
        <w:t xml:space="preserve">Para a modelação de dados </w:t>
      </w:r>
      <w:r w:rsidR="000E76E9">
        <w:rPr>
          <w:rFonts w:ascii="Times New Roman" w:hAnsi="Times New Roman"/>
        </w:rPr>
        <w:t xml:space="preserve">foi utilizado o SQL </w:t>
      </w:r>
      <w:commentRangeStart w:id="55"/>
      <w:r w:rsidR="000E76E9">
        <w:rPr>
          <w:rFonts w:ascii="Times New Roman" w:hAnsi="Times New Roman"/>
        </w:rPr>
        <w:t>lite</w:t>
      </w:r>
      <w:commentRangeEnd w:id="55"/>
      <w:r w:rsidR="000E76E9">
        <w:rPr>
          <w:rStyle w:val="CommentReference"/>
          <w:rFonts w:ascii="Times New Roman" w:hAnsi="Times New Roman"/>
        </w:rPr>
        <w:commentReference w:id="55"/>
      </w:r>
      <w:r w:rsidR="000E76E9">
        <w:rPr>
          <w:rFonts w:ascii="Times New Roman" w:hAnsi="Times New Roman"/>
        </w:rPr>
        <w:t>???</w:t>
      </w:r>
    </w:p>
    <w:p w14:paraId="6EA99B7E" w14:textId="77777777" w:rsidR="00AD2286" w:rsidRPr="00C33B81" w:rsidRDefault="00AD2286" w:rsidP="00AD2286"/>
    <w:p w14:paraId="214D0241" w14:textId="77777777" w:rsidR="00AD2286" w:rsidRPr="00C33B81" w:rsidRDefault="00AD2286" w:rsidP="00AD2286">
      <w:pPr>
        <w:pStyle w:val="Heading2"/>
      </w:pPr>
    </w:p>
    <w:p w14:paraId="225C294B" w14:textId="77777777" w:rsidR="00AD2286" w:rsidRPr="00C33B81" w:rsidRDefault="00AD2286" w:rsidP="00AD2286">
      <w:pPr>
        <w:pStyle w:val="Heading2"/>
      </w:pPr>
    </w:p>
    <w:p w14:paraId="3A358C9F" w14:textId="77777777" w:rsidR="00AD2286" w:rsidRPr="00C33B81" w:rsidRDefault="00AD2286">
      <w:pPr>
        <w:spacing w:before="0" w:after="0" w:line="240" w:lineRule="auto"/>
        <w:jc w:val="left"/>
        <w:rPr>
          <w:b/>
          <w:bCs/>
          <w:iCs w:val="0"/>
          <w:sz w:val="26"/>
        </w:rPr>
      </w:pPr>
      <w:r w:rsidRPr="00C33B81">
        <w:br w:type="page"/>
      </w:r>
    </w:p>
    <w:p w14:paraId="3360778B" w14:textId="77777777" w:rsidR="00AD2286" w:rsidRPr="00C33B81" w:rsidRDefault="00AD2286" w:rsidP="00AD2286">
      <w:pPr>
        <w:pStyle w:val="Heading2"/>
      </w:pPr>
      <w:r w:rsidRPr="00C33B81">
        <w:lastRenderedPageBreak/>
        <w:t>4.3.2 Tecnologias de desenvolvimento</w:t>
      </w:r>
    </w:p>
    <w:p w14:paraId="05E454A4" w14:textId="77777777" w:rsidR="00AD2286" w:rsidRPr="00C33B81" w:rsidRDefault="00AD2286" w:rsidP="00AD2286">
      <w:pPr>
        <w:pStyle w:val="Heading2"/>
        <w:rPr>
          <w:b w:val="0"/>
          <w:sz w:val="24"/>
        </w:rPr>
      </w:pPr>
      <w:r w:rsidRPr="00C33B81">
        <w:rPr>
          <w:b w:val="0"/>
          <w:sz w:val="24"/>
        </w:rPr>
        <w:t>O protótipo foi desenvolvido usando as seguintes tecnologias:</w:t>
      </w:r>
    </w:p>
    <w:p w14:paraId="1B100963" w14:textId="1D7DC6E2" w:rsidR="00307AC9" w:rsidRPr="00C33B81" w:rsidRDefault="00307AC9" w:rsidP="00307AC9">
      <w:pPr>
        <w:pStyle w:val="Heading2"/>
        <w:numPr>
          <w:ilvl w:val="0"/>
          <w:numId w:val="45"/>
        </w:numPr>
        <w:rPr>
          <w:b w:val="0"/>
          <w:sz w:val="24"/>
          <w:szCs w:val="26"/>
        </w:rPr>
      </w:pPr>
      <w:r w:rsidRPr="00C33B81">
        <w:rPr>
          <w:b w:val="0"/>
          <w:sz w:val="24"/>
          <w:szCs w:val="26"/>
        </w:rPr>
        <w:t>Linguagem de programação de alto nível: Java na versão 1.8 e XML (linguagens padrão do desenvolvimento em android)</w:t>
      </w:r>
    </w:p>
    <w:p w14:paraId="69CFB410" w14:textId="77777777" w:rsidR="00307AC9" w:rsidRPr="00C33B81" w:rsidRDefault="00307AC9" w:rsidP="00307AC9">
      <w:pPr>
        <w:pStyle w:val="Heading2"/>
        <w:numPr>
          <w:ilvl w:val="0"/>
          <w:numId w:val="45"/>
        </w:numPr>
        <w:rPr>
          <w:b w:val="0"/>
          <w:sz w:val="24"/>
          <w:szCs w:val="26"/>
        </w:rPr>
      </w:pPr>
      <w:r w:rsidRPr="00C33B81">
        <w:rPr>
          <w:b w:val="0"/>
          <w:sz w:val="24"/>
          <w:szCs w:val="26"/>
        </w:rPr>
        <w:t>Ambiente de desenvolvimento integrado: Android Studio 2.0</w:t>
      </w:r>
    </w:p>
    <w:p w14:paraId="64F00784" w14:textId="140DD887" w:rsidR="00307AC9" w:rsidRPr="00C33B81" w:rsidRDefault="00307AC9" w:rsidP="00307AC9">
      <w:pPr>
        <w:pStyle w:val="BodyText"/>
        <w:numPr>
          <w:ilvl w:val="0"/>
          <w:numId w:val="45"/>
        </w:numPr>
        <w:rPr>
          <w:rFonts w:ascii="Times New Roman" w:hAnsi="Times New Roman"/>
          <w:szCs w:val="26"/>
        </w:rPr>
      </w:pPr>
      <w:r w:rsidRPr="00C33B81">
        <w:rPr>
          <w:rFonts w:ascii="Times New Roman" w:hAnsi="Times New Roman"/>
          <w:szCs w:val="26"/>
        </w:rPr>
        <w:t>SGBD: SQL lite</w:t>
      </w:r>
    </w:p>
    <w:p w14:paraId="7D438DA9" w14:textId="77777777" w:rsidR="00307AC9" w:rsidRPr="00C33B81" w:rsidRDefault="00307AC9" w:rsidP="00307AC9">
      <w:pPr>
        <w:pStyle w:val="BodyText"/>
        <w:rPr>
          <w:rFonts w:ascii="Times New Roman" w:hAnsi="Times New Roman"/>
          <w:sz w:val="26"/>
          <w:szCs w:val="26"/>
        </w:rPr>
      </w:pPr>
    </w:p>
    <w:p w14:paraId="239E8A20" w14:textId="1425BFAD" w:rsidR="00307AC9" w:rsidRPr="00C33B81" w:rsidRDefault="00307AC9" w:rsidP="00307AC9">
      <w:pPr>
        <w:pStyle w:val="Heading2"/>
      </w:pPr>
      <w:r w:rsidRPr="00C33B81">
        <w:t>4.3.3 Ambiente de trabalho</w:t>
      </w:r>
    </w:p>
    <w:p w14:paraId="0C11506B" w14:textId="256FD928" w:rsidR="00307AC9" w:rsidRPr="00C33B81" w:rsidRDefault="00307AC9" w:rsidP="00307AC9">
      <w:pPr>
        <w:pStyle w:val="BodyText"/>
        <w:rPr>
          <w:rFonts w:ascii="Times New Roman" w:hAnsi="Times New Roman"/>
          <w:szCs w:val="26"/>
        </w:rPr>
      </w:pPr>
      <w:r w:rsidRPr="00C33B81">
        <w:rPr>
          <w:rFonts w:ascii="Times New Roman" w:hAnsi="Times New Roman"/>
          <w:szCs w:val="26"/>
        </w:rPr>
        <w:t>Neste projecto foram usados dois ambientes de trabalho:</w:t>
      </w:r>
    </w:p>
    <w:p w14:paraId="502B7617" w14:textId="3012D978" w:rsidR="0017037D" w:rsidRPr="00C33B81" w:rsidRDefault="00307AC9" w:rsidP="0017037D">
      <w:pPr>
        <w:pStyle w:val="BodyText"/>
        <w:numPr>
          <w:ilvl w:val="0"/>
          <w:numId w:val="46"/>
        </w:numPr>
        <w:rPr>
          <w:rFonts w:ascii="Times New Roman" w:hAnsi="Times New Roman"/>
          <w:szCs w:val="26"/>
        </w:rPr>
      </w:pPr>
      <w:r w:rsidRPr="00C33B81">
        <w:rPr>
          <w:rFonts w:ascii="Times New Roman" w:hAnsi="Times New Roman"/>
          <w:b/>
          <w:szCs w:val="26"/>
        </w:rPr>
        <w:t>Ambiente de desenvolvimento</w:t>
      </w:r>
      <w:r w:rsidRPr="00C33B81">
        <w:rPr>
          <w:rFonts w:ascii="Times New Roman" w:hAnsi="Times New Roman"/>
          <w:szCs w:val="26"/>
        </w:rPr>
        <w:t xml:space="preserve">: constituído pela </w:t>
      </w:r>
      <w:r w:rsidR="004F5D3F" w:rsidRPr="00C33B81">
        <w:rPr>
          <w:rFonts w:ascii="Times New Roman" w:hAnsi="Times New Roman"/>
          <w:szCs w:val="26"/>
        </w:rPr>
        <w:t>máquina onde foi desenvolvida</w:t>
      </w:r>
      <w:r w:rsidRPr="00C33B81">
        <w:rPr>
          <w:rFonts w:ascii="Times New Roman" w:hAnsi="Times New Roman"/>
          <w:szCs w:val="26"/>
        </w:rPr>
        <w:t xml:space="preserve"> </w:t>
      </w:r>
      <w:r w:rsidR="004F5D3F" w:rsidRPr="00C33B81">
        <w:rPr>
          <w:rFonts w:ascii="Times New Roman" w:hAnsi="Times New Roman"/>
          <w:szCs w:val="26"/>
        </w:rPr>
        <w:t>a aplicação. A máquina em questão possui as seguintes características:</w:t>
      </w:r>
    </w:p>
    <w:tbl>
      <w:tblPr>
        <w:tblStyle w:val="TableGrid"/>
        <w:tblW w:w="0" w:type="auto"/>
        <w:tblInd w:w="720" w:type="dxa"/>
        <w:tblLook w:val="04A0" w:firstRow="1" w:lastRow="0" w:firstColumn="1" w:lastColumn="0" w:noHBand="0" w:noVBand="1"/>
      </w:tblPr>
      <w:tblGrid>
        <w:gridCol w:w="4284"/>
        <w:gridCol w:w="4176"/>
      </w:tblGrid>
      <w:tr w:rsidR="004F5D3F" w:rsidRPr="00C33B81" w14:paraId="1546DAB6" w14:textId="77777777" w:rsidTr="004F5D3F">
        <w:tc>
          <w:tcPr>
            <w:tcW w:w="8460" w:type="dxa"/>
            <w:gridSpan w:val="2"/>
          </w:tcPr>
          <w:p w14:paraId="0DE49578" w14:textId="2E649EF0" w:rsidR="004F5D3F" w:rsidRPr="00C33B81" w:rsidRDefault="004F5D3F" w:rsidP="004F5D3F">
            <w:pPr>
              <w:pStyle w:val="BodyText"/>
              <w:rPr>
                <w:rFonts w:ascii="Times New Roman" w:hAnsi="Times New Roman"/>
                <w:szCs w:val="26"/>
              </w:rPr>
            </w:pPr>
            <w:r w:rsidRPr="00C33B81">
              <w:rPr>
                <w:rFonts w:ascii="Times New Roman" w:hAnsi="Times New Roman"/>
                <w:szCs w:val="26"/>
              </w:rPr>
              <w:t>Maquina Principal de Desenvolvimento</w:t>
            </w:r>
          </w:p>
        </w:tc>
      </w:tr>
      <w:tr w:rsidR="004F5D3F" w:rsidRPr="00C33B81" w14:paraId="442CB336" w14:textId="77777777" w:rsidTr="004F5D3F">
        <w:tc>
          <w:tcPr>
            <w:tcW w:w="4284" w:type="dxa"/>
          </w:tcPr>
          <w:p w14:paraId="0E4A7D15" w14:textId="207EEE5A" w:rsidR="004F5D3F" w:rsidRPr="00C33B81" w:rsidRDefault="004F5D3F" w:rsidP="004F5D3F">
            <w:pPr>
              <w:pStyle w:val="BodyText"/>
              <w:rPr>
                <w:rFonts w:ascii="Times New Roman" w:hAnsi="Times New Roman"/>
                <w:szCs w:val="26"/>
              </w:rPr>
            </w:pPr>
            <w:r w:rsidRPr="00C33B81">
              <w:rPr>
                <w:rFonts w:ascii="Times New Roman" w:hAnsi="Times New Roman"/>
                <w:szCs w:val="26"/>
              </w:rPr>
              <w:t>Tipo de máquina</w:t>
            </w:r>
          </w:p>
        </w:tc>
        <w:tc>
          <w:tcPr>
            <w:tcW w:w="4176" w:type="dxa"/>
          </w:tcPr>
          <w:p w14:paraId="5AAD4493" w14:textId="2468BCE3" w:rsidR="004F5D3F" w:rsidRPr="00C33B81" w:rsidRDefault="004F5D3F" w:rsidP="004F5D3F">
            <w:pPr>
              <w:pStyle w:val="BodyText"/>
              <w:rPr>
                <w:rFonts w:ascii="Times New Roman" w:hAnsi="Times New Roman"/>
                <w:szCs w:val="26"/>
              </w:rPr>
            </w:pPr>
            <w:r w:rsidRPr="00C33B81">
              <w:rPr>
                <w:rFonts w:ascii="Times New Roman" w:hAnsi="Times New Roman"/>
                <w:szCs w:val="26"/>
              </w:rPr>
              <w:t>Física</w:t>
            </w:r>
          </w:p>
        </w:tc>
      </w:tr>
      <w:tr w:rsidR="004F5D3F" w:rsidRPr="00C33B81" w14:paraId="10FBE6EC" w14:textId="77777777" w:rsidTr="004F5D3F">
        <w:tc>
          <w:tcPr>
            <w:tcW w:w="4284" w:type="dxa"/>
          </w:tcPr>
          <w:p w14:paraId="01E40978" w14:textId="612320C9" w:rsidR="004F5D3F" w:rsidRPr="00C33B81" w:rsidRDefault="004F5D3F" w:rsidP="004F5D3F">
            <w:pPr>
              <w:pStyle w:val="BodyText"/>
              <w:rPr>
                <w:rFonts w:ascii="Times New Roman" w:hAnsi="Times New Roman"/>
                <w:szCs w:val="26"/>
              </w:rPr>
            </w:pPr>
            <w:r w:rsidRPr="00C33B81">
              <w:rPr>
                <w:rFonts w:ascii="Times New Roman" w:hAnsi="Times New Roman"/>
                <w:szCs w:val="26"/>
              </w:rPr>
              <w:t>Hardware</w:t>
            </w:r>
          </w:p>
        </w:tc>
        <w:tc>
          <w:tcPr>
            <w:tcW w:w="4176" w:type="dxa"/>
          </w:tcPr>
          <w:p w14:paraId="0FF297CC" w14:textId="77777777" w:rsidR="004F5D3F" w:rsidRPr="00C33B81" w:rsidRDefault="004F5D3F" w:rsidP="004F5D3F">
            <w:pPr>
              <w:pStyle w:val="BodyText"/>
              <w:rPr>
                <w:rFonts w:ascii="Times New Roman" w:hAnsi="Times New Roman"/>
                <w:szCs w:val="26"/>
              </w:rPr>
            </w:pPr>
            <w:r w:rsidRPr="00C33B81">
              <w:rPr>
                <w:rFonts w:ascii="Times New Roman" w:hAnsi="Times New Roman"/>
                <w:szCs w:val="26"/>
              </w:rPr>
              <w:t xml:space="preserve">Processador: Intel Core I5-2400 3.1 Ghz, 4 núcleos  </w:t>
            </w:r>
          </w:p>
          <w:p w14:paraId="2F90FAB5" w14:textId="77777777" w:rsidR="004F5D3F" w:rsidRPr="00C33B81" w:rsidRDefault="004F5D3F" w:rsidP="004F5D3F">
            <w:pPr>
              <w:pStyle w:val="BodyText"/>
              <w:rPr>
                <w:rFonts w:ascii="Times New Roman" w:hAnsi="Times New Roman"/>
                <w:szCs w:val="26"/>
              </w:rPr>
            </w:pPr>
            <w:r w:rsidRPr="00C33B81">
              <w:rPr>
                <w:rFonts w:ascii="Times New Roman" w:hAnsi="Times New Roman"/>
                <w:szCs w:val="26"/>
              </w:rPr>
              <w:t xml:space="preserve">Memória: 8 GB </w:t>
            </w:r>
          </w:p>
          <w:p w14:paraId="244BF4D2" w14:textId="68F8A7D1" w:rsidR="004F5D3F" w:rsidRPr="00C33B81" w:rsidRDefault="004F5D3F" w:rsidP="004F5D3F">
            <w:pPr>
              <w:pStyle w:val="BodyText"/>
              <w:rPr>
                <w:rFonts w:ascii="Times New Roman" w:hAnsi="Times New Roman"/>
                <w:szCs w:val="26"/>
              </w:rPr>
            </w:pPr>
            <w:r w:rsidRPr="00C33B81">
              <w:rPr>
                <w:rFonts w:ascii="Times New Roman" w:hAnsi="Times New Roman"/>
                <w:szCs w:val="26"/>
              </w:rPr>
              <w:t xml:space="preserve">Capacidade do disco duro (HD): 500 GB  </w:t>
            </w:r>
          </w:p>
        </w:tc>
      </w:tr>
      <w:tr w:rsidR="004F5D3F" w:rsidRPr="00C33B81" w14:paraId="0D833585" w14:textId="77777777" w:rsidTr="004F5D3F">
        <w:tc>
          <w:tcPr>
            <w:tcW w:w="4284" w:type="dxa"/>
          </w:tcPr>
          <w:p w14:paraId="2AD6B2EB" w14:textId="264AFE54" w:rsidR="004F5D3F" w:rsidRPr="00C33B81" w:rsidRDefault="004F5D3F" w:rsidP="004F5D3F">
            <w:pPr>
              <w:pStyle w:val="BodyText"/>
              <w:rPr>
                <w:rFonts w:ascii="Times New Roman" w:hAnsi="Times New Roman"/>
                <w:szCs w:val="26"/>
              </w:rPr>
            </w:pPr>
            <w:r w:rsidRPr="00C33B81">
              <w:rPr>
                <w:rFonts w:ascii="Times New Roman" w:hAnsi="Times New Roman"/>
                <w:szCs w:val="26"/>
              </w:rPr>
              <w:t>Sistema Operativo</w:t>
            </w:r>
          </w:p>
        </w:tc>
        <w:tc>
          <w:tcPr>
            <w:tcW w:w="4176" w:type="dxa"/>
          </w:tcPr>
          <w:p w14:paraId="099AAA48" w14:textId="260BAA98" w:rsidR="004F5D3F" w:rsidRPr="00C33B81" w:rsidRDefault="004F5D3F" w:rsidP="004F5D3F">
            <w:pPr>
              <w:pStyle w:val="BodyText"/>
              <w:rPr>
                <w:rFonts w:ascii="Times New Roman" w:hAnsi="Times New Roman"/>
                <w:szCs w:val="26"/>
              </w:rPr>
            </w:pPr>
            <w:r w:rsidRPr="00C33B81">
              <w:rPr>
                <w:rFonts w:ascii="Times New Roman" w:hAnsi="Times New Roman"/>
                <w:szCs w:val="26"/>
              </w:rPr>
              <w:t>Windows 8.1 64 bits</w:t>
            </w:r>
          </w:p>
        </w:tc>
      </w:tr>
      <w:tr w:rsidR="004F5D3F" w:rsidRPr="00C33B81" w14:paraId="70BBBE8A" w14:textId="77777777" w:rsidTr="004F5D3F">
        <w:tc>
          <w:tcPr>
            <w:tcW w:w="4284" w:type="dxa"/>
          </w:tcPr>
          <w:p w14:paraId="7DA8ECFB" w14:textId="15790079" w:rsidR="004F5D3F" w:rsidRPr="00C33B81" w:rsidRDefault="004F5D3F" w:rsidP="004F5D3F">
            <w:pPr>
              <w:pStyle w:val="BodyText"/>
              <w:rPr>
                <w:rFonts w:ascii="Times New Roman" w:hAnsi="Times New Roman"/>
                <w:szCs w:val="26"/>
              </w:rPr>
            </w:pPr>
            <w:r w:rsidRPr="00C33B81">
              <w:rPr>
                <w:rFonts w:ascii="Times New Roman" w:hAnsi="Times New Roman"/>
                <w:szCs w:val="26"/>
              </w:rPr>
              <w:t xml:space="preserve">Principais </w:t>
            </w:r>
            <w:r w:rsidRPr="00C33B81">
              <w:rPr>
                <w:rFonts w:ascii="Times New Roman" w:hAnsi="Times New Roman"/>
                <w:i/>
                <w:szCs w:val="26"/>
              </w:rPr>
              <w:t>softwares</w:t>
            </w:r>
          </w:p>
        </w:tc>
        <w:tc>
          <w:tcPr>
            <w:tcW w:w="4176" w:type="dxa"/>
          </w:tcPr>
          <w:p w14:paraId="4612B38B" w14:textId="77777777" w:rsidR="004F5D3F" w:rsidRPr="00C33B81" w:rsidRDefault="004F5D3F" w:rsidP="004F5D3F">
            <w:pPr>
              <w:pStyle w:val="BodyText"/>
              <w:rPr>
                <w:rFonts w:ascii="Times New Roman" w:hAnsi="Times New Roman"/>
                <w:szCs w:val="26"/>
                <w:lang w:val="en-US"/>
              </w:rPr>
            </w:pPr>
            <w:r w:rsidRPr="00C33B81">
              <w:rPr>
                <w:rFonts w:ascii="Times New Roman" w:hAnsi="Times New Roman"/>
                <w:szCs w:val="26"/>
                <w:lang w:val="en-US"/>
              </w:rPr>
              <w:t>Android Studio 2.0</w:t>
            </w:r>
          </w:p>
          <w:p w14:paraId="564192F0" w14:textId="77777777" w:rsidR="004F5D3F" w:rsidRPr="00C33B81" w:rsidRDefault="004F5D3F" w:rsidP="004F5D3F">
            <w:pPr>
              <w:pStyle w:val="BodyText"/>
              <w:rPr>
                <w:rFonts w:ascii="Times New Roman" w:hAnsi="Times New Roman"/>
                <w:szCs w:val="26"/>
                <w:lang w:val="en-US"/>
              </w:rPr>
            </w:pPr>
            <w:r w:rsidRPr="00C33B81">
              <w:rPr>
                <w:rFonts w:ascii="Times New Roman" w:hAnsi="Times New Roman"/>
                <w:szCs w:val="26"/>
                <w:lang w:val="en-US"/>
              </w:rPr>
              <w:t>Star UML</w:t>
            </w:r>
          </w:p>
          <w:p w14:paraId="4E0F2AF1" w14:textId="77777777" w:rsidR="004F5D3F" w:rsidRPr="00C33B81" w:rsidRDefault="004F5D3F" w:rsidP="004F5D3F">
            <w:pPr>
              <w:pStyle w:val="BodyText"/>
              <w:rPr>
                <w:rFonts w:ascii="Times New Roman" w:hAnsi="Times New Roman"/>
                <w:szCs w:val="26"/>
                <w:lang w:val="en-US"/>
              </w:rPr>
            </w:pPr>
            <w:r w:rsidRPr="00C33B81">
              <w:rPr>
                <w:rFonts w:ascii="Times New Roman" w:hAnsi="Times New Roman"/>
                <w:szCs w:val="26"/>
                <w:lang w:val="en-US"/>
              </w:rPr>
              <w:t>JDK 1.8</w:t>
            </w:r>
          </w:p>
          <w:p w14:paraId="549845D4" w14:textId="5E13E132" w:rsidR="004F5D3F" w:rsidRPr="00C33B81" w:rsidRDefault="004F5D3F" w:rsidP="0017037D">
            <w:pPr>
              <w:pStyle w:val="BodyText"/>
              <w:keepNext/>
              <w:rPr>
                <w:rFonts w:ascii="Times New Roman" w:hAnsi="Times New Roman"/>
                <w:szCs w:val="26"/>
                <w:lang w:val="en-US"/>
              </w:rPr>
            </w:pPr>
            <w:r w:rsidRPr="00C33B81">
              <w:rPr>
                <w:rFonts w:ascii="Times New Roman" w:hAnsi="Times New Roman"/>
                <w:szCs w:val="26"/>
                <w:lang w:val="en-US"/>
              </w:rPr>
              <w:t>GitHub</w:t>
            </w:r>
          </w:p>
        </w:tc>
      </w:tr>
    </w:tbl>
    <w:p w14:paraId="7B774685" w14:textId="2E46A2D3" w:rsidR="004F5D3F" w:rsidRPr="00C33B81" w:rsidRDefault="0017037D" w:rsidP="0017037D">
      <w:pPr>
        <w:pStyle w:val="Caption"/>
        <w:rPr>
          <w:sz w:val="26"/>
          <w:szCs w:val="26"/>
        </w:rPr>
      </w:pPr>
      <w:bookmarkStart w:id="56" w:name="_Toc449703253"/>
      <w:r w:rsidRPr="00C33B81">
        <w:t xml:space="preserve">Tabela </w:t>
      </w:r>
      <w:fldSimple w:instr=" SEQ Tabela \* ARABIC ">
        <w:r w:rsidRPr="00C33B81">
          <w:rPr>
            <w:noProof/>
          </w:rPr>
          <w:t>1</w:t>
        </w:r>
      </w:fldSimple>
      <w:r w:rsidRPr="00C33B81">
        <w:t xml:space="preserve"> - Características do Ambiente de desenvolvimento</w:t>
      </w:r>
      <w:bookmarkEnd w:id="56"/>
    </w:p>
    <w:p w14:paraId="6654EA3A" w14:textId="5A9DE2D9" w:rsidR="0017037D" w:rsidRPr="00C33B81" w:rsidRDefault="0017037D" w:rsidP="0017037D">
      <w:pPr>
        <w:pStyle w:val="Heading2"/>
        <w:numPr>
          <w:ilvl w:val="0"/>
          <w:numId w:val="46"/>
        </w:numPr>
        <w:rPr>
          <w:rStyle w:val="Strong"/>
          <w:sz w:val="24"/>
        </w:rPr>
      </w:pPr>
      <w:r w:rsidRPr="00C33B81">
        <w:rPr>
          <w:rStyle w:val="Strong"/>
          <w:b/>
          <w:sz w:val="24"/>
        </w:rPr>
        <w:t xml:space="preserve">Ambiente de Testes: </w:t>
      </w:r>
      <w:r w:rsidRPr="00C33B81">
        <w:rPr>
          <w:rStyle w:val="Strong"/>
          <w:sz w:val="24"/>
        </w:rPr>
        <w:t>dispositivo móvel onde a aplicação foi testada. Este possui as seguintes características:</w:t>
      </w:r>
    </w:p>
    <w:p w14:paraId="6B3E9318" w14:textId="0C321B78" w:rsidR="0017037D" w:rsidRPr="00C33B81" w:rsidRDefault="0017037D" w:rsidP="0017037D">
      <w:pPr>
        <w:spacing w:before="0" w:after="0" w:line="240" w:lineRule="auto"/>
        <w:jc w:val="left"/>
        <w:rPr>
          <w:rStyle w:val="Strong"/>
          <w:b w:val="0"/>
          <w:bCs w:val="0"/>
        </w:rPr>
      </w:pPr>
      <w:r w:rsidRPr="00C33B81">
        <w:rPr>
          <w:rStyle w:val="Strong"/>
          <w:sz w:val="22"/>
        </w:rPr>
        <w:br w:type="page"/>
      </w:r>
    </w:p>
    <w:tbl>
      <w:tblPr>
        <w:tblStyle w:val="TableGrid"/>
        <w:tblW w:w="0" w:type="auto"/>
        <w:tblInd w:w="720" w:type="dxa"/>
        <w:tblLook w:val="04A0" w:firstRow="1" w:lastRow="0" w:firstColumn="1" w:lastColumn="0" w:noHBand="0" w:noVBand="1"/>
      </w:tblPr>
      <w:tblGrid>
        <w:gridCol w:w="4284"/>
        <w:gridCol w:w="4284"/>
      </w:tblGrid>
      <w:tr w:rsidR="0017037D" w:rsidRPr="00C33B81" w14:paraId="47505170" w14:textId="77777777" w:rsidTr="0041418C">
        <w:tc>
          <w:tcPr>
            <w:tcW w:w="8568" w:type="dxa"/>
            <w:gridSpan w:val="2"/>
          </w:tcPr>
          <w:p w14:paraId="4AE17B9F" w14:textId="75DBDA55" w:rsidR="0017037D" w:rsidRPr="00C33B81" w:rsidRDefault="0017037D" w:rsidP="0017037D">
            <w:pPr>
              <w:pStyle w:val="BodyText"/>
              <w:rPr>
                <w:rFonts w:ascii="Times New Roman" w:hAnsi="Times New Roman"/>
                <w:szCs w:val="26"/>
              </w:rPr>
            </w:pPr>
            <w:r w:rsidRPr="00C33B81">
              <w:rPr>
                <w:rFonts w:ascii="Times New Roman" w:hAnsi="Times New Roman"/>
                <w:szCs w:val="26"/>
              </w:rPr>
              <w:lastRenderedPageBreak/>
              <w:t>Dispositivo de Testes</w:t>
            </w:r>
          </w:p>
        </w:tc>
      </w:tr>
      <w:tr w:rsidR="0017037D" w:rsidRPr="00C33B81" w14:paraId="229AAC66" w14:textId="77777777" w:rsidTr="0017037D">
        <w:tc>
          <w:tcPr>
            <w:tcW w:w="4284" w:type="dxa"/>
          </w:tcPr>
          <w:p w14:paraId="6F5104E2" w14:textId="29C9112C" w:rsidR="0017037D" w:rsidRPr="00C33B81" w:rsidRDefault="00C33B81" w:rsidP="0017037D">
            <w:pPr>
              <w:pStyle w:val="BodyText"/>
              <w:rPr>
                <w:rFonts w:ascii="Times New Roman" w:hAnsi="Times New Roman"/>
                <w:szCs w:val="26"/>
              </w:rPr>
            </w:pPr>
            <w:r>
              <w:rPr>
                <w:rFonts w:ascii="Times New Roman" w:hAnsi="Times New Roman"/>
                <w:szCs w:val="26"/>
              </w:rPr>
              <w:t>Tipo de Má</w:t>
            </w:r>
            <w:r w:rsidR="0017037D" w:rsidRPr="00C33B81">
              <w:rPr>
                <w:rFonts w:ascii="Times New Roman" w:hAnsi="Times New Roman"/>
                <w:szCs w:val="26"/>
              </w:rPr>
              <w:t>quina</w:t>
            </w:r>
          </w:p>
        </w:tc>
        <w:tc>
          <w:tcPr>
            <w:tcW w:w="4284" w:type="dxa"/>
          </w:tcPr>
          <w:p w14:paraId="12355215" w14:textId="7CE999B2" w:rsidR="0017037D" w:rsidRPr="00C33B81" w:rsidRDefault="0017037D" w:rsidP="0017037D">
            <w:pPr>
              <w:pStyle w:val="BodyText"/>
              <w:rPr>
                <w:rFonts w:ascii="Times New Roman" w:hAnsi="Times New Roman"/>
                <w:szCs w:val="26"/>
              </w:rPr>
            </w:pPr>
            <w:r w:rsidRPr="00C33B81">
              <w:rPr>
                <w:rFonts w:ascii="Times New Roman" w:hAnsi="Times New Roman"/>
                <w:szCs w:val="26"/>
              </w:rPr>
              <w:t>Física</w:t>
            </w:r>
          </w:p>
        </w:tc>
      </w:tr>
      <w:tr w:rsidR="0017037D" w:rsidRPr="00C33B81" w14:paraId="1ED75C46" w14:textId="77777777" w:rsidTr="0017037D">
        <w:tc>
          <w:tcPr>
            <w:tcW w:w="4284" w:type="dxa"/>
          </w:tcPr>
          <w:p w14:paraId="22D48472" w14:textId="7FB39269" w:rsidR="0017037D" w:rsidRPr="00C33B81" w:rsidRDefault="0017037D" w:rsidP="0017037D">
            <w:pPr>
              <w:pStyle w:val="BodyText"/>
              <w:rPr>
                <w:rFonts w:ascii="Times New Roman" w:hAnsi="Times New Roman"/>
                <w:szCs w:val="26"/>
              </w:rPr>
            </w:pPr>
            <w:commentRangeStart w:id="57"/>
            <w:r w:rsidRPr="00C33B81">
              <w:rPr>
                <w:rFonts w:ascii="Times New Roman" w:hAnsi="Times New Roman"/>
                <w:szCs w:val="26"/>
              </w:rPr>
              <w:t>Hardware</w:t>
            </w:r>
            <w:commentRangeEnd w:id="57"/>
            <w:r w:rsidR="000E76E9">
              <w:rPr>
                <w:rStyle w:val="CommentReference"/>
                <w:rFonts w:ascii="Times New Roman" w:hAnsi="Times New Roman"/>
              </w:rPr>
              <w:commentReference w:id="57"/>
            </w:r>
          </w:p>
        </w:tc>
        <w:tc>
          <w:tcPr>
            <w:tcW w:w="4284" w:type="dxa"/>
          </w:tcPr>
          <w:p w14:paraId="28BA48B0" w14:textId="1B07BC54" w:rsidR="0017037D" w:rsidRPr="00C33B81" w:rsidRDefault="0017037D" w:rsidP="0017037D">
            <w:pPr>
              <w:pStyle w:val="BodyText"/>
              <w:rPr>
                <w:rFonts w:ascii="Times New Roman" w:hAnsi="Times New Roman"/>
                <w:szCs w:val="26"/>
              </w:rPr>
            </w:pPr>
            <w:r w:rsidRPr="00C33B81">
              <w:rPr>
                <w:rFonts w:ascii="Times New Roman" w:hAnsi="Times New Roman"/>
                <w:szCs w:val="26"/>
              </w:rPr>
              <w:t>Processador: 1.2 GHz</w:t>
            </w:r>
          </w:p>
          <w:p w14:paraId="00628DF9" w14:textId="0762FF60" w:rsidR="0017037D" w:rsidRPr="00C33B81" w:rsidRDefault="0017037D" w:rsidP="0017037D">
            <w:pPr>
              <w:pStyle w:val="BodyText"/>
              <w:rPr>
                <w:rFonts w:ascii="Times New Roman" w:hAnsi="Times New Roman"/>
                <w:szCs w:val="26"/>
              </w:rPr>
            </w:pPr>
            <w:r w:rsidRPr="00C33B81">
              <w:rPr>
                <w:rFonts w:ascii="Times New Roman" w:hAnsi="Times New Roman"/>
                <w:szCs w:val="26"/>
              </w:rPr>
              <w:t>Memoria RAM: 512 MB</w:t>
            </w:r>
          </w:p>
          <w:p w14:paraId="4DE9D684" w14:textId="7BEBAAE3" w:rsidR="0017037D" w:rsidRPr="00C33B81" w:rsidRDefault="0017037D" w:rsidP="0017037D">
            <w:pPr>
              <w:pStyle w:val="BodyText"/>
              <w:rPr>
                <w:rFonts w:ascii="Times New Roman" w:hAnsi="Times New Roman"/>
                <w:szCs w:val="26"/>
              </w:rPr>
            </w:pPr>
            <w:r w:rsidRPr="00C33B81">
              <w:rPr>
                <w:rFonts w:ascii="Times New Roman" w:hAnsi="Times New Roman"/>
                <w:szCs w:val="26"/>
              </w:rPr>
              <w:t>Memoria interna: 4 GB</w:t>
            </w:r>
          </w:p>
        </w:tc>
      </w:tr>
      <w:tr w:rsidR="0017037D" w:rsidRPr="00C33B81" w14:paraId="1086F90A" w14:textId="77777777" w:rsidTr="0017037D">
        <w:tc>
          <w:tcPr>
            <w:tcW w:w="4284" w:type="dxa"/>
          </w:tcPr>
          <w:p w14:paraId="46FBA67F" w14:textId="1D4EF455" w:rsidR="0017037D" w:rsidRPr="00C33B81" w:rsidRDefault="0017037D" w:rsidP="0017037D">
            <w:pPr>
              <w:pStyle w:val="BodyText"/>
              <w:rPr>
                <w:rFonts w:ascii="Times New Roman" w:hAnsi="Times New Roman"/>
                <w:szCs w:val="26"/>
              </w:rPr>
            </w:pPr>
            <w:r w:rsidRPr="00C33B81">
              <w:rPr>
                <w:rFonts w:ascii="Times New Roman" w:hAnsi="Times New Roman"/>
                <w:szCs w:val="26"/>
              </w:rPr>
              <w:t>Sistema Operativo</w:t>
            </w:r>
          </w:p>
        </w:tc>
        <w:tc>
          <w:tcPr>
            <w:tcW w:w="4284" w:type="dxa"/>
          </w:tcPr>
          <w:p w14:paraId="3F2F3166" w14:textId="79003279" w:rsidR="0017037D" w:rsidRPr="00C33B81" w:rsidRDefault="0017037D" w:rsidP="0017037D">
            <w:pPr>
              <w:pStyle w:val="BodyText"/>
              <w:keepNext/>
              <w:rPr>
                <w:rFonts w:ascii="Times New Roman" w:hAnsi="Times New Roman"/>
                <w:szCs w:val="26"/>
              </w:rPr>
            </w:pPr>
            <w:r w:rsidRPr="00C33B81">
              <w:rPr>
                <w:rFonts w:ascii="Times New Roman" w:hAnsi="Times New Roman"/>
                <w:szCs w:val="26"/>
              </w:rPr>
              <w:t>Android 4.4.2</w:t>
            </w:r>
          </w:p>
        </w:tc>
      </w:tr>
    </w:tbl>
    <w:p w14:paraId="1A075F93" w14:textId="27EA39AF" w:rsidR="000E76E9" w:rsidRDefault="0017037D" w:rsidP="000E76E9">
      <w:pPr>
        <w:pStyle w:val="Caption"/>
      </w:pPr>
      <w:bookmarkStart w:id="58" w:name="_Toc449703254"/>
      <w:r w:rsidRPr="00C33B81">
        <w:t xml:space="preserve">Tabela </w:t>
      </w:r>
      <w:fldSimple w:instr=" SEQ Tabela \* ARABIC ">
        <w:r w:rsidRPr="00C33B81">
          <w:rPr>
            <w:noProof/>
          </w:rPr>
          <w:t>2</w:t>
        </w:r>
      </w:fldSimple>
      <w:r w:rsidRPr="00C33B81">
        <w:t xml:space="preserve"> - Características do Ambiente de testes</w:t>
      </w:r>
      <w:bookmarkEnd w:id="58"/>
    </w:p>
    <w:p w14:paraId="46E73DBA" w14:textId="77777777" w:rsidR="000E76E9" w:rsidRDefault="000E76E9" w:rsidP="000E76E9"/>
    <w:p w14:paraId="6B72F264" w14:textId="0061673E" w:rsidR="00AD0967" w:rsidRDefault="004F47D8" w:rsidP="00AD0967">
      <w:pPr>
        <w:pStyle w:val="Heading2"/>
      </w:pPr>
      <w:r>
        <w:t>4.4 Análise de Requisitos</w:t>
      </w:r>
    </w:p>
    <w:p w14:paraId="1452C2F3" w14:textId="154E8C37" w:rsidR="00AD0967" w:rsidRPr="00AD0967" w:rsidRDefault="00AD0967" w:rsidP="00AD0967">
      <w:pPr>
        <w:pStyle w:val="Heading2"/>
      </w:pPr>
    </w:p>
    <w:p w14:paraId="76CEE271" w14:textId="77777777" w:rsidR="00B42A7D" w:rsidRPr="00C33B81" w:rsidRDefault="00B42A7D" w:rsidP="00B42A7D">
      <w:pPr>
        <w:pStyle w:val="Heading1"/>
      </w:pPr>
      <w:bookmarkStart w:id="59" w:name="_Toc260760896"/>
      <w:bookmarkStart w:id="60" w:name="_Toc419886330"/>
      <w:bookmarkStart w:id="61" w:name="_Toc447676594"/>
      <w:r w:rsidRPr="00C33B81">
        <w:lastRenderedPageBreak/>
        <w:t xml:space="preserve">CAPÍTULO </w:t>
      </w:r>
      <w:bookmarkEnd w:id="59"/>
      <w:r w:rsidRPr="00C33B81">
        <w:t>5 - CONCLUSÕES E RECOMENDACÕES</w:t>
      </w:r>
      <w:bookmarkEnd w:id="60"/>
      <w:bookmarkEnd w:id="61"/>
    </w:p>
    <w:p w14:paraId="79D205BA" w14:textId="77777777" w:rsidR="00B42A7D" w:rsidRPr="00C33B81" w:rsidRDefault="00B42A7D" w:rsidP="00B42A7D">
      <w:pPr>
        <w:pStyle w:val="BodyText"/>
        <w:spacing w:before="0" w:after="0" w:line="360" w:lineRule="auto"/>
        <w:rPr>
          <w:rFonts w:ascii="Times New Roman" w:hAnsi="Times New Roman"/>
        </w:rPr>
      </w:pPr>
    </w:p>
    <w:p w14:paraId="0932BA5E" w14:textId="77777777" w:rsidR="00B42A7D" w:rsidRPr="00C33B81" w:rsidRDefault="00B42A7D" w:rsidP="00B42A7D">
      <w:pPr>
        <w:pStyle w:val="Heading2"/>
      </w:pPr>
      <w:bookmarkStart w:id="62" w:name="_Toc419886331"/>
      <w:bookmarkStart w:id="63" w:name="_Toc447676595"/>
      <w:r w:rsidRPr="00C33B81">
        <w:t>5.1 Conclusões</w:t>
      </w:r>
      <w:bookmarkEnd w:id="62"/>
      <w:bookmarkEnd w:id="63"/>
    </w:p>
    <w:p w14:paraId="3FA99ABB" w14:textId="77777777" w:rsidR="00774F0A" w:rsidRPr="00C33B81" w:rsidRDefault="00774F0A" w:rsidP="00774F0A"/>
    <w:p w14:paraId="7A245D1F" w14:textId="77777777" w:rsidR="00B42A7D" w:rsidRPr="00C33B81" w:rsidRDefault="00B42A7D" w:rsidP="00774F0A"/>
    <w:p w14:paraId="5C892599" w14:textId="77777777" w:rsidR="00B42A7D" w:rsidRPr="00C33B81" w:rsidRDefault="00B42A7D" w:rsidP="00B42A7D">
      <w:pPr>
        <w:pStyle w:val="Heading2"/>
      </w:pPr>
      <w:bookmarkStart w:id="64" w:name="_Toc419886332"/>
      <w:bookmarkStart w:id="65" w:name="_Toc447676596"/>
      <w:r w:rsidRPr="00C33B81">
        <w:t>5.2 Recomendações</w:t>
      </w:r>
      <w:bookmarkEnd w:id="64"/>
      <w:bookmarkEnd w:id="65"/>
    </w:p>
    <w:p w14:paraId="27D7882C" w14:textId="4BDDDEE7" w:rsidR="00B42A7D" w:rsidRPr="00C33B81" w:rsidRDefault="00B42A7D" w:rsidP="00E67993">
      <w:pPr>
        <w:spacing w:before="0" w:after="0" w:line="240" w:lineRule="auto"/>
        <w:jc w:val="left"/>
      </w:pPr>
      <w:r w:rsidRPr="00C33B81">
        <w:br w:type="page"/>
      </w:r>
    </w:p>
    <w:p w14:paraId="6102AC52" w14:textId="77777777" w:rsidR="00F477E0" w:rsidRPr="00C33B81" w:rsidRDefault="001C5F2B" w:rsidP="009D46EC">
      <w:pPr>
        <w:pStyle w:val="Heading1"/>
      </w:pPr>
      <w:bookmarkStart w:id="66" w:name="_Toc95113707"/>
      <w:bookmarkStart w:id="67" w:name="_Toc260760897"/>
      <w:bookmarkStart w:id="68" w:name="_Toc447676597"/>
      <w:bookmarkEnd w:id="26"/>
      <w:r w:rsidRPr="00C33B81">
        <w:lastRenderedPageBreak/>
        <w:t>REFER</w:t>
      </w:r>
      <w:r w:rsidR="004B7B36" w:rsidRPr="00C33B81">
        <w:t>Ê</w:t>
      </w:r>
      <w:r w:rsidRPr="00C33B81">
        <w:t>NCIAS BIBLIOGRÁFICAS</w:t>
      </w:r>
      <w:bookmarkEnd w:id="66"/>
      <w:bookmarkEnd w:id="67"/>
      <w:bookmarkEnd w:id="68"/>
    </w:p>
    <w:p w14:paraId="6E340044" w14:textId="77777777" w:rsidR="0021546F" w:rsidRPr="00C33B81" w:rsidRDefault="004D2B78" w:rsidP="0021546F">
      <w:pPr>
        <w:pStyle w:val="Bibliography"/>
        <w:ind w:left="720" w:hanging="720"/>
        <w:rPr>
          <w:noProof/>
        </w:rPr>
      </w:pPr>
      <w:r w:rsidRPr="00C33B81">
        <w:fldChar w:fldCharType="begin"/>
      </w:r>
      <w:r w:rsidRPr="00C33B81">
        <w:instrText xml:space="preserve"> BIBLIOGRAPHY  \l 2070 </w:instrText>
      </w:r>
      <w:r w:rsidRPr="00C33B81">
        <w:fldChar w:fldCharType="separate"/>
      </w:r>
      <w:r w:rsidR="0021546F" w:rsidRPr="00C33B81">
        <w:rPr>
          <w:noProof/>
        </w:rPr>
        <w:t xml:space="preserve">Ableson, Frank. 2009. </w:t>
      </w:r>
      <w:r w:rsidR="0021546F" w:rsidRPr="00C33B81">
        <w:rPr>
          <w:i/>
          <w:iCs w:val="0"/>
          <w:noProof/>
        </w:rPr>
        <w:t>Introdução ao desenvolvimento do Android.</w:t>
      </w:r>
      <w:r w:rsidR="0021546F" w:rsidRPr="00C33B81">
        <w:rPr>
          <w:noProof/>
        </w:rPr>
        <w:t xml:space="preserve"> Maio. Acedido em Junho de 2015. https://www.ibm.com/developerworks/br/library/os-android-devel/.</w:t>
      </w:r>
    </w:p>
    <w:p w14:paraId="5BFB206B" w14:textId="77777777" w:rsidR="0021546F" w:rsidRPr="00C33B81" w:rsidRDefault="0021546F" w:rsidP="0021546F">
      <w:pPr>
        <w:pStyle w:val="Bibliography"/>
        <w:ind w:left="720" w:hanging="720"/>
        <w:rPr>
          <w:noProof/>
        </w:rPr>
      </w:pPr>
      <w:r w:rsidRPr="00C33B81">
        <w:rPr>
          <w:noProof/>
        </w:rPr>
        <w:t xml:space="preserve">s.d. </w:t>
      </w:r>
      <w:r w:rsidRPr="00C33B81">
        <w:rPr>
          <w:i/>
          <w:iCs w:val="0"/>
          <w:noProof/>
        </w:rPr>
        <w:t>Acerca de nós - About Us.</w:t>
      </w:r>
      <w:r w:rsidRPr="00C33B81">
        <w:rPr>
          <w:noProof/>
        </w:rPr>
        <w:t xml:space="preserve"> Acedido em junho de 2015. http://www.portaldogoverno.gov.mz/acerca-de-nos.</w:t>
      </w:r>
    </w:p>
    <w:p w14:paraId="4C17A27B" w14:textId="77777777" w:rsidR="0021546F" w:rsidRPr="00C33B81" w:rsidRDefault="0021546F" w:rsidP="0021546F">
      <w:pPr>
        <w:pStyle w:val="Bibliography"/>
        <w:ind w:left="720" w:hanging="720"/>
        <w:rPr>
          <w:noProof/>
        </w:rPr>
      </w:pPr>
      <w:r w:rsidRPr="00C33B81">
        <w:rPr>
          <w:noProof/>
        </w:rPr>
        <w:t xml:space="preserve">2015. </w:t>
      </w:r>
      <w:r w:rsidRPr="00C33B81">
        <w:rPr>
          <w:i/>
          <w:iCs w:val="0"/>
          <w:noProof/>
        </w:rPr>
        <w:t>Android e iOS detêm 96,3% do mercado mundial de smartphones.</w:t>
      </w:r>
      <w:r w:rsidRPr="00C33B81">
        <w:rPr>
          <w:noProof/>
        </w:rPr>
        <w:t xml:space="preserve"> 25 de Fevereiro. Acedido em Junho de 2015. http://www.tudocelular.com/android/noticias/n50237/android-ios-96-3-mercado-mundial-smartphones.html.</w:t>
      </w:r>
    </w:p>
    <w:p w14:paraId="41C11AF4" w14:textId="77777777" w:rsidR="0021546F" w:rsidRPr="00C33B81" w:rsidRDefault="0021546F" w:rsidP="0021546F">
      <w:pPr>
        <w:pStyle w:val="Bibliography"/>
        <w:ind w:left="720" w:hanging="720"/>
        <w:rPr>
          <w:noProof/>
        </w:rPr>
      </w:pPr>
      <w:r w:rsidRPr="00C33B81">
        <w:rPr>
          <w:noProof/>
        </w:rPr>
        <w:t xml:space="preserve">Cajiza, Edgar. 2015. </w:t>
      </w:r>
      <w:r w:rsidRPr="00C33B81">
        <w:rPr>
          <w:i/>
          <w:iCs w:val="0"/>
          <w:noProof/>
        </w:rPr>
        <w:t>Vantagens e Desvantagens dos Sistemas de Informação.</w:t>
      </w:r>
      <w:r w:rsidRPr="00C33B81">
        <w:rPr>
          <w:noProof/>
        </w:rPr>
        <w:t xml:space="preserve"> 20 de 05. Acedido em 29 de 11 de 2015. http://diversidadesevivencias.blogspot.com/2015/05/vantagens-e-desvantagens-de-um-sistema.html.</w:t>
      </w:r>
    </w:p>
    <w:p w14:paraId="2833ED6A" w14:textId="77777777" w:rsidR="0021546F" w:rsidRPr="00C33B81" w:rsidRDefault="0021546F" w:rsidP="0021546F">
      <w:pPr>
        <w:pStyle w:val="Bibliography"/>
        <w:ind w:left="720" w:hanging="720"/>
        <w:rPr>
          <w:noProof/>
        </w:rPr>
      </w:pPr>
      <w:r w:rsidRPr="00C33B81">
        <w:rPr>
          <w:noProof/>
        </w:rPr>
        <w:t xml:space="preserve">Colunista Portal. 2013. </w:t>
      </w:r>
      <w:r w:rsidRPr="00C33B81">
        <w:rPr>
          <w:i/>
          <w:iCs w:val="0"/>
          <w:noProof/>
        </w:rPr>
        <w:t>As Vantagens de um Sistema de Informação.</w:t>
      </w:r>
      <w:r w:rsidRPr="00C33B81">
        <w:rPr>
          <w:noProof/>
        </w:rPr>
        <w:t xml:space="preserve"> 04. Acedido em 24 de 11 de 2015. http://www.portaleducacao.com.br/informatica/artigos/43037/as-vantagens-de-um-sistema-de-informacao.</w:t>
      </w:r>
    </w:p>
    <w:p w14:paraId="6B27CF20" w14:textId="77777777" w:rsidR="0021546F" w:rsidRPr="00C33B81" w:rsidRDefault="0021546F" w:rsidP="0021546F">
      <w:pPr>
        <w:pStyle w:val="Bibliography"/>
        <w:ind w:left="720" w:hanging="720"/>
        <w:rPr>
          <w:noProof/>
        </w:rPr>
      </w:pPr>
      <w:r w:rsidRPr="00C33B81">
        <w:rPr>
          <w:noProof/>
        </w:rPr>
        <w:t xml:space="preserve">Conceito .de. s.d. “Conceito de Instituição.” </w:t>
      </w:r>
      <w:r w:rsidRPr="00C33B81">
        <w:rPr>
          <w:i/>
          <w:iCs w:val="0"/>
          <w:noProof/>
        </w:rPr>
        <w:t>Conceito.de.</w:t>
      </w:r>
      <w:r w:rsidRPr="00C33B81">
        <w:rPr>
          <w:noProof/>
        </w:rPr>
        <w:t xml:space="preserve"> Acedido em 2015 de 07. http://conceito.de/instituicao.</w:t>
      </w:r>
    </w:p>
    <w:p w14:paraId="7141F3BC" w14:textId="77777777" w:rsidR="0021546F" w:rsidRPr="00C33B81" w:rsidRDefault="0021546F" w:rsidP="0021546F">
      <w:pPr>
        <w:pStyle w:val="Bibliography"/>
        <w:ind w:left="720" w:hanging="720"/>
        <w:rPr>
          <w:noProof/>
        </w:rPr>
      </w:pPr>
      <w:r w:rsidRPr="00C33B81">
        <w:rPr>
          <w:noProof/>
        </w:rPr>
        <w:t xml:space="preserve">s.d. </w:t>
      </w:r>
      <w:r w:rsidRPr="00C33B81">
        <w:rPr>
          <w:i/>
          <w:iCs w:val="0"/>
          <w:noProof/>
        </w:rPr>
        <w:t>Conceito de Servico.</w:t>
      </w:r>
      <w:r w:rsidRPr="00C33B81">
        <w:rPr>
          <w:noProof/>
        </w:rPr>
        <w:t xml:space="preserve"> Acedido em 2015 de Junho. http://conceito.de/servico.</w:t>
      </w:r>
    </w:p>
    <w:p w14:paraId="0A306FE8" w14:textId="77777777" w:rsidR="0021546F" w:rsidRPr="00C33B81" w:rsidRDefault="0021546F" w:rsidP="0021546F">
      <w:pPr>
        <w:pStyle w:val="Bibliography"/>
        <w:ind w:left="720" w:hanging="720"/>
        <w:rPr>
          <w:noProof/>
        </w:rPr>
      </w:pPr>
      <w:r w:rsidRPr="00C33B81">
        <w:rPr>
          <w:noProof/>
        </w:rPr>
        <w:t>Ferneda, Edberto. s.d. Acedido em Junho de 2015. https://www.marilia.unesp.br/Home/Instituicao/Docentes/EdbertoFerneda/fundamentos_da_-arquitetura_cliente-servidor.pdf.</w:t>
      </w:r>
    </w:p>
    <w:p w14:paraId="7F41CD73" w14:textId="77777777" w:rsidR="0021546F" w:rsidRPr="00C33B81" w:rsidRDefault="0021546F" w:rsidP="0021546F">
      <w:pPr>
        <w:pStyle w:val="Bibliography"/>
        <w:ind w:left="720" w:hanging="720"/>
        <w:rPr>
          <w:noProof/>
        </w:rPr>
      </w:pPr>
      <w:r w:rsidRPr="00C33B81">
        <w:rPr>
          <w:noProof/>
        </w:rPr>
        <w:t>Gomes, Rafael Caveari, Jean Alves R. Fernandes, e Vinicius Corrêa Ferreira. 2012. “Sistema Operacional Android.” Julho. Acedido em Junho de 2015. http://www.midiacom.uff.br/~natalia/2012-1-sisop/tgrupo1.pdf.</w:t>
      </w:r>
    </w:p>
    <w:p w14:paraId="1A73C17F" w14:textId="77777777" w:rsidR="0021546F" w:rsidRPr="00C33B81" w:rsidRDefault="0021546F" w:rsidP="0021546F">
      <w:pPr>
        <w:pStyle w:val="Bibliography"/>
        <w:ind w:left="720" w:hanging="720"/>
        <w:rPr>
          <w:noProof/>
        </w:rPr>
      </w:pPr>
      <w:r w:rsidRPr="00C33B81">
        <w:rPr>
          <w:noProof/>
        </w:rPr>
        <w:t>Gouveia, Luís Borges, e João Ranito. 2004. “Sistemas de Informação de Apoio a Gestão.” Acedido em 24 de 11 de 2015. http://www2.spi.pt/inovaut/docs/Manual_VII.pdf.</w:t>
      </w:r>
    </w:p>
    <w:p w14:paraId="65D2DD68" w14:textId="77777777" w:rsidR="0021546F" w:rsidRPr="00C33B81" w:rsidRDefault="0021546F" w:rsidP="0021546F">
      <w:pPr>
        <w:pStyle w:val="Bibliography"/>
        <w:ind w:left="720" w:hanging="720"/>
        <w:rPr>
          <w:noProof/>
        </w:rPr>
      </w:pPr>
      <w:r w:rsidRPr="00C33B81">
        <w:rPr>
          <w:noProof/>
        </w:rPr>
        <w:t xml:space="preserve">Guimarães, Gleyser. 2013. </w:t>
      </w:r>
      <w:r w:rsidRPr="00C33B81">
        <w:rPr>
          <w:i/>
          <w:iCs w:val="0"/>
          <w:noProof/>
        </w:rPr>
        <w:t>A história do Sistema Operacional Android.</w:t>
      </w:r>
      <w:r w:rsidRPr="00C33B81">
        <w:rPr>
          <w:noProof/>
        </w:rPr>
        <w:t xml:space="preserve"> Agosto. Acedido em Junho de 2015. </w:t>
      </w:r>
      <w:r w:rsidRPr="00C33B81">
        <w:rPr>
          <w:noProof/>
        </w:rPr>
        <w:lastRenderedPageBreak/>
        <w:t>http://www.dsc.ufcg.edu.br/~pet/jornal/agosto2013/materias/historia_da_computacao.html.</w:t>
      </w:r>
    </w:p>
    <w:p w14:paraId="6584C86E" w14:textId="77777777" w:rsidR="0021546F" w:rsidRPr="00C33B81" w:rsidRDefault="0021546F" w:rsidP="0021546F">
      <w:pPr>
        <w:pStyle w:val="Bibliography"/>
        <w:ind w:left="720" w:hanging="720"/>
        <w:rPr>
          <w:noProof/>
        </w:rPr>
      </w:pPr>
      <w:r w:rsidRPr="00C33B81">
        <w:rPr>
          <w:noProof/>
        </w:rPr>
        <w:t xml:space="preserve">Instituto Nacional de Estatística. 2011. “Documentos: Cidade de Maputo.” </w:t>
      </w:r>
      <w:r w:rsidRPr="00C33B81">
        <w:rPr>
          <w:i/>
          <w:iCs w:val="0"/>
          <w:noProof/>
        </w:rPr>
        <w:t>Portal de Dados de Moçambique.</w:t>
      </w:r>
      <w:r w:rsidRPr="00C33B81">
        <w:rPr>
          <w:noProof/>
        </w:rPr>
        <w:t xml:space="preserve"> 11. Acedido em 21 de 03 de 2016. mozambique.africadata.org.</w:t>
      </w:r>
    </w:p>
    <w:p w14:paraId="320A0226" w14:textId="77777777" w:rsidR="0021546F" w:rsidRPr="00C33B81" w:rsidRDefault="0021546F" w:rsidP="0021546F">
      <w:pPr>
        <w:pStyle w:val="Bibliography"/>
        <w:ind w:left="720" w:hanging="720"/>
        <w:rPr>
          <w:noProof/>
        </w:rPr>
      </w:pPr>
      <w:r w:rsidRPr="00C33B81">
        <w:rPr>
          <w:noProof/>
          <w:lang w:val="en-US"/>
        </w:rPr>
        <w:t xml:space="preserve">Laudon, K.C., e J.P. Laudon. </w:t>
      </w:r>
      <w:r w:rsidRPr="00C33B81">
        <w:rPr>
          <w:noProof/>
        </w:rPr>
        <w:t xml:space="preserve">1999. </w:t>
      </w:r>
      <w:r w:rsidRPr="00C33B81">
        <w:rPr>
          <w:i/>
          <w:iCs w:val="0"/>
          <w:noProof/>
        </w:rPr>
        <w:t>Sistemas de informação com Internet.</w:t>
      </w:r>
      <w:r w:rsidRPr="00C33B81">
        <w:rPr>
          <w:noProof/>
        </w:rPr>
        <w:t xml:space="preserve"> 4 ed. Rio de Janeiro: LTC.</w:t>
      </w:r>
    </w:p>
    <w:p w14:paraId="45012BA5" w14:textId="77777777" w:rsidR="0021546F" w:rsidRPr="00C33B81" w:rsidRDefault="0021546F" w:rsidP="0021546F">
      <w:pPr>
        <w:pStyle w:val="Bibliography"/>
        <w:ind w:left="720" w:hanging="720"/>
        <w:rPr>
          <w:noProof/>
        </w:rPr>
      </w:pPr>
      <w:r w:rsidRPr="00C33B81">
        <w:rPr>
          <w:noProof/>
        </w:rPr>
        <w:t>Paginas Amarelas. s.d. Acedido em 06 de 2015. http://www.paginasamarelas.co.mz/sobre_empresa.aspx?lang=pt&amp;tipo=pa.</w:t>
      </w:r>
    </w:p>
    <w:p w14:paraId="58F4297D" w14:textId="77777777" w:rsidR="0021546F" w:rsidRPr="00C33B81" w:rsidRDefault="0021546F" w:rsidP="0021546F">
      <w:pPr>
        <w:pStyle w:val="Bibliography"/>
        <w:ind w:left="720" w:hanging="720"/>
        <w:rPr>
          <w:noProof/>
        </w:rPr>
      </w:pPr>
      <w:r w:rsidRPr="00C33B81">
        <w:rPr>
          <w:noProof/>
        </w:rPr>
        <w:t xml:space="preserve">PaperCliQ. 2010. “Comunicaçåo e Novas Tecnologias - Aplicativos Móveis.” </w:t>
      </w:r>
      <w:r w:rsidRPr="00C33B81">
        <w:rPr>
          <w:i/>
          <w:iCs w:val="0"/>
          <w:noProof/>
        </w:rPr>
        <w:t>SlideShare.</w:t>
      </w:r>
      <w:r w:rsidRPr="00C33B81">
        <w:rPr>
          <w:noProof/>
        </w:rPr>
        <w:t xml:space="preserve"> 24 de 01. Acedido em 11 de 2015. http://pt.slideshare.net/papercliq/comunicao-e-novas-tecnologias-aplicativos-mveis.</w:t>
      </w:r>
    </w:p>
    <w:p w14:paraId="29E8845E" w14:textId="77777777" w:rsidR="0021546F" w:rsidRPr="00C33B81" w:rsidRDefault="0021546F" w:rsidP="0021546F">
      <w:pPr>
        <w:pStyle w:val="Bibliography"/>
        <w:ind w:left="720" w:hanging="720"/>
        <w:rPr>
          <w:noProof/>
        </w:rPr>
      </w:pPr>
      <w:r w:rsidRPr="00C33B81">
        <w:rPr>
          <w:noProof/>
        </w:rPr>
        <w:t xml:space="preserve">Paulino, Daniel. 2009. “Tipos de Software - Você realmente sabe o que é um Software?” </w:t>
      </w:r>
      <w:r w:rsidRPr="00C33B81">
        <w:rPr>
          <w:i/>
          <w:iCs w:val="0"/>
          <w:noProof/>
        </w:rPr>
        <w:t>Oficina da Net.</w:t>
      </w:r>
      <w:r w:rsidRPr="00C33B81">
        <w:rPr>
          <w:noProof/>
        </w:rPr>
        <w:t xml:space="preserve"> 27 de 07. Acedido em 18 de 10 de 2015. https://www.oficinadanet.com.br/artigo/1908/tipos_de_software_-_voce_realmente_sabe_o_que_e_um_software.</w:t>
      </w:r>
    </w:p>
    <w:p w14:paraId="582AC976" w14:textId="77777777" w:rsidR="0021546F" w:rsidRPr="00C33B81" w:rsidRDefault="0021546F" w:rsidP="0021546F">
      <w:pPr>
        <w:pStyle w:val="Bibliography"/>
        <w:ind w:left="720" w:hanging="720"/>
        <w:rPr>
          <w:noProof/>
        </w:rPr>
      </w:pPr>
      <w:r w:rsidRPr="00C33B81">
        <w:rPr>
          <w:noProof/>
        </w:rPr>
        <w:t xml:space="preserve">Portal do Governo de Moçambique. s.d. </w:t>
      </w:r>
      <w:r w:rsidRPr="00C33B81">
        <w:rPr>
          <w:i/>
          <w:iCs w:val="0"/>
          <w:noProof/>
        </w:rPr>
        <w:t>Serviços.</w:t>
      </w:r>
      <w:r w:rsidRPr="00C33B81">
        <w:rPr>
          <w:noProof/>
        </w:rPr>
        <w:t xml:space="preserve"> Acedido em 24 de 02 de 2016. http://www.portaldogoverno.gov.mz/index.php/por/Cidadao/Servicos.</w:t>
      </w:r>
    </w:p>
    <w:p w14:paraId="7C7FA05C" w14:textId="77777777" w:rsidR="0021546F" w:rsidRPr="00C33B81" w:rsidRDefault="0021546F" w:rsidP="0021546F">
      <w:pPr>
        <w:pStyle w:val="Bibliography"/>
        <w:ind w:left="720" w:hanging="720"/>
        <w:rPr>
          <w:noProof/>
        </w:rPr>
      </w:pPr>
      <w:r w:rsidRPr="00C33B81">
        <w:rPr>
          <w:noProof/>
        </w:rPr>
        <w:t>Soares, Fabrízzio A A M N. s.d. “Especialização em Desenvolvimento de Aplicações Web com Interfaces Ricas .” Acedido em 18 de 10 de 2015. http://www.inf.ufg.br/~fabrizzio/web/ejb/aula4.pdf.</w:t>
      </w:r>
    </w:p>
    <w:p w14:paraId="4737EA39" w14:textId="77777777" w:rsidR="0021546F" w:rsidRPr="00C33B81" w:rsidRDefault="0021546F" w:rsidP="0021546F">
      <w:pPr>
        <w:pStyle w:val="Bibliography"/>
        <w:ind w:left="720" w:hanging="720"/>
        <w:rPr>
          <w:noProof/>
        </w:rPr>
      </w:pPr>
      <w:r w:rsidRPr="00C33B81">
        <w:rPr>
          <w:noProof/>
        </w:rPr>
        <w:t>Tait, Tania Fatima Calvi, Ricardo Miranda Barcia, e Roberto Pacheco. s.d. “Um Modelo de Arquitetura de Sistemas de Informação para integrar aspectos tecnicos e organizacionais nos Sistemas de Informação.” Acedido em 11 de 2015. http://www.abepro.org.br/biblioteca/enegep1998_art533.pdf.</w:t>
      </w:r>
    </w:p>
    <w:p w14:paraId="47216FD6" w14:textId="77777777" w:rsidR="0021546F" w:rsidRPr="00C33B81" w:rsidRDefault="0021546F" w:rsidP="0021546F">
      <w:pPr>
        <w:pStyle w:val="Bibliography"/>
        <w:ind w:left="720" w:hanging="720"/>
        <w:rPr>
          <w:noProof/>
        </w:rPr>
      </w:pPr>
      <w:r w:rsidRPr="00C33B81">
        <w:rPr>
          <w:noProof/>
        </w:rPr>
        <w:t xml:space="preserve">Wikipédia. s.d. </w:t>
      </w:r>
      <w:r w:rsidRPr="00C33B81">
        <w:rPr>
          <w:i/>
          <w:iCs w:val="0"/>
          <w:noProof/>
        </w:rPr>
        <w:t>Maputo.</w:t>
      </w:r>
      <w:r w:rsidRPr="00C33B81">
        <w:rPr>
          <w:noProof/>
        </w:rPr>
        <w:t xml:space="preserve"> Wikipédia. Acedido em 19 de 01 de 2016. https://pt.wikipedia.org/wiki/Maputo.</w:t>
      </w:r>
    </w:p>
    <w:p w14:paraId="68CC4A7E" w14:textId="77777777" w:rsidR="0021546F" w:rsidRPr="00C33B81" w:rsidRDefault="0021546F" w:rsidP="0021546F">
      <w:pPr>
        <w:pStyle w:val="Bibliography"/>
        <w:ind w:left="720" w:hanging="720"/>
        <w:rPr>
          <w:noProof/>
        </w:rPr>
      </w:pPr>
      <w:r w:rsidRPr="00C33B81">
        <w:rPr>
          <w:noProof/>
        </w:rPr>
        <w:t xml:space="preserve">Wikipédia, a enciclopédia livre. s.d. </w:t>
      </w:r>
      <w:r w:rsidRPr="00C33B81">
        <w:rPr>
          <w:i/>
          <w:iCs w:val="0"/>
          <w:noProof/>
        </w:rPr>
        <w:t>Serviço Público.</w:t>
      </w:r>
      <w:r w:rsidRPr="00C33B81">
        <w:rPr>
          <w:noProof/>
        </w:rPr>
        <w:t xml:space="preserve"> Acedido em Junho de 2015. https://pt.wikipedia.org/wiki/Servi%C3%A7o_p%C3%BAblico.</w:t>
      </w:r>
    </w:p>
    <w:p w14:paraId="10443913" w14:textId="00458602" w:rsidR="00EC0B86" w:rsidRPr="00C33B81" w:rsidRDefault="004D2B78" w:rsidP="0021546F">
      <w:r w:rsidRPr="00C33B81">
        <w:fldChar w:fldCharType="end"/>
      </w:r>
    </w:p>
    <w:p w14:paraId="6D001EC2" w14:textId="77777777" w:rsidR="005A44E1" w:rsidRPr="00C33B81" w:rsidRDefault="005A44E1" w:rsidP="00554414">
      <w:pPr>
        <w:pStyle w:val="Title"/>
        <w:spacing w:before="0" w:after="0"/>
        <w:jc w:val="both"/>
        <w:rPr>
          <w:rFonts w:cs="Times New Roman"/>
          <w:b w:val="0"/>
          <w:sz w:val="24"/>
          <w:szCs w:val="24"/>
        </w:rPr>
      </w:pPr>
    </w:p>
    <w:p w14:paraId="38A8F216" w14:textId="77777777" w:rsidR="00307722" w:rsidRPr="00C33B81" w:rsidRDefault="002F7D08" w:rsidP="00554414">
      <w:pPr>
        <w:pStyle w:val="Heading1"/>
      </w:pPr>
      <w:bookmarkStart w:id="69" w:name="_Toc260760898"/>
      <w:bookmarkStart w:id="70" w:name="_Toc447676598"/>
      <w:r w:rsidRPr="00C33B81">
        <w:lastRenderedPageBreak/>
        <w:t>BIBLIOGRAFI</w:t>
      </w:r>
      <w:r w:rsidR="001C5F2B" w:rsidRPr="00C33B81">
        <w:t>A</w:t>
      </w:r>
      <w:bookmarkEnd w:id="69"/>
      <w:bookmarkEnd w:id="70"/>
    </w:p>
    <w:p w14:paraId="445C0857" w14:textId="77777777" w:rsidR="008136A2" w:rsidRPr="00C33B81" w:rsidRDefault="008136A2" w:rsidP="00554414">
      <w:pPr>
        <w:pStyle w:val="BodyText"/>
        <w:spacing w:before="0" w:after="0" w:line="360" w:lineRule="auto"/>
        <w:rPr>
          <w:rFonts w:ascii="Times New Roman" w:hAnsi="Times New Roman"/>
        </w:rPr>
      </w:pPr>
    </w:p>
    <w:p w14:paraId="0D304F4E" w14:textId="77777777" w:rsidR="00EC0B86" w:rsidRPr="00C33B81" w:rsidRDefault="00EC0B86" w:rsidP="00EC0B86">
      <w:pPr>
        <w:pStyle w:val="Bibliography"/>
        <w:ind w:left="720" w:hanging="720"/>
        <w:rPr>
          <w:noProof/>
        </w:rPr>
      </w:pPr>
      <w:r w:rsidRPr="00C33B81">
        <w:rPr>
          <w:noProof/>
        </w:rPr>
        <w:t>Ferneda, Edberto. s.d. Acedido em Junho de 2015. https://www.marilia.unesp.br/Home/Instituicao/Docentes/EdbertoFerneda/fundamentos_da_-arquitetura_cliente-servidor.pdf.</w:t>
      </w:r>
    </w:p>
    <w:p w14:paraId="115F2247" w14:textId="77777777" w:rsidR="00EC0B86" w:rsidRPr="00C33B81" w:rsidRDefault="00EC0B86" w:rsidP="00EC0B86">
      <w:pPr>
        <w:pStyle w:val="Bibliography"/>
        <w:ind w:left="720" w:hanging="720"/>
        <w:rPr>
          <w:noProof/>
        </w:rPr>
      </w:pPr>
      <w:r w:rsidRPr="00C33B81">
        <w:rPr>
          <w:noProof/>
        </w:rPr>
        <w:t>Gouveia, Luís Borges, e João Ranito. 2004. “Sistemas de Informação de Apoio a Gestão.” Acedido em 24 de 11 de 2015. http://www2.spi.pt/inovaut/docs/Manual_VII.pdf.</w:t>
      </w:r>
    </w:p>
    <w:p w14:paraId="2A9A4F76" w14:textId="77777777" w:rsidR="00EC0B86" w:rsidRPr="00C33B81" w:rsidRDefault="00EC0B86" w:rsidP="00EC0B86">
      <w:pPr>
        <w:pStyle w:val="Bibliography"/>
        <w:ind w:left="720" w:hanging="720"/>
        <w:rPr>
          <w:noProof/>
        </w:rPr>
      </w:pPr>
      <w:r w:rsidRPr="00C33B81">
        <w:rPr>
          <w:noProof/>
          <w:lang w:val="en-US"/>
        </w:rPr>
        <w:t xml:space="preserve">Laudon, K.C., e J.P. Laudon. </w:t>
      </w:r>
      <w:r w:rsidRPr="00C33B81">
        <w:rPr>
          <w:noProof/>
        </w:rPr>
        <w:t xml:space="preserve">1999. </w:t>
      </w:r>
      <w:r w:rsidRPr="00C33B81">
        <w:rPr>
          <w:i/>
          <w:iCs w:val="0"/>
          <w:noProof/>
        </w:rPr>
        <w:t>Sistemas de informação com Internet.</w:t>
      </w:r>
      <w:r w:rsidRPr="00C33B81">
        <w:rPr>
          <w:noProof/>
        </w:rPr>
        <w:t xml:space="preserve"> 4 ed. Rio de Janeiro: LTC.</w:t>
      </w:r>
    </w:p>
    <w:p w14:paraId="7CE71CAF" w14:textId="77777777" w:rsidR="00EC0B86" w:rsidRPr="00C33B81" w:rsidRDefault="00EC0B86" w:rsidP="00EC0B86">
      <w:pPr>
        <w:pStyle w:val="Bibliography"/>
        <w:ind w:left="720" w:hanging="720"/>
        <w:rPr>
          <w:noProof/>
        </w:rPr>
      </w:pPr>
      <w:r w:rsidRPr="00C33B81">
        <w:rPr>
          <w:noProof/>
        </w:rPr>
        <w:t>Paginas Amarelas. s.d. Acedido em 06 de 2015. http://www.paginasamarelas.co.mz/sobre_empresa.aspx?lang=pt&amp;tipo=pa.</w:t>
      </w:r>
    </w:p>
    <w:p w14:paraId="494455F7" w14:textId="77777777" w:rsidR="00EC0B86" w:rsidRPr="00C33B81" w:rsidRDefault="00EC0B86" w:rsidP="00EC0B86">
      <w:pPr>
        <w:pStyle w:val="Bibliography"/>
        <w:ind w:left="720" w:hanging="720"/>
        <w:rPr>
          <w:noProof/>
        </w:rPr>
      </w:pPr>
      <w:r w:rsidRPr="00C33B81">
        <w:rPr>
          <w:noProof/>
        </w:rPr>
        <w:t xml:space="preserve">Paulino, Daniel. 2009. “Tipos de Software - Você realmente sabe o que é um Software?” </w:t>
      </w:r>
      <w:r w:rsidRPr="00C33B81">
        <w:rPr>
          <w:i/>
          <w:iCs w:val="0"/>
          <w:noProof/>
        </w:rPr>
        <w:t>Oficina da Net.</w:t>
      </w:r>
      <w:r w:rsidRPr="00C33B81">
        <w:rPr>
          <w:noProof/>
        </w:rPr>
        <w:t xml:space="preserve"> 27 de 07. Acedido em 18 de 10 de 2015. https://www.oficinadanet.com.br/artigo/1908/tipos_de_software_-_voce_realmente_sabe_o_que_e_um_software.</w:t>
      </w:r>
    </w:p>
    <w:p w14:paraId="5DA2D040" w14:textId="77777777" w:rsidR="00EC0B86" w:rsidRPr="00C33B81" w:rsidRDefault="00EC0B86" w:rsidP="00EC0B86">
      <w:pPr>
        <w:pStyle w:val="Bibliography"/>
        <w:ind w:left="720" w:hanging="720"/>
        <w:rPr>
          <w:noProof/>
        </w:rPr>
      </w:pPr>
      <w:r w:rsidRPr="00C33B81">
        <w:rPr>
          <w:noProof/>
        </w:rPr>
        <w:t>Soares, Fabrízzio A A M N. s.d. “Especialização em Desenvolvimento de Aplicações Web com Interfaces Ricas .” Acedido em 18 de 10 de 2015. http://www.inf.ufg.br/~fabrizzio/web/ejb/aula4.pdf.</w:t>
      </w:r>
    </w:p>
    <w:p w14:paraId="608E62AE" w14:textId="54AF31C2" w:rsidR="00EC0B86" w:rsidRPr="00C33B81" w:rsidRDefault="00EC0B86" w:rsidP="00EC0B86">
      <w:pPr>
        <w:pStyle w:val="Bibliography"/>
        <w:ind w:left="720" w:hanging="720"/>
        <w:rPr>
          <w:noProof/>
        </w:rPr>
      </w:pPr>
      <w:r w:rsidRPr="00C33B81">
        <w:rPr>
          <w:noProof/>
        </w:rPr>
        <w:t xml:space="preserve">Ableson, Frank. 2009. </w:t>
      </w:r>
      <w:r w:rsidRPr="00C33B81">
        <w:rPr>
          <w:i/>
          <w:iCs w:val="0"/>
          <w:noProof/>
        </w:rPr>
        <w:t>Introdução ao desenvolvimento do Android.</w:t>
      </w:r>
      <w:r w:rsidRPr="00C33B81">
        <w:rPr>
          <w:noProof/>
        </w:rPr>
        <w:t xml:space="preserve"> Maio. Acedido em Junho de 2015. https://www.ibm.com/developerworks/br/library/os-android-devel/.</w:t>
      </w:r>
    </w:p>
    <w:p w14:paraId="516C93F0" w14:textId="77777777" w:rsidR="00EC0B86" w:rsidRPr="00C33B81" w:rsidRDefault="00EC0B86" w:rsidP="00EC0B86">
      <w:pPr>
        <w:pStyle w:val="Bibliography"/>
        <w:ind w:left="720" w:hanging="720"/>
        <w:rPr>
          <w:noProof/>
        </w:rPr>
      </w:pPr>
      <w:r w:rsidRPr="00C33B81">
        <w:rPr>
          <w:noProof/>
        </w:rPr>
        <w:t xml:space="preserve">s.d. </w:t>
      </w:r>
      <w:r w:rsidRPr="00C33B81">
        <w:rPr>
          <w:i/>
          <w:iCs w:val="0"/>
          <w:noProof/>
        </w:rPr>
        <w:t>Acerca de nós - About Us.</w:t>
      </w:r>
      <w:r w:rsidRPr="00C33B81">
        <w:rPr>
          <w:noProof/>
        </w:rPr>
        <w:t xml:space="preserve"> Acedido em junho de 2015. http://www.portaldogoverno.gov.mz/acerca-de-nos.</w:t>
      </w:r>
    </w:p>
    <w:p w14:paraId="3DCB64FE" w14:textId="77777777" w:rsidR="00EC0B86" w:rsidRPr="00C33B81" w:rsidRDefault="00EC0B86" w:rsidP="00EC0B86">
      <w:pPr>
        <w:pStyle w:val="Bibliography"/>
        <w:ind w:left="720" w:hanging="720"/>
        <w:rPr>
          <w:noProof/>
        </w:rPr>
      </w:pPr>
      <w:r w:rsidRPr="00C33B81">
        <w:rPr>
          <w:noProof/>
        </w:rPr>
        <w:t xml:space="preserve">Wikipédia, a enciclopédia livre. s.d. </w:t>
      </w:r>
      <w:r w:rsidRPr="00C33B81">
        <w:rPr>
          <w:i/>
          <w:iCs w:val="0"/>
          <w:noProof/>
        </w:rPr>
        <w:t>Serviço Público.</w:t>
      </w:r>
      <w:r w:rsidRPr="00C33B81">
        <w:rPr>
          <w:noProof/>
        </w:rPr>
        <w:t xml:space="preserve"> Acedido em Junho de 2015. https://pt.wikipedia.org/wiki/Servi%C3%A7o_p%C3%BAblico.</w:t>
      </w:r>
    </w:p>
    <w:p w14:paraId="57179E7C" w14:textId="77777777" w:rsidR="005C136D" w:rsidRPr="00C33B81" w:rsidRDefault="005C136D" w:rsidP="00554414">
      <w:pPr>
        <w:spacing w:before="0" w:after="0"/>
      </w:pPr>
    </w:p>
    <w:p w14:paraId="520AE68D" w14:textId="77777777" w:rsidR="00152AFA" w:rsidRPr="00C33B81" w:rsidRDefault="00152AFA" w:rsidP="00554414">
      <w:pPr>
        <w:pStyle w:val="Title"/>
        <w:spacing w:before="0" w:after="0"/>
        <w:jc w:val="both"/>
        <w:rPr>
          <w:rFonts w:cs="Times New Roman"/>
          <w:b w:val="0"/>
          <w:sz w:val="24"/>
          <w:szCs w:val="24"/>
        </w:rPr>
      </w:pPr>
    </w:p>
    <w:p w14:paraId="108C61E1" w14:textId="77777777" w:rsidR="005871B9" w:rsidRPr="00C33B81" w:rsidRDefault="005871B9" w:rsidP="002946BA">
      <w:pPr>
        <w:pStyle w:val="Bibliografa"/>
        <w:numPr>
          <w:ilvl w:val="0"/>
          <w:numId w:val="0"/>
        </w:numPr>
        <w:ind w:left="720"/>
      </w:pPr>
    </w:p>
    <w:p w14:paraId="4CEE8CFD" w14:textId="1765EC35" w:rsidR="00E67993" w:rsidRPr="00C33B81" w:rsidRDefault="00E67993">
      <w:pPr>
        <w:spacing w:before="0" w:after="0" w:line="240" w:lineRule="auto"/>
        <w:jc w:val="left"/>
        <w:rPr>
          <w:color w:val="000000"/>
        </w:rPr>
      </w:pPr>
      <w:r w:rsidRPr="00C33B81">
        <w:br w:type="page"/>
      </w:r>
    </w:p>
    <w:p w14:paraId="762FC9E4" w14:textId="77777777" w:rsidR="00E67993" w:rsidRPr="00C33B81" w:rsidRDefault="00E67993" w:rsidP="00E67993">
      <w:pPr>
        <w:pStyle w:val="Heading1"/>
      </w:pPr>
      <w:bookmarkStart w:id="71" w:name="_Toc260760899"/>
      <w:bookmarkStart w:id="72" w:name="_Toc419886335"/>
      <w:bookmarkStart w:id="73" w:name="_Toc447676599"/>
      <w:r w:rsidRPr="00C33B81">
        <w:lastRenderedPageBreak/>
        <w:t>ANEXOS</w:t>
      </w:r>
      <w:bookmarkEnd w:id="71"/>
      <w:bookmarkEnd w:id="72"/>
      <w:bookmarkEnd w:id="73"/>
    </w:p>
    <w:p w14:paraId="3C236706" w14:textId="45CE6069" w:rsidR="0021281E" w:rsidRPr="00C33B81" w:rsidRDefault="00E67993" w:rsidP="00E67993">
      <w:pPr>
        <w:pStyle w:val="Bibliografa"/>
      </w:pPr>
      <w:r w:rsidRPr="00C33B81">
        <w:t>Formulário de Recolha de dados relacionados com os Serviços Públicos</w:t>
      </w:r>
    </w:p>
    <w:p w14:paraId="0D306E83" w14:textId="7829C170" w:rsidR="002946BA" w:rsidRPr="00C33B81" w:rsidRDefault="002946BA" w:rsidP="00E67993">
      <w:pPr>
        <w:pStyle w:val="Bibliografa"/>
      </w:pPr>
      <w:r w:rsidRPr="00C33B81">
        <w:t>Resumo dos Resultados do Formulário</w:t>
      </w:r>
    </w:p>
    <w:p w14:paraId="160C5363" w14:textId="77777777" w:rsidR="002946BA" w:rsidRPr="00C33B81" w:rsidRDefault="002946BA" w:rsidP="002946BA">
      <w:pPr>
        <w:pStyle w:val="Bibliografa"/>
        <w:numPr>
          <w:ilvl w:val="0"/>
          <w:numId w:val="0"/>
        </w:numPr>
        <w:ind w:left="360"/>
      </w:pPr>
    </w:p>
    <w:sectPr w:rsidR="002946BA" w:rsidRPr="00C33B81" w:rsidSect="00266CFA">
      <w:footerReference w:type="default" r:id="rId19"/>
      <w:pgSz w:w="11907" w:h="16840" w:code="9"/>
      <w:pgMar w:top="1701" w:right="1134" w:bottom="1134" w:left="1701" w:header="720" w:footer="567"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Ayrton Braimo" w:date="2016-01-19T17:47:00Z" w:initials="AB">
    <w:p w14:paraId="14C25EC1" w14:textId="17D4E163" w:rsidR="0041418C" w:rsidRDefault="0041418C">
      <w:pPr>
        <w:pStyle w:val="CommentText"/>
      </w:pPr>
      <w:r>
        <w:rPr>
          <w:rStyle w:val="CommentReference"/>
        </w:rPr>
        <w:annotationRef/>
      </w:r>
      <w:r>
        <w:t>Actualizar isto!!! Portal do governo foi actualizado!</w:t>
      </w:r>
    </w:p>
  </w:comment>
  <w:comment w:id="45" w:author="Ayrton Braimo" w:date="2016-04-10T18:20:00Z" w:initials="AB">
    <w:p w14:paraId="56DE76AB" w14:textId="2D8DA024" w:rsidR="0041418C" w:rsidRDefault="0041418C">
      <w:pPr>
        <w:pStyle w:val="CommentText"/>
      </w:pPr>
      <w:r>
        <w:rPr>
          <w:rStyle w:val="CommentReference"/>
        </w:rPr>
        <w:annotationRef/>
      </w:r>
      <w:r>
        <w:t>Procurar as tarifas e citar as fontes</w:t>
      </w:r>
    </w:p>
  </w:comment>
  <w:comment w:id="50" w:author="Ayrton Braimo" w:date="2016-04-16T13:27:00Z" w:initials="AB">
    <w:p w14:paraId="4CE2D5AE" w14:textId="4B584C8C" w:rsidR="0041418C" w:rsidRDefault="0041418C">
      <w:pPr>
        <w:pStyle w:val="CommentText"/>
      </w:pPr>
      <w:r>
        <w:rPr>
          <w:rStyle w:val="CommentReference"/>
        </w:rPr>
        <w:annotationRef/>
      </w:r>
      <w:r>
        <w:t>A actualização dos dados e manuntencao da app pode ser um prob. Para contornar isso, com base no valor que um utente gasta sem a app por mes(300mtns), se o utente gasta 100 com app, pode-se cobrar 100 pelo uso da app por utente, se forem 1000 utentes que usar app, garantimos 100 000 por mês para a manutenção e actualização da app.</w:t>
      </w:r>
    </w:p>
  </w:comment>
  <w:comment w:id="53" w:author="Ayrton Braimo" w:date="2016-04-16T13:35:00Z" w:initials="AB">
    <w:p w14:paraId="658B048D" w14:textId="3D856029" w:rsidR="0041418C" w:rsidRDefault="0041418C">
      <w:pPr>
        <w:pStyle w:val="CommentText"/>
      </w:pPr>
      <w:r>
        <w:rPr>
          <w:rStyle w:val="CommentReference"/>
        </w:rPr>
        <w:annotationRef/>
      </w:r>
      <w:r>
        <w:t>Fazer diagrama para o lado do servidor. Casos de uso.</w:t>
      </w:r>
    </w:p>
  </w:comment>
  <w:comment w:id="55" w:author="Ayrton Braimo" w:date="2016-04-29T14:22:00Z" w:initials="AB">
    <w:p w14:paraId="6957BA70" w14:textId="1DC49274" w:rsidR="0041418C" w:rsidRDefault="0041418C">
      <w:pPr>
        <w:pStyle w:val="CommentText"/>
      </w:pPr>
      <w:r>
        <w:rPr>
          <w:rStyle w:val="CommentReference"/>
        </w:rPr>
        <w:annotationRef/>
      </w:r>
      <w:r>
        <w:t>Ver isto!</w:t>
      </w:r>
    </w:p>
  </w:comment>
  <w:comment w:id="57" w:author="Ayrton Braimo" w:date="2016-04-29T14:22:00Z" w:initials="AB">
    <w:p w14:paraId="1933404A" w14:textId="5A12E217" w:rsidR="0041418C" w:rsidRDefault="0041418C">
      <w:pPr>
        <w:pStyle w:val="CommentText"/>
      </w:pPr>
      <w:r>
        <w:rPr>
          <w:rStyle w:val="CommentReference"/>
        </w:rPr>
        <w:annotationRef/>
      </w:r>
      <w:r>
        <w:t>Actualizar a tabela!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25EC1" w15:done="0"/>
  <w15:commentEx w15:paraId="56DE76AB" w15:done="0"/>
  <w15:commentEx w15:paraId="4CE2D5AE" w15:done="0"/>
  <w15:commentEx w15:paraId="658B048D" w15:done="0"/>
  <w15:commentEx w15:paraId="6957BA70" w15:done="0"/>
  <w15:commentEx w15:paraId="193340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19213" w14:textId="77777777" w:rsidR="0087290A" w:rsidRDefault="0087290A">
      <w:r>
        <w:separator/>
      </w:r>
    </w:p>
  </w:endnote>
  <w:endnote w:type="continuationSeparator" w:id="0">
    <w:p w14:paraId="6D1978C4" w14:textId="77777777" w:rsidR="0087290A" w:rsidRDefault="0087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E069B" w14:textId="77777777" w:rsidR="0041418C" w:rsidRDefault="0041418C" w:rsidP="00266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105746" w14:textId="77777777" w:rsidR="0041418C" w:rsidRDefault="0041418C" w:rsidP="00AC1E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791E0" w14:textId="77777777" w:rsidR="0041418C" w:rsidRPr="00266CFA" w:rsidRDefault="0041418C" w:rsidP="00C95F06">
    <w:pPr>
      <w:pStyle w:val="Footer"/>
      <w:framePr w:wrap="around" w:vAnchor="text" w:hAnchor="margin" w:xAlign="right" w:y="1"/>
      <w:rPr>
        <w:rStyle w:val="PageNumber"/>
        <w:sz w:val="18"/>
        <w:szCs w:val="18"/>
      </w:rPr>
    </w:pPr>
    <w:r w:rsidRPr="00266CFA">
      <w:rPr>
        <w:rStyle w:val="PageNumber"/>
        <w:sz w:val="18"/>
        <w:szCs w:val="18"/>
      </w:rPr>
      <w:fldChar w:fldCharType="begin"/>
    </w:r>
    <w:r w:rsidRPr="00266CFA">
      <w:rPr>
        <w:rStyle w:val="PageNumber"/>
        <w:sz w:val="18"/>
        <w:szCs w:val="18"/>
      </w:rPr>
      <w:instrText xml:space="preserve">PAGE  </w:instrText>
    </w:r>
    <w:r w:rsidRPr="00266CFA">
      <w:rPr>
        <w:rStyle w:val="PageNumber"/>
        <w:sz w:val="18"/>
        <w:szCs w:val="18"/>
      </w:rPr>
      <w:fldChar w:fldCharType="separate"/>
    </w:r>
    <w:r w:rsidR="003C2F71">
      <w:rPr>
        <w:rStyle w:val="PageNumber"/>
        <w:noProof/>
        <w:sz w:val="18"/>
        <w:szCs w:val="18"/>
      </w:rPr>
      <w:t>VI</w:t>
    </w:r>
    <w:r w:rsidRPr="00266CFA">
      <w:rPr>
        <w:rStyle w:val="PageNumber"/>
        <w:sz w:val="18"/>
        <w:szCs w:val="18"/>
      </w:rPr>
      <w:fldChar w:fldCharType="end"/>
    </w:r>
  </w:p>
  <w:p w14:paraId="5663F55F" w14:textId="77777777" w:rsidR="0041418C" w:rsidRDefault="0041418C" w:rsidP="00266CF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ED3E6" w14:textId="659360EF" w:rsidR="0041418C" w:rsidRPr="00266CFA" w:rsidRDefault="0041418C" w:rsidP="00C95F06">
    <w:pPr>
      <w:pStyle w:val="Footer"/>
      <w:framePr w:wrap="around" w:vAnchor="text" w:hAnchor="margin" w:xAlign="right" w:y="1"/>
      <w:rPr>
        <w:rStyle w:val="PageNumber"/>
        <w:sz w:val="18"/>
        <w:szCs w:val="18"/>
      </w:rPr>
    </w:pPr>
    <w:r w:rsidRPr="00266CFA">
      <w:rPr>
        <w:rStyle w:val="PageNumber"/>
        <w:sz w:val="18"/>
        <w:szCs w:val="18"/>
      </w:rPr>
      <w:fldChar w:fldCharType="begin"/>
    </w:r>
    <w:r w:rsidRPr="00266CFA">
      <w:rPr>
        <w:rStyle w:val="PageNumber"/>
        <w:sz w:val="18"/>
        <w:szCs w:val="18"/>
      </w:rPr>
      <w:instrText xml:space="preserve">PAGE  </w:instrText>
    </w:r>
    <w:r w:rsidRPr="00266CFA">
      <w:rPr>
        <w:rStyle w:val="PageNumber"/>
        <w:sz w:val="18"/>
        <w:szCs w:val="18"/>
      </w:rPr>
      <w:fldChar w:fldCharType="separate"/>
    </w:r>
    <w:r w:rsidR="00CD52A8">
      <w:rPr>
        <w:rStyle w:val="PageNumber"/>
        <w:noProof/>
        <w:sz w:val="18"/>
        <w:szCs w:val="18"/>
      </w:rPr>
      <w:t>23</w:t>
    </w:r>
    <w:r w:rsidRPr="00266CFA">
      <w:rPr>
        <w:rStyle w:val="PageNumber"/>
        <w:sz w:val="18"/>
        <w:szCs w:val="18"/>
      </w:rPr>
      <w:fldChar w:fldCharType="end"/>
    </w:r>
    <w:r>
      <w:rPr>
        <w:rStyle w:val="PageNumber"/>
        <w:sz w:val="18"/>
        <w:szCs w:val="18"/>
      </w:rPr>
      <w:t>/17</w:t>
    </w:r>
  </w:p>
  <w:p w14:paraId="44C3FE63" w14:textId="77777777" w:rsidR="0041418C" w:rsidRDefault="0041418C" w:rsidP="00266C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E7901" w14:textId="77777777" w:rsidR="0087290A" w:rsidRDefault="0087290A">
      <w:r>
        <w:separator/>
      </w:r>
    </w:p>
  </w:footnote>
  <w:footnote w:type="continuationSeparator" w:id="0">
    <w:p w14:paraId="61EF52D8" w14:textId="77777777" w:rsidR="0087290A" w:rsidRDefault="00872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C0FD3" w14:textId="572F642E" w:rsidR="0041418C" w:rsidRPr="00222729" w:rsidRDefault="0041418C" w:rsidP="00222729">
    <w:pPr>
      <w:pStyle w:val="Header"/>
    </w:pPr>
    <w:r w:rsidRPr="00222729">
      <w:t>Proposta De Aplicação Em Android Para Divulgação</w:t>
    </w:r>
    <w:r>
      <w:t xml:space="preserve"> De Serviços Públicos Na C. </w:t>
    </w:r>
    <w:r w:rsidRPr="00222729">
      <w:t>De Maputo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55E9E32"/>
    <w:lvl w:ilvl="0">
      <w:start w:val="1"/>
      <w:numFmt w:val="decimal"/>
      <w:lvlText w:val="%1."/>
      <w:lvlJc w:val="left"/>
      <w:pPr>
        <w:tabs>
          <w:tab w:val="num" w:pos="1800"/>
        </w:tabs>
        <w:ind w:left="1800" w:hanging="360"/>
      </w:pPr>
    </w:lvl>
  </w:abstractNum>
  <w:abstractNum w:abstractNumId="1">
    <w:nsid w:val="FFFFFF7D"/>
    <w:multiLevelType w:val="singleLevel"/>
    <w:tmpl w:val="B14EA8B2"/>
    <w:lvl w:ilvl="0">
      <w:start w:val="1"/>
      <w:numFmt w:val="decimal"/>
      <w:lvlText w:val="%1."/>
      <w:lvlJc w:val="left"/>
      <w:pPr>
        <w:tabs>
          <w:tab w:val="num" w:pos="1440"/>
        </w:tabs>
        <w:ind w:left="1440" w:hanging="360"/>
      </w:pPr>
    </w:lvl>
  </w:abstractNum>
  <w:abstractNum w:abstractNumId="2">
    <w:nsid w:val="FFFFFF7E"/>
    <w:multiLevelType w:val="singleLevel"/>
    <w:tmpl w:val="007A7EA2"/>
    <w:lvl w:ilvl="0">
      <w:start w:val="1"/>
      <w:numFmt w:val="decimal"/>
      <w:lvlText w:val="%1."/>
      <w:lvlJc w:val="left"/>
      <w:pPr>
        <w:tabs>
          <w:tab w:val="num" w:pos="1080"/>
        </w:tabs>
        <w:ind w:left="1080" w:hanging="360"/>
      </w:pPr>
    </w:lvl>
  </w:abstractNum>
  <w:abstractNum w:abstractNumId="3">
    <w:nsid w:val="FFFFFF7F"/>
    <w:multiLevelType w:val="singleLevel"/>
    <w:tmpl w:val="92E49F8A"/>
    <w:lvl w:ilvl="0">
      <w:start w:val="1"/>
      <w:numFmt w:val="decimal"/>
      <w:lvlText w:val="%1."/>
      <w:lvlJc w:val="left"/>
      <w:pPr>
        <w:tabs>
          <w:tab w:val="num" w:pos="720"/>
        </w:tabs>
        <w:ind w:left="720" w:hanging="360"/>
      </w:pPr>
    </w:lvl>
  </w:abstractNum>
  <w:abstractNum w:abstractNumId="4">
    <w:nsid w:val="FFFFFF80"/>
    <w:multiLevelType w:val="singleLevel"/>
    <w:tmpl w:val="322AE9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6ECCC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98DC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18EE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156BBC4"/>
    <w:lvl w:ilvl="0">
      <w:start w:val="1"/>
      <w:numFmt w:val="decimal"/>
      <w:pStyle w:val="ListNumber"/>
      <w:lvlText w:val="%1."/>
      <w:lvlJc w:val="left"/>
      <w:pPr>
        <w:tabs>
          <w:tab w:val="num" w:pos="360"/>
        </w:tabs>
        <w:ind w:left="360" w:hanging="360"/>
      </w:pPr>
    </w:lvl>
  </w:abstractNum>
  <w:abstractNum w:abstractNumId="9">
    <w:nsid w:val="FFFFFF89"/>
    <w:multiLevelType w:val="singleLevel"/>
    <w:tmpl w:val="AD04F65E"/>
    <w:lvl w:ilvl="0">
      <w:start w:val="1"/>
      <w:numFmt w:val="bullet"/>
      <w:lvlText w:val=""/>
      <w:lvlJc w:val="left"/>
      <w:pPr>
        <w:tabs>
          <w:tab w:val="num" w:pos="360"/>
        </w:tabs>
        <w:ind w:left="360" w:hanging="360"/>
      </w:pPr>
      <w:rPr>
        <w:rFonts w:ascii="Symbol" w:hAnsi="Symbol" w:hint="default"/>
      </w:rPr>
    </w:lvl>
  </w:abstractNum>
  <w:abstractNum w:abstractNumId="10">
    <w:nsid w:val="02517F7D"/>
    <w:multiLevelType w:val="hybridMultilevel"/>
    <w:tmpl w:val="89A03262"/>
    <w:lvl w:ilvl="0" w:tplc="6136C3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0417206D"/>
    <w:multiLevelType w:val="hybridMultilevel"/>
    <w:tmpl w:val="C12402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04817920"/>
    <w:multiLevelType w:val="hybridMultilevel"/>
    <w:tmpl w:val="09A676CA"/>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133B6042"/>
    <w:multiLevelType w:val="hybridMultilevel"/>
    <w:tmpl w:val="029466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150769B8"/>
    <w:multiLevelType w:val="hybridMultilevel"/>
    <w:tmpl w:val="1A3CAD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15F21B1B"/>
    <w:multiLevelType w:val="hybridMultilevel"/>
    <w:tmpl w:val="C988F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17375723"/>
    <w:multiLevelType w:val="hybridMultilevel"/>
    <w:tmpl w:val="437411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194116C9"/>
    <w:multiLevelType w:val="hybridMultilevel"/>
    <w:tmpl w:val="9C306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B442B8A"/>
    <w:multiLevelType w:val="hybridMultilevel"/>
    <w:tmpl w:val="0F44F4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21002540"/>
    <w:multiLevelType w:val="hybridMultilevel"/>
    <w:tmpl w:val="A768D0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2260032C"/>
    <w:multiLevelType w:val="hybridMultilevel"/>
    <w:tmpl w:val="7DBC0BA8"/>
    <w:lvl w:ilvl="0" w:tplc="9D46FD6C">
      <w:start w:val="1"/>
      <w:numFmt w:val="bullet"/>
      <w:pStyle w:val="Bibliografa"/>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26315165"/>
    <w:multiLevelType w:val="hybridMultilevel"/>
    <w:tmpl w:val="CAC0B4E6"/>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2BD9657F"/>
    <w:multiLevelType w:val="hybridMultilevel"/>
    <w:tmpl w:val="8B2A62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308E61DB"/>
    <w:multiLevelType w:val="hybridMultilevel"/>
    <w:tmpl w:val="A348B0C6"/>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3198557E"/>
    <w:multiLevelType w:val="hybridMultilevel"/>
    <w:tmpl w:val="306272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328B2AED"/>
    <w:multiLevelType w:val="hybridMultilevel"/>
    <w:tmpl w:val="F69A2C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336618E9"/>
    <w:multiLevelType w:val="hybridMultilevel"/>
    <w:tmpl w:val="D0C262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395247EF"/>
    <w:multiLevelType w:val="hybridMultilevel"/>
    <w:tmpl w:val="A7C83E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3AD52B16"/>
    <w:multiLevelType w:val="hybridMultilevel"/>
    <w:tmpl w:val="31CCB4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3E557FD9"/>
    <w:multiLevelType w:val="hybridMultilevel"/>
    <w:tmpl w:val="1AD476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FE4DD04">
      <w:numFmt w:val="bullet"/>
      <w:lvlText w:val="•"/>
      <w:lvlJc w:val="left"/>
      <w:pPr>
        <w:ind w:left="2160" w:hanging="360"/>
      </w:pPr>
      <w:rPr>
        <w:rFonts w:ascii="Times New Roman" w:eastAsia="Times New Roman" w:hAnsi="Times New Roman" w:cs="Times New Roman"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410E7186"/>
    <w:multiLevelType w:val="hybridMultilevel"/>
    <w:tmpl w:val="C94AB8C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4B0716F3"/>
    <w:multiLevelType w:val="hybridMultilevel"/>
    <w:tmpl w:val="422E6F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nsid w:val="508E203D"/>
    <w:multiLevelType w:val="hybridMultilevel"/>
    <w:tmpl w:val="3558D8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5334457A"/>
    <w:multiLevelType w:val="hybridMultilevel"/>
    <w:tmpl w:val="5CB89892"/>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4">
    <w:nsid w:val="54230C5C"/>
    <w:multiLevelType w:val="hybridMultilevel"/>
    <w:tmpl w:val="99BADB3E"/>
    <w:lvl w:ilvl="0" w:tplc="6136C394">
      <w:start w:val="1"/>
      <w:numFmt w:val="decimal"/>
      <w:lvlText w:val="%1."/>
      <w:lvlJc w:val="left"/>
      <w:pPr>
        <w:ind w:left="114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5">
    <w:nsid w:val="598F0435"/>
    <w:multiLevelType w:val="hybridMultilevel"/>
    <w:tmpl w:val="3CACDFB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cs="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cs="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cs="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36">
    <w:nsid w:val="5B2A21FF"/>
    <w:multiLevelType w:val="hybridMultilevel"/>
    <w:tmpl w:val="E9A4F5C0"/>
    <w:lvl w:ilvl="0" w:tplc="08090001">
      <w:start w:val="1"/>
      <w:numFmt w:val="bullet"/>
      <w:lvlText w:val=""/>
      <w:lvlJc w:val="left"/>
      <w:pPr>
        <w:ind w:left="1145" w:hanging="360"/>
      </w:pPr>
      <w:rPr>
        <w:rFonts w:ascii="Symbol" w:hAnsi="Symbol"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7">
    <w:nsid w:val="61595058"/>
    <w:multiLevelType w:val="hybridMultilevel"/>
    <w:tmpl w:val="FBC410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697C7E4A"/>
    <w:multiLevelType w:val="hybridMultilevel"/>
    <w:tmpl w:val="4F0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F96838"/>
    <w:multiLevelType w:val="hybridMultilevel"/>
    <w:tmpl w:val="F36AD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6D38395F"/>
    <w:multiLevelType w:val="multilevel"/>
    <w:tmpl w:val="BE8C94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6F113AF4"/>
    <w:multiLevelType w:val="hybridMultilevel"/>
    <w:tmpl w:val="D744DC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nsid w:val="6F2A75DD"/>
    <w:multiLevelType w:val="hybridMultilevel"/>
    <w:tmpl w:val="DF008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4D3311"/>
    <w:multiLevelType w:val="hybridMultilevel"/>
    <w:tmpl w:val="A6A69F42"/>
    <w:lvl w:ilvl="0" w:tplc="08160001">
      <w:start w:val="1"/>
      <w:numFmt w:val="bullet"/>
      <w:lvlText w:val=""/>
      <w:lvlJc w:val="left"/>
      <w:pPr>
        <w:ind w:left="780" w:hanging="360"/>
      </w:pPr>
      <w:rPr>
        <w:rFonts w:ascii="Symbol" w:hAnsi="Symbol" w:hint="default"/>
      </w:rPr>
    </w:lvl>
    <w:lvl w:ilvl="1" w:tplc="08160003">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44">
    <w:nsid w:val="7999417B"/>
    <w:multiLevelType w:val="hybridMultilevel"/>
    <w:tmpl w:val="91945EFC"/>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nsid w:val="7E04407E"/>
    <w:multiLevelType w:val="hybridMultilevel"/>
    <w:tmpl w:val="DDD283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42"/>
  </w:num>
  <w:num w:numId="4">
    <w:abstractNumId w:val="33"/>
  </w:num>
  <w:num w:numId="5">
    <w:abstractNumId w:val="11"/>
  </w:num>
  <w:num w:numId="6">
    <w:abstractNumId w:val="22"/>
  </w:num>
  <w:num w:numId="7">
    <w:abstractNumId w:val="18"/>
  </w:num>
  <w:num w:numId="8">
    <w:abstractNumId w:val="28"/>
  </w:num>
  <w:num w:numId="9">
    <w:abstractNumId w:val="24"/>
  </w:num>
  <w:num w:numId="10">
    <w:abstractNumId w:val="16"/>
  </w:num>
  <w:num w:numId="11">
    <w:abstractNumId w:val="38"/>
  </w:num>
  <w:num w:numId="12">
    <w:abstractNumId w:val="23"/>
  </w:num>
  <w:num w:numId="13">
    <w:abstractNumId w:val="21"/>
  </w:num>
  <w:num w:numId="14">
    <w:abstractNumId w:val="25"/>
  </w:num>
  <w:num w:numId="15">
    <w:abstractNumId w:val="32"/>
  </w:num>
  <w:num w:numId="16">
    <w:abstractNumId w:val="44"/>
  </w:num>
  <w:num w:numId="17">
    <w:abstractNumId w:val="12"/>
  </w:num>
  <w:num w:numId="18">
    <w:abstractNumId w:val="29"/>
  </w:num>
  <w:num w:numId="19">
    <w:abstractNumId w:val="26"/>
  </w:num>
  <w:num w:numId="20">
    <w:abstractNumId w:val="45"/>
  </w:num>
  <w:num w:numId="21">
    <w:abstractNumId w:val="17"/>
  </w:num>
  <w:num w:numId="22">
    <w:abstractNumId w:val="10"/>
  </w:num>
  <w:num w:numId="23">
    <w:abstractNumId w:val="34"/>
  </w:num>
  <w:num w:numId="24">
    <w:abstractNumId w:val="36"/>
  </w:num>
  <w:num w:numId="25">
    <w:abstractNumId w:val="9"/>
  </w:num>
  <w:num w:numId="26">
    <w:abstractNumId w:val="7"/>
  </w:num>
  <w:num w:numId="27">
    <w:abstractNumId w:val="6"/>
  </w:num>
  <w:num w:numId="28">
    <w:abstractNumId w:val="5"/>
  </w:num>
  <w:num w:numId="29">
    <w:abstractNumId w:val="4"/>
  </w:num>
  <w:num w:numId="30">
    <w:abstractNumId w:val="3"/>
  </w:num>
  <w:num w:numId="31">
    <w:abstractNumId w:val="2"/>
  </w:num>
  <w:num w:numId="32">
    <w:abstractNumId w:val="1"/>
  </w:num>
  <w:num w:numId="33">
    <w:abstractNumId w:val="0"/>
  </w:num>
  <w:num w:numId="34">
    <w:abstractNumId w:val="27"/>
  </w:num>
  <w:num w:numId="35">
    <w:abstractNumId w:val="19"/>
  </w:num>
  <w:num w:numId="36">
    <w:abstractNumId w:val="39"/>
  </w:num>
  <w:num w:numId="37">
    <w:abstractNumId w:val="41"/>
  </w:num>
  <w:num w:numId="38">
    <w:abstractNumId w:val="13"/>
  </w:num>
  <w:num w:numId="39">
    <w:abstractNumId w:val="20"/>
  </w:num>
  <w:num w:numId="40">
    <w:abstractNumId w:val="14"/>
  </w:num>
  <w:num w:numId="41">
    <w:abstractNumId w:val="30"/>
  </w:num>
  <w:num w:numId="42">
    <w:abstractNumId w:val="43"/>
  </w:num>
  <w:num w:numId="43">
    <w:abstractNumId w:val="35"/>
  </w:num>
  <w:num w:numId="44">
    <w:abstractNumId w:val="31"/>
  </w:num>
  <w:num w:numId="45">
    <w:abstractNumId w:val="37"/>
  </w:num>
  <w:num w:numId="46">
    <w:abstractNumId w:val="1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rton Braimo">
    <w15:presenceInfo w15:providerId="Windows Live" w15:userId="4ce97501b79a8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59"/>
    <w:rsid w:val="000007BB"/>
    <w:rsid w:val="000012D9"/>
    <w:rsid w:val="00014843"/>
    <w:rsid w:val="00014DDC"/>
    <w:rsid w:val="00015CFB"/>
    <w:rsid w:val="00017861"/>
    <w:rsid w:val="0002217A"/>
    <w:rsid w:val="00022D83"/>
    <w:rsid w:val="00025477"/>
    <w:rsid w:val="00025F14"/>
    <w:rsid w:val="00030506"/>
    <w:rsid w:val="00031B55"/>
    <w:rsid w:val="0003594E"/>
    <w:rsid w:val="00042F2A"/>
    <w:rsid w:val="00043BDF"/>
    <w:rsid w:val="00046432"/>
    <w:rsid w:val="00046E20"/>
    <w:rsid w:val="000502E3"/>
    <w:rsid w:val="0005259B"/>
    <w:rsid w:val="000566A8"/>
    <w:rsid w:val="00060446"/>
    <w:rsid w:val="00061C5C"/>
    <w:rsid w:val="000636CB"/>
    <w:rsid w:val="00067E2B"/>
    <w:rsid w:val="0007179D"/>
    <w:rsid w:val="00076EC1"/>
    <w:rsid w:val="00093F73"/>
    <w:rsid w:val="000975FE"/>
    <w:rsid w:val="000A4EE7"/>
    <w:rsid w:val="000A798A"/>
    <w:rsid w:val="000B02B3"/>
    <w:rsid w:val="000B0E68"/>
    <w:rsid w:val="000C09FD"/>
    <w:rsid w:val="000C42AD"/>
    <w:rsid w:val="000C6B01"/>
    <w:rsid w:val="000D3DD9"/>
    <w:rsid w:val="000E0510"/>
    <w:rsid w:val="000E6984"/>
    <w:rsid w:val="000E76E9"/>
    <w:rsid w:val="000F3E25"/>
    <w:rsid w:val="00100B48"/>
    <w:rsid w:val="00104E1F"/>
    <w:rsid w:val="00105EBD"/>
    <w:rsid w:val="00113DFA"/>
    <w:rsid w:val="00116DFF"/>
    <w:rsid w:val="00120343"/>
    <w:rsid w:val="00120FEB"/>
    <w:rsid w:val="0012167D"/>
    <w:rsid w:val="00124AE3"/>
    <w:rsid w:val="001339D8"/>
    <w:rsid w:val="00134BD4"/>
    <w:rsid w:val="00137EE1"/>
    <w:rsid w:val="001416F5"/>
    <w:rsid w:val="00152AFA"/>
    <w:rsid w:val="00157A78"/>
    <w:rsid w:val="00165A26"/>
    <w:rsid w:val="0017037D"/>
    <w:rsid w:val="00170659"/>
    <w:rsid w:val="001714A3"/>
    <w:rsid w:val="001719A3"/>
    <w:rsid w:val="0017439C"/>
    <w:rsid w:val="0017740D"/>
    <w:rsid w:val="00182302"/>
    <w:rsid w:val="00184EFD"/>
    <w:rsid w:val="001908DA"/>
    <w:rsid w:val="001945F9"/>
    <w:rsid w:val="0019548D"/>
    <w:rsid w:val="001A069B"/>
    <w:rsid w:val="001A28E7"/>
    <w:rsid w:val="001A69B3"/>
    <w:rsid w:val="001A7E11"/>
    <w:rsid w:val="001B01FF"/>
    <w:rsid w:val="001B47E0"/>
    <w:rsid w:val="001B723B"/>
    <w:rsid w:val="001C2D80"/>
    <w:rsid w:val="001C43FD"/>
    <w:rsid w:val="001C5F2B"/>
    <w:rsid w:val="001C6CD5"/>
    <w:rsid w:val="001D15D6"/>
    <w:rsid w:val="001D3850"/>
    <w:rsid w:val="001D5A54"/>
    <w:rsid w:val="001D7896"/>
    <w:rsid w:val="001E5530"/>
    <w:rsid w:val="001F29A7"/>
    <w:rsid w:val="00203377"/>
    <w:rsid w:val="00210A3F"/>
    <w:rsid w:val="0021281E"/>
    <w:rsid w:val="00213F03"/>
    <w:rsid w:val="00214101"/>
    <w:rsid w:val="0021546F"/>
    <w:rsid w:val="00222729"/>
    <w:rsid w:val="002324DC"/>
    <w:rsid w:val="00241EC9"/>
    <w:rsid w:val="002442D9"/>
    <w:rsid w:val="00253FBE"/>
    <w:rsid w:val="00261CA6"/>
    <w:rsid w:val="00266CFA"/>
    <w:rsid w:val="00282A55"/>
    <w:rsid w:val="00282F64"/>
    <w:rsid w:val="002923CE"/>
    <w:rsid w:val="002946BA"/>
    <w:rsid w:val="00297747"/>
    <w:rsid w:val="002A6C41"/>
    <w:rsid w:val="002B0BB3"/>
    <w:rsid w:val="002B2B07"/>
    <w:rsid w:val="002C79DF"/>
    <w:rsid w:val="002D271D"/>
    <w:rsid w:val="002D318B"/>
    <w:rsid w:val="002E1E9F"/>
    <w:rsid w:val="002E2115"/>
    <w:rsid w:val="002E45D6"/>
    <w:rsid w:val="002F1B77"/>
    <w:rsid w:val="002F42E6"/>
    <w:rsid w:val="002F668D"/>
    <w:rsid w:val="002F7D08"/>
    <w:rsid w:val="00307722"/>
    <w:rsid w:val="00307AC9"/>
    <w:rsid w:val="00310674"/>
    <w:rsid w:val="00324C99"/>
    <w:rsid w:val="003315A6"/>
    <w:rsid w:val="00344600"/>
    <w:rsid w:val="00345E8E"/>
    <w:rsid w:val="003622B9"/>
    <w:rsid w:val="003743E0"/>
    <w:rsid w:val="00375A1C"/>
    <w:rsid w:val="00375D29"/>
    <w:rsid w:val="00377B52"/>
    <w:rsid w:val="003941CA"/>
    <w:rsid w:val="00397504"/>
    <w:rsid w:val="003A5A56"/>
    <w:rsid w:val="003A5B10"/>
    <w:rsid w:val="003A5C4A"/>
    <w:rsid w:val="003A7D0F"/>
    <w:rsid w:val="003B2C13"/>
    <w:rsid w:val="003B4675"/>
    <w:rsid w:val="003C2CA2"/>
    <w:rsid w:val="003C2F71"/>
    <w:rsid w:val="003D0773"/>
    <w:rsid w:val="003D4240"/>
    <w:rsid w:val="003D4B9B"/>
    <w:rsid w:val="003D61C5"/>
    <w:rsid w:val="003F13B6"/>
    <w:rsid w:val="003F6340"/>
    <w:rsid w:val="00400396"/>
    <w:rsid w:val="0040559F"/>
    <w:rsid w:val="00405A22"/>
    <w:rsid w:val="00410072"/>
    <w:rsid w:val="004108B8"/>
    <w:rsid w:val="004139E5"/>
    <w:rsid w:val="0041418C"/>
    <w:rsid w:val="00421B08"/>
    <w:rsid w:val="004242F2"/>
    <w:rsid w:val="00426AE8"/>
    <w:rsid w:val="0043231A"/>
    <w:rsid w:val="0044458F"/>
    <w:rsid w:val="004448BC"/>
    <w:rsid w:val="00452247"/>
    <w:rsid w:val="0045691A"/>
    <w:rsid w:val="00465472"/>
    <w:rsid w:val="004664B3"/>
    <w:rsid w:val="00466C2C"/>
    <w:rsid w:val="00473D2F"/>
    <w:rsid w:val="0047469B"/>
    <w:rsid w:val="004866CE"/>
    <w:rsid w:val="00492FC7"/>
    <w:rsid w:val="00493587"/>
    <w:rsid w:val="00493DD4"/>
    <w:rsid w:val="00495F5E"/>
    <w:rsid w:val="004A35C2"/>
    <w:rsid w:val="004A704F"/>
    <w:rsid w:val="004B7B36"/>
    <w:rsid w:val="004C4D97"/>
    <w:rsid w:val="004C789B"/>
    <w:rsid w:val="004D2B78"/>
    <w:rsid w:val="004D587D"/>
    <w:rsid w:val="004F0D5D"/>
    <w:rsid w:val="004F1839"/>
    <w:rsid w:val="004F47D8"/>
    <w:rsid w:val="004F5D3F"/>
    <w:rsid w:val="00500319"/>
    <w:rsid w:val="00500CD9"/>
    <w:rsid w:val="00502126"/>
    <w:rsid w:val="00512A09"/>
    <w:rsid w:val="00520602"/>
    <w:rsid w:val="00532D39"/>
    <w:rsid w:val="00546013"/>
    <w:rsid w:val="00554414"/>
    <w:rsid w:val="00554728"/>
    <w:rsid w:val="005557BA"/>
    <w:rsid w:val="00556593"/>
    <w:rsid w:val="00557AD6"/>
    <w:rsid w:val="005614BD"/>
    <w:rsid w:val="00567B6C"/>
    <w:rsid w:val="00570AEF"/>
    <w:rsid w:val="00572EA2"/>
    <w:rsid w:val="00573BFA"/>
    <w:rsid w:val="0057412E"/>
    <w:rsid w:val="00583E2D"/>
    <w:rsid w:val="00586625"/>
    <w:rsid w:val="005871B9"/>
    <w:rsid w:val="00590528"/>
    <w:rsid w:val="00597C44"/>
    <w:rsid w:val="005A081D"/>
    <w:rsid w:val="005A44E1"/>
    <w:rsid w:val="005A5B19"/>
    <w:rsid w:val="005A76B5"/>
    <w:rsid w:val="005B1ECA"/>
    <w:rsid w:val="005C136D"/>
    <w:rsid w:val="005D5BD5"/>
    <w:rsid w:val="005E26CE"/>
    <w:rsid w:val="005E606D"/>
    <w:rsid w:val="005F12E3"/>
    <w:rsid w:val="00602E36"/>
    <w:rsid w:val="00606BF8"/>
    <w:rsid w:val="00607F89"/>
    <w:rsid w:val="00613296"/>
    <w:rsid w:val="006227AC"/>
    <w:rsid w:val="0062470F"/>
    <w:rsid w:val="006304C7"/>
    <w:rsid w:val="006349B3"/>
    <w:rsid w:val="006445FD"/>
    <w:rsid w:val="00650BEF"/>
    <w:rsid w:val="00654F31"/>
    <w:rsid w:val="00661658"/>
    <w:rsid w:val="00665BB7"/>
    <w:rsid w:val="00665E0B"/>
    <w:rsid w:val="00667B56"/>
    <w:rsid w:val="006705F1"/>
    <w:rsid w:val="00671A4F"/>
    <w:rsid w:val="006766C6"/>
    <w:rsid w:val="00687863"/>
    <w:rsid w:val="00696510"/>
    <w:rsid w:val="006A0846"/>
    <w:rsid w:val="006A11EC"/>
    <w:rsid w:val="006A2015"/>
    <w:rsid w:val="006B229C"/>
    <w:rsid w:val="006B369D"/>
    <w:rsid w:val="006D6B46"/>
    <w:rsid w:val="006D7E32"/>
    <w:rsid w:val="006E21F6"/>
    <w:rsid w:val="006E2347"/>
    <w:rsid w:val="00703C15"/>
    <w:rsid w:val="00707748"/>
    <w:rsid w:val="00715B82"/>
    <w:rsid w:val="00716FFF"/>
    <w:rsid w:val="00721468"/>
    <w:rsid w:val="0072271A"/>
    <w:rsid w:val="00740C70"/>
    <w:rsid w:val="00741653"/>
    <w:rsid w:val="00752894"/>
    <w:rsid w:val="00755A4C"/>
    <w:rsid w:val="00756A9F"/>
    <w:rsid w:val="00766D27"/>
    <w:rsid w:val="007715ED"/>
    <w:rsid w:val="00774F0A"/>
    <w:rsid w:val="00777F0D"/>
    <w:rsid w:val="007806F7"/>
    <w:rsid w:val="00786170"/>
    <w:rsid w:val="00787609"/>
    <w:rsid w:val="00793ABB"/>
    <w:rsid w:val="007A6C87"/>
    <w:rsid w:val="007B1940"/>
    <w:rsid w:val="007B420B"/>
    <w:rsid w:val="007B71E2"/>
    <w:rsid w:val="007C188A"/>
    <w:rsid w:val="007C39BA"/>
    <w:rsid w:val="007E16A3"/>
    <w:rsid w:val="007E5B27"/>
    <w:rsid w:val="007F16CA"/>
    <w:rsid w:val="007F6CEA"/>
    <w:rsid w:val="00801A24"/>
    <w:rsid w:val="00801FBC"/>
    <w:rsid w:val="008055D2"/>
    <w:rsid w:val="00813248"/>
    <w:rsid w:val="008136A2"/>
    <w:rsid w:val="00816B4A"/>
    <w:rsid w:val="00820D08"/>
    <w:rsid w:val="00821BCF"/>
    <w:rsid w:val="0082478C"/>
    <w:rsid w:val="00825B20"/>
    <w:rsid w:val="008324C1"/>
    <w:rsid w:val="0083255F"/>
    <w:rsid w:val="00835094"/>
    <w:rsid w:val="008448EF"/>
    <w:rsid w:val="00846442"/>
    <w:rsid w:val="0085502F"/>
    <w:rsid w:val="0085622C"/>
    <w:rsid w:val="00856DD4"/>
    <w:rsid w:val="00857AE9"/>
    <w:rsid w:val="00857BB1"/>
    <w:rsid w:val="008613D3"/>
    <w:rsid w:val="0086282D"/>
    <w:rsid w:val="00866D7A"/>
    <w:rsid w:val="0087290A"/>
    <w:rsid w:val="00883553"/>
    <w:rsid w:val="00884282"/>
    <w:rsid w:val="008850C1"/>
    <w:rsid w:val="00885BB9"/>
    <w:rsid w:val="0088649D"/>
    <w:rsid w:val="0088722E"/>
    <w:rsid w:val="00887F87"/>
    <w:rsid w:val="0089548E"/>
    <w:rsid w:val="008A1C86"/>
    <w:rsid w:val="008A205B"/>
    <w:rsid w:val="008A3E66"/>
    <w:rsid w:val="008A3E98"/>
    <w:rsid w:val="008A5BC6"/>
    <w:rsid w:val="008A7DB9"/>
    <w:rsid w:val="008B34E5"/>
    <w:rsid w:val="008C09B8"/>
    <w:rsid w:val="008C253F"/>
    <w:rsid w:val="008C3E05"/>
    <w:rsid w:val="008C4726"/>
    <w:rsid w:val="008C6C6B"/>
    <w:rsid w:val="008D3837"/>
    <w:rsid w:val="008E6589"/>
    <w:rsid w:val="008F3FCD"/>
    <w:rsid w:val="0090260F"/>
    <w:rsid w:val="0090263E"/>
    <w:rsid w:val="00910B39"/>
    <w:rsid w:val="00913927"/>
    <w:rsid w:val="009167F0"/>
    <w:rsid w:val="00931C11"/>
    <w:rsid w:val="00933DFA"/>
    <w:rsid w:val="00940E75"/>
    <w:rsid w:val="00941500"/>
    <w:rsid w:val="00941C67"/>
    <w:rsid w:val="00942498"/>
    <w:rsid w:val="00944B77"/>
    <w:rsid w:val="00954CEE"/>
    <w:rsid w:val="00971E79"/>
    <w:rsid w:val="009743C6"/>
    <w:rsid w:val="00974E01"/>
    <w:rsid w:val="00975CDD"/>
    <w:rsid w:val="009775AC"/>
    <w:rsid w:val="00983F1E"/>
    <w:rsid w:val="00985253"/>
    <w:rsid w:val="009930A9"/>
    <w:rsid w:val="00995308"/>
    <w:rsid w:val="009A016A"/>
    <w:rsid w:val="009A218A"/>
    <w:rsid w:val="009B50A8"/>
    <w:rsid w:val="009B6980"/>
    <w:rsid w:val="009C4521"/>
    <w:rsid w:val="009D2396"/>
    <w:rsid w:val="009D4432"/>
    <w:rsid w:val="009D46EC"/>
    <w:rsid w:val="009D6A24"/>
    <w:rsid w:val="009E1054"/>
    <w:rsid w:val="00A03D78"/>
    <w:rsid w:val="00A14E86"/>
    <w:rsid w:val="00A1617D"/>
    <w:rsid w:val="00A2119D"/>
    <w:rsid w:val="00A30770"/>
    <w:rsid w:val="00A324B3"/>
    <w:rsid w:val="00A43472"/>
    <w:rsid w:val="00A47EE5"/>
    <w:rsid w:val="00A5326A"/>
    <w:rsid w:val="00A53A35"/>
    <w:rsid w:val="00A575F8"/>
    <w:rsid w:val="00A666D3"/>
    <w:rsid w:val="00A67756"/>
    <w:rsid w:val="00A75AA7"/>
    <w:rsid w:val="00A76F68"/>
    <w:rsid w:val="00A80E0F"/>
    <w:rsid w:val="00A95C33"/>
    <w:rsid w:val="00A95CDB"/>
    <w:rsid w:val="00A964DD"/>
    <w:rsid w:val="00A976A3"/>
    <w:rsid w:val="00AA23FE"/>
    <w:rsid w:val="00AA6BE6"/>
    <w:rsid w:val="00AB4FBE"/>
    <w:rsid w:val="00AC1E3A"/>
    <w:rsid w:val="00AC21BC"/>
    <w:rsid w:val="00AC2AF3"/>
    <w:rsid w:val="00AC5671"/>
    <w:rsid w:val="00AC67CA"/>
    <w:rsid w:val="00AD0967"/>
    <w:rsid w:val="00AD2286"/>
    <w:rsid w:val="00AF0E94"/>
    <w:rsid w:val="00AF2BB4"/>
    <w:rsid w:val="00AF642E"/>
    <w:rsid w:val="00B0455E"/>
    <w:rsid w:val="00B051F2"/>
    <w:rsid w:val="00B2067D"/>
    <w:rsid w:val="00B31911"/>
    <w:rsid w:val="00B40C78"/>
    <w:rsid w:val="00B41BC8"/>
    <w:rsid w:val="00B42A7D"/>
    <w:rsid w:val="00B45081"/>
    <w:rsid w:val="00B46234"/>
    <w:rsid w:val="00B53909"/>
    <w:rsid w:val="00B53AFA"/>
    <w:rsid w:val="00B56807"/>
    <w:rsid w:val="00B574EF"/>
    <w:rsid w:val="00B6164D"/>
    <w:rsid w:val="00B63DAA"/>
    <w:rsid w:val="00B6611C"/>
    <w:rsid w:val="00B77869"/>
    <w:rsid w:val="00B8667E"/>
    <w:rsid w:val="00B94925"/>
    <w:rsid w:val="00B94F33"/>
    <w:rsid w:val="00B97719"/>
    <w:rsid w:val="00BA2723"/>
    <w:rsid w:val="00BA4F75"/>
    <w:rsid w:val="00BB0B4B"/>
    <w:rsid w:val="00BB5EE7"/>
    <w:rsid w:val="00BC6A4B"/>
    <w:rsid w:val="00BD1874"/>
    <w:rsid w:val="00BD33E4"/>
    <w:rsid w:val="00BD5F02"/>
    <w:rsid w:val="00BE3745"/>
    <w:rsid w:val="00BE3AA0"/>
    <w:rsid w:val="00BF133D"/>
    <w:rsid w:val="00BF5FB6"/>
    <w:rsid w:val="00C02040"/>
    <w:rsid w:val="00C04C22"/>
    <w:rsid w:val="00C05328"/>
    <w:rsid w:val="00C12371"/>
    <w:rsid w:val="00C1527A"/>
    <w:rsid w:val="00C159A2"/>
    <w:rsid w:val="00C16397"/>
    <w:rsid w:val="00C23C1D"/>
    <w:rsid w:val="00C30C05"/>
    <w:rsid w:val="00C33759"/>
    <w:rsid w:val="00C337DD"/>
    <w:rsid w:val="00C33B81"/>
    <w:rsid w:val="00C363A7"/>
    <w:rsid w:val="00C37D04"/>
    <w:rsid w:val="00C40E53"/>
    <w:rsid w:val="00C45A7F"/>
    <w:rsid w:val="00C50DF7"/>
    <w:rsid w:val="00C54319"/>
    <w:rsid w:val="00C619C2"/>
    <w:rsid w:val="00C643ED"/>
    <w:rsid w:val="00C6497E"/>
    <w:rsid w:val="00C66C73"/>
    <w:rsid w:val="00C6703D"/>
    <w:rsid w:val="00C714F4"/>
    <w:rsid w:val="00C802E6"/>
    <w:rsid w:val="00C85A75"/>
    <w:rsid w:val="00C92DAA"/>
    <w:rsid w:val="00C95F06"/>
    <w:rsid w:val="00C966AC"/>
    <w:rsid w:val="00CA5164"/>
    <w:rsid w:val="00CB03BE"/>
    <w:rsid w:val="00CB0798"/>
    <w:rsid w:val="00CC15E2"/>
    <w:rsid w:val="00CD52A8"/>
    <w:rsid w:val="00CE0635"/>
    <w:rsid w:val="00CE14CA"/>
    <w:rsid w:val="00CF4583"/>
    <w:rsid w:val="00D02555"/>
    <w:rsid w:val="00D02761"/>
    <w:rsid w:val="00D0421F"/>
    <w:rsid w:val="00D13281"/>
    <w:rsid w:val="00D13312"/>
    <w:rsid w:val="00D15732"/>
    <w:rsid w:val="00D22052"/>
    <w:rsid w:val="00D30A68"/>
    <w:rsid w:val="00D32343"/>
    <w:rsid w:val="00D34798"/>
    <w:rsid w:val="00D50082"/>
    <w:rsid w:val="00D5123E"/>
    <w:rsid w:val="00D56787"/>
    <w:rsid w:val="00D64DB8"/>
    <w:rsid w:val="00D74D88"/>
    <w:rsid w:val="00D75E9F"/>
    <w:rsid w:val="00D8286D"/>
    <w:rsid w:val="00D8747F"/>
    <w:rsid w:val="00DA41F0"/>
    <w:rsid w:val="00DB7CFA"/>
    <w:rsid w:val="00DC3DF1"/>
    <w:rsid w:val="00DD0CEA"/>
    <w:rsid w:val="00DD383D"/>
    <w:rsid w:val="00DE0D90"/>
    <w:rsid w:val="00DE5CCC"/>
    <w:rsid w:val="00DE646A"/>
    <w:rsid w:val="00DF35F4"/>
    <w:rsid w:val="00DF6348"/>
    <w:rsid w:val="00E02722"/>
    <w:rsid w:val="00E1122F"/>
    <w:rsid w:val="00E118F6"/>
    <w:rsid w:val="00E12EAD"/>
    <w:rsid w:val="00E20C2F"/>
    <w:rsid w:val="00E263A8"/>
    <w:rsid w:val="00E30198"/>
    <w:rsid w:val="00E3211D"/>
    <w:rsid w:val="00E3232E"/>
    <w:rsid w:val="00E326C6"/>
    <w:rsid w:val="00E34849"/>
    <w:rsid w:val="00E4702C"/>
    <w:rsid w:val="00E53808"/>
    <w:rsid w:val="00E62B54"/>
    <w:rsid w:val="00E642DC"/>
    <w:rsid w:val="00E662F7"/>
    <w:rsid w:val="00E67993"/>
    <w:rsid w:val="00E67E25"/>
    <w:rsid w:val="00E72FC4"/>
    <w:rsid w:val="00E75C86"/>
    <w:rsid w:val="00E831EB"/>
    <w:rsid w:val="00E901B6"/>
    <w:rsid w:val="00E94AAB"/>
    <w:rsid w:val="00E96CF5"/>
    <w:rsid w:val="00EA16FC"/>
    <w:rsid w:val="00EA7B30"/>
    <w:rsid w:val="00EB6FCE"/>
    <w:rsid w:val="00EB793A"/>
    <w:rsid w:val="00EC0B86"/>
    <w:rsid w:val="00EE643B"/>
    <w:rsid w:val="00F063BD"/>
    <w:rsid w:val="00F06A88"/>
    <w:rsid w:val="00F07DCA"/>
    <w:rsid w:val="00F21CAC"/>
    <w:rsid w:val="00F24460"/>
    <w:rsid w:val="00F26938"/>
    <w:rsid w:val="00F316AE"/>
    <w:rsid w:val="00F40C7A"/>
    <w:rsid w:val="00F477E0"/>
    <w:rsid w:val="00F51AEC"/>
    <w:rsid w:val="00F54393"/>
    <w:rsid w:val="00F55E9B"/>
    <w:rsid w:val="00F81158"/>
    <w:rsid w:val="00F81DF8"/>
    <w:rsid w:val="00F82C73"/>
    <w:rsid w:val="00F85B3F"/>
    <w:rsid w:val="00F920CB"/>
    <w:rsid w:val="00F95F8C"/>
    <w:rsid w:val="00F96C72"/>
    <w:rsid w:val="00F97B11"/>
    <w:rsid w:val="00FA2CA8"/>
    <w:rsid w:val="00FB498B"/>
    <w:rsid w:val="00FB7AC0"/>
    <w:rsid w:val="00FC5DA9"/>
    <w:rsid w:val="00FD3818"/>
    <w:rsid w:val="00FD55A9"/>
    <w:rsid w:val="00FD6658"/>
    <w:rsid w:val="00FE285D"/>
    <w:rsid w:val="00FE29CB"/>
    <w:rsid w:val="00FE2D39"/>
    <w:rsid w:val="00FE4975"/>
    <w:rsid w:val="00FF271F"/>
    <w:rsid w:val="00FF32C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5F212"/>
  <w15:docId w15:val="{05839744-4848-470B-9E51-86D0A790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iCs/>
        <w:sz w:val="24"/>
        <w:szCs w:val="22"/>
        <w:lang w:val="pt-PT" w:eastAsia="pt-PT"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jc w:val="both"/>
    </w:pPr>
  </w:style>
  <w:style w:type="paragraph" w:styleId="Heading1">
    <w:name w:val="heading 1"/>
    <w:basedOn w:val="Normal"/>
    <w:next w:val="BodyText"/>
    <w:link w:val="Heading1Char"/>
    <w:autoRedefine/>
    <w:uiPriority w:val="9"/>
    <w:qFormat/>
    <w:rsid w:val="00345E8E"/>
    <w:pPr>
      <w:keepNext/>
      <w:keepLines/>
      <w:pageBreakBefore/>
      <w:spacing w:before="0" w:after="0"/>
      <w:jc w:val="center"/>
      <w:outlineLvl w:val="0"/>
    </w:pPr>
    <w:rPr>
      <w:b/>
      <w:bCs/>
      <w:caps/>
      <w:sz w:val="28"/>
      <w:szCs w:val="28"/>
    </w:rPr>
  </w:style>
  <w:style w:type="paragraph" w:styleId="Heading2">
    <w:name w:val="heading 2"/>
    <w:basedOn w:val="Normal"/>
    <w:next w:val="Normal"/>
    <w:link w:val="Heading2Char"/>
    <w:autoRedefine/>
    <w:qFormat/>
    <w:rsid w:val="00324C99"/>
    <w:pPr>
      <w:keepNext/>
      <w:keepLines/>
      <w:spacing w:before="0" w:after="0"/>
      <w:outlineLvl w:val="1"/>
    </w:pPr>
    <w:rPr>
      <w:b/>
      <w:bCs/>
      <w:iCs w:val="0"/>
      <w:sz w:val="26"/>
    </w:rPr>
  </w:style>
  <w:style w:type="paragraph" w:styleId="Heading3">
    <w:name w:val="heading 3"/>
    <w:basedOn w:val="Normal"/>
    <w:next w:val="BodyText"/>
    <w:autoRedefine/>
    <w:qFormat/>
    <w:rsid w:val="00D32343"/>
    <w:pPr>
      <w:keepNext/>
      <w:keepLines/>
      <w:spacing w:before="0" w:after="0"/>
      <w:outlineLvl w:val="2"/>
    </w:pPr>
    <w:rPr>
      <w:rFonts w:cs="Arial"/>
      <w:b/>
      <w:bCs/>
      <w:sz w:val="25"/>
      <w:szCs w:val="26"/>
    </w:rPr>
  </w:style>
  <w:style w:type="paragraph" w:styleId="Heading4">
    <w:name w:val="heading 4"/>
    <w:basedOn w:val="Normal"/>
    <w:next w:val="BodyText"/>
    <w:qFormat/>
    <w:pPr>
      <w:keepNext/>
      <w:keepLines/>
      <w:numPr>
        <w:ilvl w:val="3"/>
        <w:numId w:val="2"/>
      </w:numPr>
      <w:spacing w:line="480" w:lineRule="auto"/>
      <w:outlineLvl w:val="3"/>
    </w:pPr>
    <w:rPr>
      <w:bCs/>
      <w:i/>
      <w:szCs w:val="28"/>
    </w:rPr>
  </w:style>
  <w:style w:type="paragraph" w:styleId="Heading5">
    <w:name w:val="heading 5"/>
    <w:basedOn w:val="Normal"/>
    <w:next w:val="Heading1"/>
    <w:qFormat/>
    <w:pPr>
      <w:keepNext/>
      <w:keepLines/>
      <w:numPr>
        <w:ilvl w:val="4"/>
        <w:numId w:val="2"/>
      </w:numPr>
      <w:spacing w:line="480" w:lineRule="auto"/>
      <w:outlineLvl w:val="4"/>
    </w:pPr>
    <w:rPr>
      <w:bCs/>
      <w:i/>
      <w:iCs w:val="0"/>
      <w:caps/>
      <w:szCs w:val="26"/>
    </w:rPr>
  </w:style>
  <w:style w:type="paragraph" w:styleId="Heading6">
    <w:name w:val="heading 6"/>
    <w:basedOn w:val="Normal"/>
    <w:next w:val="Normal"/>
    <w:qFormat/>
    <w:rsid w:val="00FE285D"/>
    <w:pPr>
      <w:numPr>
        <w:ilvl w:val="5"/>
        <w:numId w:val="2"/>
      </w:numPr>
      <w:spacing w:before="240" w:after="60"/>
      <w:outlineLvl w:val="5"/>
    </w:pPr>
    <w:rPr>
      <w:b/>
      <w:bCs/>
    </w:rPr>
  </w:style>
  <w:style w:type="paragraph" w:styleId="Heading7">
    <w:name w:val="heading 7"/>
    <w:basedOn w:val="Normal"/>
    <w:next w:val="Normal"/>
    <w:qFormat/>
    <w:rsid w:val="00FE285D"/>
    <w:pPr>
      <w:numPr>
        <w:ilvl w:val="6"/>
        <w:numId w:val="2"/>
      </w:numPr>
      <w:spacing w:before="240" w:after="60"/>
      <w:outlineLvl w:val="6"/>
    </w:pPr>
  </w:style>
  <w:style w:type="paragraph" w:styleId="Heading8">
    <w:name w:val="heading 8"/>
    <w:basedOn w:val="Normal"/>
    <w:next w:val="Normal"/>
    <w:qFormat/>
    <w:rsid w:val="00FE285D"/>
    <w:pPr>
      <w:numPr>
        <w:ilvl w:val="7"/>
        <w:numId w:val="2"/>
      </w:numPr>
      <w:spacing w:before="240" w:after="60"/>
      <w:outlineLvl w:val="7"/>
    </w:pPr>
    <w:rPr>
      <w:i/>
      <w:iCs w:val="0"/>
    </w:rPr>
  </w:style>
  <w:style w:type="paragraph" w:styleId="Heading9">
    <w:name w:val="heading 9"/>
    <w:basedOn w:val="Normal"/>
    <w:next w:val="Normal"/>
    <w:qFormat/>
    <w:pPr>
      <w:keepNext/>
      <w:keepLines/>
      <w:pageBreakBefore/>
      <w:numPr>
        <w:ilvl w:val="8"/>
        <w:numId w:val="2"/>
      </w:numPr>
      <w:spacing w:line="480" w:lineRule="auto"/>
      <w:jc w:val="center"/>
      <w:outlineLvl w:val="8"/>
    </w:pPr>
    <w:rPr>
      <w:rFonts w:cs="Arial"/>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17740D"/>
    <w:pPr>
      <w:suppressAutoHyphens/>
      <w:spacing w:line="240" w:lineRule="auto"/>
    </w:pPr>
    <w:rPr>
      <w:rFonts w:ascii="Arial" w:hAnsi="Arial"/>
    </w:rPr>
  </w:style>
  <w:style w:type="character" w:styleId="CommentReference">
    <w:name w:val="annotation reference"/>
    <w:semiHidden/>
    <w:rPr>
      <w:sz w:val="16"/>
      <w:szCs w:val="16"/>
    </w:rPr>
  </w:style>
  <w:style w:type="paragraph" w:styleId="BodyTextIndent">
    <w:name w:val="Body Text Indent"/>
    <w:basedOn w:val="Normal"/>
    <w:link w:val="BodyTextIndentChar"/>
    <w:pPr>
      <w:ind w:left="720"/>
    </w:pPr>
  </w:style>
  <w:style w:type="paragraph" w:styleId="BlockText">
    <w:name w:val="Block Text"/>
    <w:basedOn w:val="Normal"/>
    <w:pPr>
      <w:ind w:left="720" w:right="720"/>
    </w:pPr>
  </w:style>
  <w:style w:type="paragraph" w:styleId="Caption">
    <w:name w:val="caption"/>
    <w:basedOn w:val="Normal"/>
    <w:next w:val="Normal"/>
    <w:link w:val="CaptionChar"/>
    <w:qFormat/>
    <w:pPr>
      <w:keepLines/>
      <w:spacing w:after="240"/>
    </w:pPr>
    <w:rPr>
      <w:bCs/>
      <w:i/>
      <w:szCs w:val="20"/>
    </w:rPr>
  </w:style>
  <w:style w:type="paragraph" w:styleId="Title">
    <w:name w:val="Title"/>
    <w:basedOn w:val="Normal"/>
    <w:qFormat/>
    <w:pPr>
      <w:spacing w:before="1200"/>
      <w:jc w:val="center"/>
    </w:pPr>
    <w:rPr>
      <w:rFonts w:cs="Arial"/>
      <w:b/>
      <w:bCs/>
      <w:kern w:val="28"/>
      <w:sz w:val="32"/>
      <w:szCs w:val="32"/>
    </w:rPr>
  </w:style>
  <w:style w:type="paragraph" w:customStyle="1" w:styleId="AuthorList">
    <w:name w:val="Author List"/>
    <w:basedOn w:val="Normal"/>
    <w:next w:val="Normal"/>
    <w:pPr>
      <w:keepLines/>
      <w:spacing w:before="240" w:after="100" w:afterAutospacing="1" w:line="240" w:lineRule="auto"/>
      <w:jc w:val="center"/>
    </w:pPr>
    <w:rPr>
      <w:b/>
    </w:rPr>
  </w:style>
  <w:style w:type="paragraph" w:styleId="CommentText">
    <w:name w:val="annotation text"/>
    <w:basedOn w:val="Normal"/>
    <w:link w:val="CommentTextChar"/>
    <w:semiHidden/>
    <w:rPr>
      <w:sz w:val="20"/>
      <w:szCs w:val="20"/>
    </w:rPr>
  </w:style>
  <w:style w:type="paragraph" w:styleId="TOC2">
    <w:name w:val="toc 2"/>
    <w:basedOn w:val="Normal"/>
    <w:next w:val="Normal"/>
    <w:autoRedefine/>
    <w:uiPriority w:val="39"/>
    <w:rsid w:val="00C02040"/>
    <w:pPr>
      <w:spacing w:before="0" w:after="0" w:line="240" w:lineRule="auto"/>
      <w:ind w:left="720"/>
      <w:jc w:val="left"/>
    </w:pPr>
  </w:style>
  <w:style w:type="paragraph" w:customStyle="1" w:styleId="SubmissionInfo">
    <w:name w:val="Submission Info"/>
    <w:basedOn w:val="Normal"/>
    <w:next w:val="Normal"/>
    <w:pPr>
      <w:spacing w:before="1200" w:after="1200"/>
      <w:ind w:left="1440" w:right="1440"/>
      <w:jc w:val="center"/>
    </w:pPr>
  </w:style>
  <w:style w:type="paragraph" w:customStyle="1" w:styleId="SUMARIO">
    <w:name w:val="SUMARIO"/>
    <w:basedOn w:val="BodyText"/>
    <w:rsid w:val="00A30770"/>
    <w:pPr>
      <w:spacing w:before="2160" w:after="2160"/>
      <w:jc w:val="center"/>
    </w:pPr>
    <w:rPr>
      <w:b/>
      <w:sz w:val="32"/>
    </w:rPr>
  </w:style>
  <w:style w:type="paragraph" w:customStyle="1" w:styleId="InstitutionInformation">
    <w:name w:val="Institution Information"/>
    <w:basedOn w:val="Normal"/>
    <w:next w:val="Normal"/>
    <w:rsid w:val="000636CB"/>
    <w:pPr>
      <w:spacing w:before="1680" w:after="0"/>
      <w:jc w:val="center"/>
    </w:pPr>
    <w:rPr>
      <w:b/>
      <w:sz w:val="28"/>
    </w:rPr>
  </w:style>
  <w:style w:type="paragraph" w:styleId="TOC1">
    <w:name w:val="toc 1"/>
    <w:basedOn w:val="Normal"/>
    <w:next w:val="Normal"/>
    <w:autoRedefine/>
    <w:uiPriority w:val="39"/>
    <w:rsid w:val="00D32343"/>
    <w:pPr>
      <w:tabs>
        <w:tab w:val="right" w:leader="dot" w:pos="9062"/>
      </w:tabs>
      <w:spacing w:before="0" w:after="0" w:line="240" w:lineRule="auto"/>
      <w:jc w:val="left"/>
    </w:pPr>
    <w:rPr>
      <w:caps/>
      <w:noProof/>
    </w:rPr>
  </w:style>
  <w:style w:type="paragraph" w:styleId="TOC3">
    <w:name w:val="toc 3"/>
    <w:basedOn w:val="Normal"/>
    <w:next w:val="Normal"/>
    <w:autoRedefine/>
    <w:uiPriority w:val="39"/>
    <w:pPr>
      <w:spacing w:after="240"/>
      <w:ind w:left="1440"/>
    </w:pPr>
  </w:style>
  <w:style w:type="paragraph" w:styleId="TOC4">
    <w:name w:val="toc 4"/>
    <w:basedOn w:val="Normal"/>
    <w:next w:val="Normal"/>
    <w:autoRedefine/>
    <w:semiHidden/>
    <w:pPr>
      <w:spacing w:after="240"/>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ableofFigures">
    <w:name w:val="table of figures"/>
    <w:basedOn w:val="Normal"/>
    <w:next w:val="Normal"/>
    <w:uiPriority w:val="99"/>
    <w:pPr>
      <w:spacing w:line="480" w:lineRule="auto"/>
      <w:ind w:left="475" w:hanging="475"/>
    </w:pPr>
  </w:style>
  <w:style w:type="paragraph" w:customStyle="1" w:styleId="Bibliografa">
    <w:name w:val="Bibliografía"/>
    <w:basedOn w:val="Normal"/>
    <w:autoRedefine/>
    <w:rsid w:val="00E67993"/>
    <w:pPr>
      <w:numPr>
        <w:numId w:val="39"/>
      </w:numPr>
      <w:spacing w:before="0" w:after="0"/>
    </w:pPr>
    <w:rPr>
      <w:color w:val="000000"/>
    </w:rPr>
  </w:style>
  <w:style w:type="paragraph" w:customStyle="1" w:styleId="AbstractText">
    <w:name w:val="Abstract Text"/>
    <w:basedOn w:val="Normal"/>
    <w:pPr>
      <w:spacing w:line="480" w:lineRule="auto"/>
    </w:pPr>
  </w:style>
  <w:style w:type="character" w:styleId="FootnoteReference">
    <w:name w:val="footnote reference"/>
    <w:semiHidden/>
    <w:rPr>
      <w:vertAlign w:val="superscript"/>
    </w:rPr>
  </w:style>
  <w:style w:type="paragraph" w:customStyle="1" w:styleId="EstiloSUMARIOPrimeralnea0cmDespus12pto">
    <w:name w:val="Estilo SUMARIO + Primera línea:  0 cm Después:  12 pto"/>
    <w:basedOn w:val="SUMARIO"/>
    <w:rsid w:val="00493587"/>
    <w:pPr>
      <w:spacing w:after="240"/>
    </w:pPr>
    <w:rPr>
      <w:bCs/>
      <w:szCs w:val="20"/>
    </w:rPr>
  </w:style>
  <w:style w:type="paragraph" w:styleId="ListNumber">
    <w:name w:val="List Number"/>
    <w:basedOn w:val="Normal"/>
    <w:rsid w:val="00520602"/>
    <w:pPr>
      <w:numPr>
        <w:numId w:val="1"/>
      </w:numPr>
    </w:pPr>
  </w:style>
  <w:style w:type="table" w:styleId="TableGrid">
    <w:name w:val="Table Grid"/>
    <w:basedOn w:val="TableNormal"/>
    <w:rsid w:val="00AA23FE"/>
    <w:pPr>
      <w:spacing w:before="120"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AA23FE"/>
    <w:pPr>
      <w:spacing w:before="120" w:after="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lassic1">
    <w:name w:val="Table Classic 1"/>
    <w:basedOn w:val="TableNormal"/>
    <w:rsid w:val="00AA23FE"/>
    <w:pPr>
      <w:spacing w:before="120" w:after="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ripadeTabla">
    <w:name w:val="Tripa de Tabla"/>
    <w:basedOn w:val="BodyText"/>
    <w:autoRedefine/>
    <w:rsid w:val="00AA23FE"/>
    <w:pPr>
      <w:spacing w:before="0" w:after="0"/>
    </w:pPr>
    <w:rPr>
      <w:i/>
      <w:iCs w:val="0"/>
      <w:sz w:val="20"/>
    </w:rPr>
  </w:style>
  <w:style w:type="paragraph" w:styleId="BodyText2">
    <w:name w:val="Body Text 2"/>
    <w:basedOn w:val="Normal"/>
    <w:rsid w:val="004139E5"/>
    <w:pPr>
      <w:spacing w:line="480" w:lineRule="auto"/>
    </w:pPr>
  </w:style>
  <w:style w:type="paragraph" w:customStyle="1" w:styleId="western">
    <w:name w:val="western"/>
    <w:basedOn w:val="Normal"/>
    <w:rsid w:val="00261CA6"/>
    <w:pPr>
      <w:spacing w:before="100" w:beforeAutospacing="1" w:after="0" w:line="240" w:lineRule="auto"/>
    </w:pPr>
    <w:rPr>
      <w:lang w:eastAsia="es-ES"/>
    </w:rPr>
  </w:style>
  <w:style w:type="paragraph" w:customStyle="1" w:styleId="vinetas-western">
    <w:name w:val="vinetas-western"/>
    <w:basedOn w:val="Normal"/>
    <w:rsid w:val="00261CA6"/>
    <w:pPr>
      <w:spacing w:before="100" w:beforeAutospacing="1" w:after="0" w:line="240" w:lineRule="auto"/>
      <w:ind w:left="284"/>
    </w:pPr>
    <w:rPr>
      <w:lang w:eastAsia="es-ES"/>
    </w:rPr>
  </w:style>
  <w:style w:type="paragraph" w:customStyle="1" w:styleId="enumeracion-western">
    <w:name w:val="enumeracion-western"/>
    <w:basedOn w:val="Normal"/>
    <w:rsid w:val="00F07DCA"/>
    <w:pPr>
      <w:spacing w:before="100" w:beforeAutospacing="1" w:after="0" w:line="240" w:lineRule="auto"/>
    </w:pPr>
    <w:rPr>
      <w:lang w:eastAsia="es-ES"/>
    </w:rPr>
  </w:style>
  <w:style w:type="paragraph" w:customStyle="1" w:styleId="western1">
    <w:name w:val="western1"/>
    <w:basedOn w:val="Normal"/>
    <w:rsid w:val="00F07DCA"/>
    <w:pPr>
      <w:spacing w:before="100" w:beforeAutospacing="1" w:after="0" w:line="240" w:lineRule="auto"/>
    </w:pPr>
    <w:rPr>
      <w:lang w:eastAsia="es-ES"/>
    </w:rPr>
  </w:style>
  <w:style w:type="paragraph" w:styleId="NormalWeb">
    <w:name w:val="Normal (Web)"/>
    <w:basedOn w:val="Normal"/>
    <w:rsid w:val="009C4521"/>
    <w:pPr>
      <w:spacing w:before="100" w:beforeAutospacing="1" w:after="100" w:afterAutospacing="1" w:line="240" w:lineRule="auto"/>
      <w:jc w:val="left"/>
    </w:pPr>
    <w:rPr>
      <w:lang w:eastAsia="es-ES"/>
    </w:rPr>
  </w:style>
  <w:style w:type="character" w:customStyle="1" w:styleId="longtext1">
    <w:name w:val="long_text1"/>
    <w:rsid w:val="00D64DB8"/>
    <w:rPr>
      <w:sz w:val="23"/>
      <w:szCs w:val="23"/>
    </w:rPr>
  </w:style>
  <w:style w:type="character" w:customStyle="1" w:styleId="shorttext1">
    <w:name w:val="short_text1"/>
    <w:rsid w:val="006E21F6"/>
    <w:rPr>
      <w:sz w:val="29"/>
      <w:szCs w:val="29"/>
    </w:rPr>
  </w:style>
  <w:style w:type="character" w:customStyle="1" w:styleId="mediumtext1">
    <w:name w:val="medium_text1"/>
    <w:rsid w:val="006E21F6"/>
    <w:rPr>
      <w:sz w:val="24"/>
      <w:szCs w:val="24"/>
    </w:rPr>
  </w:style>
  <w:style w:type="character" w:customStyle="1" w:styleId="CaptionChar">
    <w:name w:val="Caption Char"/>
    <w:link w:val="Caption"/>
    <w:rsid w:val="00F81DF8"/>
    <w:rPr>
      <w:rFonts w:ascii="Verdana" w:hAnsi="Verdana"/>
      <w:bCs/>
      <w:i/>
      <w:sz w:val="22"/>
      <w:lang w:val="es-ES" w:eastAsia="en-US" w:bidi="ar-SA"/>
    </w:rPr>
  </w:style>
  <w:style w:type="paragraph" w:customStyle="1" w:styleId="Abrev">
    <w:name w:val="Abrev"/>
    <w:basedOn w:val="Normal"/>
    <w:rsid w:val="00E02722"/>
    <w:pPr>
      <w:widowControl w:val="0"/>
      <w:spacing w:before="60" w:after="60" w:line="240" w:lineRule="auto"/>
      <w:ind w:left="567"/>
    </w:pPr>
    <w:rPr>
      <w:rFonts w:ascii="Arial" w:hAnsi="Arial"/>
      <w:sz w:val="20"/>
      <w:szCs w:val="20"/>
      <w:lang w:val="en-GB"/>
    </w:rPr>
  </w:style>
  <w:style w:type="character" w:styleId="HTMLSample">
    <w:name w:val="HTML Sample"/>
    <w:rsid w:val="00410072"/>
    <w:rPr>
      <w:rFonts w:ascii="Courier New" w:hAnsi="Courier New" w:cs="Courier New"/>
    </w:rPr>
  </w:style>
  <w:style w:type="character" w:customStyle="1" w:styleId="Heading2Char">
    <w:name w:val="Heading 2 Char"/>
    <w:link w:val="Heading2"/>
    <w:rsid w:val="00324C99"/>
    <w:rPr>
      <w:b/>
      <w:bCs/>
      <w:iCs w:val="0"/>
      <w:sz w:val="26"/>
    </w:rPr>
  </w:style>
  <w:style w:type="character" w:customStyle="1" w:styleId="BodyTextChar">
    <w:name w:val="Body Text Char"/>
    <w:link w:val="BodyText"/>
    <w:rsid w:val="001714A3"/>
    <w:rPr>
      <w:rFonts w:ascii="Arial" w:hAnsi="Arial" w:cs="Verdana"/>
      <w:sz w:val="24"/>
      <w:szCs w:val="22"/>
      <w:lang w:val="es-ES" w:eastAsia="en-US"/>
    </w:rPr>
  </w:style>
  <w:style w:type="character" w:customStyle="1" w:styleId="Heading1Char">
    <w:name w:val="Heading 1 Char"/>
    <w:link w:val="Heading1"/>
    <w:uiPriority w:val="9"/>
    <w:rsid w:val="00345E8E"/>
    <w:rPr>
      <w:b/>
      <w:bCs/>
      <w:caps/>
      <w:sz w:val="28"/>
      <w:szCs w:val="28"/>
      <w:lang w:eastAsia="en-US"/>
    </w:rPr>
  </w:style>
  <w:style w:type="paragraph" w:styleId="Bibliography">
    <w:name w:val="Bibliography"/>
    <w:basedOn w:val="Normal"/>
    <w:next w:val="Normal"/>
    <w:uiPriority w:val="37"/>
    <w:unhideWhenUsed/>
    <w:rsid w:val="009D46EC"/>
  </w:style>
  <w:style w:type="paragraph" w:styleId="CommentSubject">
    <w:name w:val="annotation subject"/>
    <w:basedOn w:val="CommentText"/>
    <w:next w:val="CommentText"/>
    <w:link w:val="CommentSubjectChar"/>
    <w:rsid w:val="007E16A3"/>
    <w:rPr>
      <w:b/>
      <w:bCs/>
    </w:rPr>
  </w:style>
  <w:style w:type="character" w:customStyle="1" w:styleId="CommentTextChar">
    <w:name w:val="Comment Text Char"/>
    <w:link w:val="CommentText"/>
    <w:semiHidden/>
    <w:rsid w:val="007E16A3"/>
    <w:rPr>
      <w:rFonts w:ascii="Verdana" w:hAnsi="Verdana"/>
      <w:lang w:eastAsia="en-US"/>
    </w:rPr>
  </w:style>
  <w:style w:type="character" w:customStyle="1" w:styleId="CommentSubjectChar">
    <w:name w:val="Comment Subject Char"/>
    <w:link w:val="CommentSubject"/>
    <w:rsid w:val="007E16A3"/>
    <w:rPr>
      <w:rFonts w:ascii="Verdana" w:hAnsi="Verdana"/>
      <w:b/>
      <w:bCs/>
      <w:lang w:eastAsia="en-US"/>
    </w:rPr>
  </w:style>
  <w:style w:type="paragraph" w:styleId="BalloonText">
    <w:name w:val="Balloon Text"/>
    <w:basedOn w:val="Normal"/>
    <w:link w:val="BalloonTextChar"/>
    <w:rsid w:val="007E16A3"/>
    <w:pPr>
      <w:spacing w:before="0" w:after="0" w:line="240" w:lineRule="auto"/>
    </w:pPr>
    <w:rPr>
      <w:rFonts w:ascii="Segoe UI" w:hAnsi="Segoe UI" w:cs="Segoe UI"/>
      <w:sz w:val="18"/>
      <w:szCs w:val="18"/>
    </w:rPr>
  </w:style>
  <w:style w:type="character" w:customStyle="1" w:styleId="BalloonTextChar">
    <w:name w:val="Balloon Text Char"/>
    <w:link w:val="BalloonText"/>
    <w:rsid w:val="007E16A3"/>
    <w:rPr>
      <w:rFonts w:ascii="Segoe UI" w:hAnsi="Segoe UI" w:cs="Segoe UI"/>
      <w:sz w:val="18"/>
      <w:szCs w:val="18"/>
      <w:lang w:eastAsia="en-US"/>
    </w:rPr>
  </w:style>
  <w:style w:type="paragraph" w:styleId="ListParagraph">
    <w:name w:val="List Paragraph"/>
    <w:basedOn w:val="Normal"/>
    <w:uiPriority w:val="34"/>
    <w:qFormat/>
    <w:rsid w:val="00C66C73"/>
    <w:pPr>
      <w:ind w:left="720"/>
      <w:contextualSpacing/>
    </w:pPr>
  </w:style>
  <w:style w:type="character" w:styleId="Emphasis">
    <w:name w:val="Emphasis"/>
    <w:basedOn w:val="DefaultParagraphFont"/>
    <w:qFormat/>
    <w:rsid w:val="00345E8E"/>
    <w:rPr>
      <w:i/>
      <w:iCs w:val="0"/>
    </w:rPr>
  </w:style>
  <w:style w:type="character" w:customStyle="1" w:styleId="BodyTextIndentChar">
    <w:name w:val="Body Text Indent Char"/>
    <w:basedOn w:val="DefaultParagraphFont"/>
    <w:link w:val="BodyTextIndent"/>
    <w:rsid w:val="00345E8E"/>
    <w:rPr>
      <w:rFonts w:ascii="Verdana" w:hAnsi="Verdana"/>
      <w:sz w:val="22"/>
      <w:szCs w:val="24"/>
      <w:lang w:eastAsia="en-US"/>
    </w:rPr>
  </w:style>
  <w:style w:type="character" w:styleId="Strong">
    <w:name w:val="Strong"/>
    <w:basedOn w:val="DefaultParagraphFont"/>
    <w:qFormat/>
    <w:rsid w:val="00307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022">
      <w:bodyDiv w:val="1"/>
      <w:marLeft w:val="0"/>
      <w:marRight w:val="0"/>
      <w:marTop w:val="0"/>
      <w:marBottom w:val="0"/>
      <w:divBdr>
        <w:top w:val="none" w:sz="0" w:space="0" w:color="auto"/>
        <w:left w:val="none" w:sz="0" w:space="0" w:color="auto"/>
        <w:bottom w:val="none" w:sz="0" w:space="0" w:color="auto"/>
        <w:right w:val="none" w:sz="0" w:space="0" w:color="auto"/>
      </w:divBdr>
    </w:div>
    <w:div w:id="18245270">
      <w:bodyDiv w:val="1"/>
      <w:marLeft w:val="0"/>
      <w:marRight w:val="0"/>
      <w:marTop w:val="0"/>
      <w:marBottom w:val="0"/>
      <w:divBdr>
        <w:top w:val="none" w:sz="0" w:space="0" w:color="auto"/>
        <w:left w:val="none" w:sz="0" w:space="0" w:color="auto"/>
        <w:bottom w:val="none" w:sz="0" w:space="0" w:color="auto"/>
        <w:right w:val="none" w:sz="0" w:space="0" w:color="auto"/>
      </w:divBdr>
    </w:div>
    <w:div w:id="26833843">
      <w:bodyDiv w:val="1"/>
      <w:marLeft w:val="0"/>
      <w:marRight w:val="0"/>
      <w:marTop w:val="0"/>
      <w:marBottom w:val="0"/>
      <w:divBdr>
        <w:top w:val="none" w:sz="0" w:space="0" w:color="auto"/>
        <w:left w:val="none" w:sz="0" w:space="0" w:color="auto"/>
        <w:bottom w:val="none" w:sz="0" w:space="0" w:color="auto"/>
        <w:right w:val="none" w:sz="0" w:space="0" w:color="auto"/>
      </w:divBdr>
    </w:div>
    <w:div w:id="33162794">
      <w:bodyDiv w:val="1"/>
      <w:marLeft w:val="0"/>
      <w:marRight w:val="0"/>
      <w:marTop w:val="0"/>
      <w:marBottom w:val="0"/>
      <w:divBdr>
        <w:top w:val="none" w:sz="0" w:space="0" w:color="auto"/>
        <w:left w:val="none" w:sz="0" w:space="0" w:color="auto"/>
        <w:bottom w:val="none" w:sz="0" w:space="0" w:color="auto"/>
        <w:right w:val="none" w:sz="0" w:space="0" w:color="auto"/>
      </w:divBdr>
    </w:div>
    <w:div w:id="72512735">
      <w:bodyDiv w:val="1"/>
      <w:marLeft w:val="0"/>
      <w:marRight w:val="0"/>
      <w:marTop w:val="0"/>
      <w:marBottom w:val="0"/>
      <w:divBdr>
        <w:top w:val="none" w:sz="0" w:space="0" w:color="auto"/>
        <w:left w:val="none" w:sz="0" w:space="0" w:color="auto"/>
        <w:bottom w:val="none" w:sz="0" w:space="0" w:color="auto"/>
        <w:right w:val="none" w:sz="0" w:space="0" w:color="auto"/>
      </w:divBdr>
    </w:div>
    <w:div w:id="103964659">
      <w:bodyDiv w:val="1"/>
      <w:marLeft w:val="0"/>
      <w:marRight w:val="0"/>
      <w:marTop w:val="0"/>
      <w:marBottom w:val="0"/>
      <w:divBdr>
        <w:top w:val="none" w:sz="0" w:space="0" w:color="auto"/>
        <w:left w:val="none" w:sz="0" w:space="0" w:color="auto"/>
        <w:bottom w:val="none" w:sz="0" w:space="0" w:color="auto"/>
        <w:right w:val="none" w:sz="0" w:space="0" w:color="auto"/>
      </w:divBdr>
    </w:div>
    <w:div w:id="169416790">
      <w:bodyDiv w:val="1"/>
      <w:marLeft w:val="0"/>
      <w:marRight w:val="0"/>
      <w:marTop w:val="0"/>
      <w:marBottom w:val="0"/>
      <w:divBdr>
        <w:top w:val="none" w:sz="0" w:space="0" w:color="auto"/>
        <w:left w:val="none" w:sz="0" w:space="0" w:color="auto"/>
        <w:bottom w:val="none" w:sz="0" w:space="0" w:color="auto"/>
        <w:right w:val="none" w:sz="0" w:space="0" w:color="auto"/>
      </w:divBdr>
    </w:div>
    <w:div w:id="171845782">
      <w:bodyDiv w:val="1"/>
      <w:marLeft w:val="0"/>
      <w:marRight w:val="0"/>
      <w:marTop w:val="0"/>
      <w:marBottom w:val="0"/>
      <w:divBdr>
        <w:top w:val="none" w:sz="0" w:space="0" w:color="auto"/>
        <w:left w:val="none" w:sz="0" w:space="0" w:color="auto"/>
        <w:bottom w:val="none" w:sz="0" w:space="0" w:color="auto"/>
        <w:right w:val="none" w:sz="0" w:space="0" w:color="auto"/>
      </w:divBdr>
    </w:div>
    <w:div w:id="174727962">
      <w:bodyDiv w:val="1"/>
      <w:marLeft w:val="0"/>
      <w:marRight w:val="0"/>
      <w:marTop w:val="0"/>
      <w:marBottom w:val="0"/>
      <w:divBdr>
        <w:top w:val="none" w:sz="0" w:space="0" w:color="auto"/>
        <w:left w:val="none" w:sz="0" w:space="0" w:color="auto"/>
        <w:bottom w:val="none" w:sz="0" w:space="0" w:color="auto"/>
        <w:right w:val="none" w:sz="0" w:space="0" w:color="auto"/>
      </w:divBdr>
    </w:div>
    <w:div w:id="219168886">
      <w:bodyDiv w:val="1"/>
      <w:marLeft w:val="0"/>
      <w:marRight w:val="0"/>
      <w:marTop w:val="0"/>
      <w:marBottom w:val="0"/>
      <w:divBdr>
        <w:top w:val="none" w:sz="0" w:space="0" w:color="auto"/>
        <w:left w:val="none" w:sz="0" w:space="0" w:color="auto"/>
        <w:bottom w:val="none" w:sz="0" w:space="0" w:color="auto"/>
        <w:right w:val="none" w:sz="0" w:space="0" w:color="auto"/>
      </w:divBdr>
    </w:div>
    <w:div w:id="220363494">
      <w:bodyDiv w:val="1"/>
      <w:marLeft w:val="0"/>
      <w:marRight w:val="0"/>
      <w:marTop w:val="0"/>
      <w:marBottom w:val="0"/>
      <w:divBdr>
        <w:top w:val="none" w:sz="0" w:space="0" w:color="auto"/>
        <w:left w:val="none" w:sz="0" w:space="0" w:color="auto"/>
        <w:bottom w:val="none" w:sz="0" w:space="0" w:color="auto"/>
        <w:right w:val="none" w:sz="0" w:space="0" w:color="auto"/>
      </w:divBdr>
    </w:div>
    <w:div w:id="288820443">
      <w:bodyDiv w:val="1"/>
      <w:marLeft w:val="0"/>
      <w:marRight w:val="0"/>
      <w:marTop w:val="0"/>
      <w:marBottom w:val="0"/>
      <w:divBdr>
        <w:top w:val="none" w:sz="0" w:space="0" w:color="auto"/>
        <w:left w:val="none" w:sz="0" w:space="0" w:color="auto"/>
        <w:bottom w:val="none" w:sz="0" w:space="0" w:color="auto"/>
        <w:right w:val="none" w:sz="0" w:space="0" w:color="auto"/>
      </w:divBdr>
    </w:div>
    <w:div w:id="309016870">
      <w:bodyDiv w:val="1"/>
      <w:marLeft w:val="0"/>
      <w:marRight w:val="0"/>
      <w:marTop w:val="0"/>
      <w:marBottom w:val="0"/>
      <w:divBdr>
        <w:top w:val="none" w:sz="0" w:space="0" w:color="auto"/>
        <w:left w:val="none" w:sz="0" w:space="0" w:color="auto"/>
        <w:bottom w:val="none" w:sz="0" w:space="0" w:color="auto"/>
        <w:right w:val="none" w:sz="0" w:space="0" w:color="auto"/>
      </w:divBdr>
    </w:div>
    <w:div w:id="311057753">
      <w:bodyDiv w:val="1"/>
      <w:marLeft w:val="0"/>
      <w:marRight w:val="0"/>
      <w:marTop w:val="0"/>
      <w:marBottom w:val="0"/>
      <w:divBdr>
        <w:top w:val="none" w:sz="0" w:space="0" w:color="auto"/>
        <w:left w:val="none" w:sz="0" w:space="0" w:color="auto"/>
        <w:bottom w:val="none" w:sz="0" w:space="0" w:color="auto"/>
        <w:right w:val="none" w:sz="0" w:space="0" w:color="auto"/>
      </w:divBdr>
    </w:div>
    <w:div w:id="398138639">
      <w:bodyDiv w:val="1"/>
      <w:marLeft w:val="0"/>
      <w:marRight w:val="0"/>
      <w:marTop w:val="0"/>
      <w:marBottom w:val="0"/>
      <w:divBdr>
        <w:top w:val="none" w:sz="0" w:space="0" w:color="auto"/>
        <w:left w:val="none" w:sz="0" w:space="0" w:color="auto"/>
        <w:bottom w:val="none" w:sz="0" w:space="0" w:color="auto"/>
        <w:right w:val="none" w:sz="0" w:space="0" w:color="auto"/>
      </w:divBdr>
    </w:div>
    <w:div w:id="486944557">
      <w:bodyDiv w:val="1"/>
      <w:marLeft w:val="0"/>
      <w:marRight w:val="0"/>
      <w:marTop w:val="0"/>
      <w:marBottom w:val="0"/>
      <w:divBdr>
        <w:top w:val="none" w:sz="0" w:space="0" w:color="auto"/>
        <w:left w:val="none" w:sz="0" w:space="0" w:color="auto"/>
        <w:bottom w:val="none" w:sz="0" w:space="0" w:color="auto"/>
        <w:right w:val="none" w:sz="0" w:space="0" w:color="auto"/>
      </w:divBdr>
    </w:div>
    <w:div w:id="515581179">
      <w:bodyDiv w:val="1"/>
      <w:marLeft w:val="0"/>
      <w:marRight w:val="0"/>
      <w:marTop w:val="0"/>
      <w:marBottom w:val="0"/>
      <w:divBdr>
        <w:top w:val="none" w:sz="0" w:space="0" w:color="auto"/>
        <w:left w:val="none" w:sz="0" w:space="0" w:color="auto"/>
        <w:bottom w:val="none" w:sz="0" w:space="0" w:color="auto"/>
        <w:right w:val="none" w:sz="0" w:space="0" w:color="auto"/>
      </w:divBdr>
    </w:div>
    <w:div w:id="531116492">
      <w:bodyDiv w:val="1"/>
      <w:marLeft w:val="0"/>
      <w:marRight w:val="0"/>
      <w:marTop w:val="0"/>
      <w:marBottom w:val="0"/>
      <w:divBdr>
        <w:top w:val="none" w:sz="0" w:space="0" w:color="auto"/>
        <w:left w:val="none" w:sz="0" w:space="0" w:color="auto"/>
        <w:bottom w:val="none" w:sz="0" w:space="0" w:color="auto"/>
        <w:right w:val="none" w:sz="0" w:space="0" w:color="auto"/>
      </w:divBdr>
    </w:div>
    <w:div w:id="553155506">
      <w:bodyDiv w:val="1"/>
      <w:marLeft w:val="0"/>
      <w:marRight w:val="0"/>
      <w:marTop w:val="0"/>
      <w:marBottom w:val="0"/>
      <w:divBdr>
        <w:top w:val="none" w:sz="0" w:space="0" w:color="auto"/>
        <w:left w:val="none" w:sz="0" w:space="0" w:color="auto"/>
        <w:bottom w:val="none" w:sz="0" w:space="0" w:color="auto"/>
        <w:right w:val="none" w:sz="0" w:space="0" w:color="auto"/>
      </w:divBdr>
    </w:div>
    <w:div w:id="554702173">
      <w:bodyDiv w:val="1"/>
      <w:marLeft w:val="0"/>
      <w:marRight w:val="0"/>
      <w:marTop w:val="0"/>
      <w:marBottom w:val="0"/>
      <w:divBdr>
        <w:top w:val="none" w:sz="0" w:space="0" w:color="auto"/>
        <w:left w:val="none" w:sz="0" w:space="0" w:color="auto"/>
        <w:bottom w:val="none" w:sz="0" w:space="0" w:color="auto"/>
        <w:right w:val="none" w:sz="0" w:space="0" w:color="auto"/>
      </w:divBdr>
      <w:divsChild>
        <w:div w:id="1502549590">
          <w:marLeft w:val="0"/>
          <w:marRight w:val="0"/>
          <w:marTop w:val="0"/>
          <w:marBottom w:val="0"/>
          <w:divBdr>
            <w:top w:val="none" w:sz="0" w:space="0" w:color="auto"/>
            <w:left w:val="none" w:sz="0" w:space="0" w:color="auto"/>
            <w:bottom w:val="none" w:sz="0" w:space="0" w:color="auto"/>
            <w:right w:val="none" w:sz="0" w:space="0" w:color="auto"/>
          </w:divBdr>
        </w:div>
        <w:div w:id="1804615848">
          <w:marLeft w:val="0"/>
          <w:marRight w:val="0"/>
          <w:marTop w:val="0"/>
          <w:marBottom w:val="0"/>
          <w:divBdr>
            <w:top w:val="none" w:sz="0" w:space="0" w:color="auto"/>
            <w:left w:val="none" w:sz="0" w:space="0" w:color="auto"/>
            <w:bottom w:val="none" w:sz="0" w:space="0" w:color="auto"/>
            <w:right w:val="none" w:sz="0" w:space="0" w:color="auto"/>
          </w:divBdr>
        </w:div>
        <w:div w:id="2066247457">
          <w:marLeft w:val="0"/>
          <w:marRight w:val="0"/>
          <w:marTop w:val="0"/>
          <w:marBottom w:val="0"/>
          <w:divBdr>
            <w:top w:val="none" w:sz="0" w:space="0" w:color="auto"/>
            <w:left w:val="none" w:sz="0" w:space="0" w:color="auto"/>
            <w:bottom w:val="none" w:sz="0" w:space="0" w:color="auto"/>
            <w:right w:val="none" w:sz="0" w:space="0" w:color="auto"/>
          </w:divBdr>
        </w:div>
        <w:div w:id="2059816758">
          <w:marLeft w:val="0"/>
          <w:marRight w:val="0"/>
          <w:marTop w:val="0"/>
          <w:marBottom w:val="0"/>
          <w:divBdr>
            <w:top w:val="none" w:sz="0" w:space="0" w:color="auto"/>
            <w:left w:val="none" w:sz="0" w:space="0" w:color="auto"/>
            <w:bottom w:val="none" w:sz="0" w:space="0" w:color="auto"/>
            <w:right w:val="none" w:sz="0" w:space="0" w:color="auto"/>
          </w:divBdr>
        </w:div>
        <w:div w:id="2002539076">
          <w:marLeft w:val="0"/>
          <w:marRight w:val="0"/>
          <w:marTop w:val="0"/>
          <w:marBottom w:val="0"/>
          <w:divBdr>
            <w:top w:val="none" w:sz="0" w:space="0" w:color="auto"/>
            <w:left w:val="none" w:sz="0" w:space="0" w:color="auto"/>
            <w:bottom w:val="none" w:sz="0" w:space="0" w:color="auto"/>
            <w:right w:val="none" w:sz="0" w:space="0" w:color="auto"/>
          </w:divBdr>
        </w:div>
      </w:divsChild>
    </w:div>
    <w:div w:id="596251948">
      <w:bodyDiv w:val="1"/>
      <w:marLeft w:val="0"/>
      <w:marRight w:val="0"/>
      <w:marTop w:val="0"/>
      <w:marBottom w:val="0"/>
      <w:divBdr>
        <w:top w:val="none" w:sz="0" w:space="0" w:color="auto"/>
        <w:left w:val="none" w:sz="0" w:space="0" w:color="auto"/>
        <w:bottom w:val="none" w:sz="0" w:space="0" w:color="auto"/>
        <w:right w:val="none" w:sz="0" w:space="0" w:color="auto"/>
      </w:divBdr>
    </w:div>
    <w:div w:id="624967927">
      <w:bodyDiv w:val="1"/>
      <w:marLeft w:val="0"/>
      <w:marRight w:val="0"/>
      <w:marTop w:val="0"/>
      <w:marBottom w:val="0"/>
      <w:divBdr>
        <w:top w:val="none" w:sz="0" w:space="0" w:color="auto"/>
        <w:left w:val="none" w:sz="0" w:space="0" w:color="auto"/>
        <w:bottom w:val="none" w:sz="0" w:space="0" w:color="auto"/>
        <w:right w:val="none" w:sz="0" w:space="0" w:color="auto"/>
      </w:divBdr>
    </w:div>
    <w:div w:id="649864556">
      <w:bodyDiv w:val="1"/>
      <w:marLeft w:val="0"/>
      <w:marRight w:val="0"/>
      <w:marTop w:val="0"/>
      <w:marBottom w:val="0"/>
      <w:divBdr>
        <w:top w:val="none" w:sz="0" w:space="0" w:color="auto"/>
        <w:left w:val="none" w:sz="0" w:space="0" w:color="auto"/>
        <w:bottom w:val="none" w:sz="0" w:space="0" w:color="auto"/>
        <w:right w:val="none" w:sz="0" w:space="0" w:color="auto"/>
      </w:divBdr>
    </w:div>
    <w:div w:id="656112622">
      <w:bodyDiv w:val="1"/>
      <w:marLeft w:val="0"/>
      <w:marRight w:val="0"/>
      <w:marTop w:val="0"/>
      <w:marBottom w:val="0"/>
      <w:divBdr>
        <w:top w:val="none" w:sz="0" w:space="0" w:color="auto"/>
        <w:left w:val="none" w:sz="0" w:space="0" w:color="auto"/>
        <w:bottom w:val="none" w:sz="0" w:space="0" w:color="auto"/>
        <w:right w:val="none" w:sz="0" w:space="0" w:color="auto"/>
      </w:divBdr>
    </w:div>
    <w:div w:id="656421716">
      <w:bodyDiv w:val="1"/>
      <w:marLeft w:val="0"/>
      <w:marRight w:val="0"/>
      <w:marTop w:val="0"/>
      <w:marBottom w:val="0"/>
      <w:divBdr>
        <w:top w:val="none" w:sz="0" w:space="0" w:color="auto"/>
        <w:left w:val="none" w:sz="0" w:space="0" w:color="auto"/>
        <w:bottom w:val="none" w:sz="0" w:space="0" w:color="auto"/>
        <w:right w:val="none" w:sz="0" w:space="0" w:color="auto"/>
      </w:divBdr>
    </w:div>
    <w:div w:id="706876758">
      <w:bodyDiv w:val="1"/>
      <w:marLeft w:val="0"/>
      <w:marRight w:val="0"/>
      <w:marTop w:val="0"/>
      <w:marBottom w:val="0"/>
      <w:divBdr>
        <w:top w:val="none" w:sz="0" w:space="0" w:color="auto"/>
        <w:left w:val="none" w:sz="0" w:space="0" w:color="auto"/>
        <w:bottom w:val="none" w:sz="0" w:space="0" w:color="auto"/>
        <w:right w:val="none" w:sz="0" w:space="0" w:color="auto"/>
      </w:divBdr>
    </w:div>
    <w:div w:id="741100050">
      <w:bodyDiv w:val="1"/>
      <w:marLeft w:val="0"/>
      <w:marRight w:val="0"/>
      <w:marTop w:val="0"/>
      <w:marBottom w:val="0"/>
      <w:divBdr>
        <w:top w:val="none" w:sz="0" w:space="0" w:color="auto"/>
        <w:left w:val="none" w:sz="0" w:space="0" w:color="auto"/>
        <w:bottom w:val="none" w:sz="0" w:space="0" w:color="auto"/>
        <w:right w:val="none" w:sz="0" w:space="0" w:color="auto"/>
      </w:divBdr>
    </w:div>
    <w:div w:id="755323392">
      <w:bodyDiv w:val="1"/>
      <w:marLeft w:val="0"/>
      <w:marRight w:val="0"/>
      <w:marTop w:val="0"/>
      <w:marBottom w:val="0"/>
      <w:divBdr>
        <w:top w:val="none" w:sz="0" w:space="0" w:color="auto"/>
        <w:left w:val="none" w:sz="0" w:space="0" w:color="auto"/>
        <w:bottom w:val="none" w:sz="0" w:space="0" w:color="auto"/>
        <w:right w:val="none" w:sz="0" w:space="0" w:color="auto"/>
      </w:divBdr>
    </w:div>
    <w:div w:id="761876919">
      <w:bodyDiv w:val="1"/>
      <w:marLeft w:val="0"/>
      <w:marRight w:val="0"/>
      <w:marTop w:val="0"/>
      <w:marBottom w:val="0"/>
      <w:divBdr>
        <w:top w:val="none" w:sz="0" w:space="0" w:color="auto"/>
        <w:left w:val="none" w:sz="0" w:space="0" w:color="auto"/>
        <w:bottom w:val="none" w:sz="0" w:space="0" w:color="auto"/>
        <w:right w:val="none" w:sz="0" w:space="0" w:color="auto"/>
      </w:divBdr>
    </w:div>
    <w:div w:id="846603284">
      <w:bodyDiv w:val="1"/>
      <w:marLeft w:val="0"/>
      <w:marRight w:val="0"/>
      <w:marTop w:val="0"/>
      <w:marBottom w:val="0"/>
      <w:divBdr>
        <w:top w:val="none" w:sz="0" w:space="0" w:color="auto"/>
        <w:left w:val="none" w:sz="0" w:space="0" w:color="auto"/>
        <w:bottom w:val="none" w:sz="0" w:space="0" w:color="auto"/>
        <w:right w:val="none" w:sz="0" w:space="0" w:color="auto"/>
      </w:divBdr>
    </w:div>
    <w:div w:id="852182622">
      <w:bodyDiv w:val="1"/>
      <w:marLeft w:val="0"/>
      <w:marRight w:val="0"/>
      <w:marTop w:val="0"/>
      <w:marBottom w:val="0"/>
      <w:divBdr>
        <w:top w:val="none" w:sz="0" w:space="0" w:color="auto"/>
        <w:left w:val="none" w:sz="0" w:space="0" w:color="auto"/>
        <w:bottom w:val="none" w:sz="0" w:space="0" w:color="auto"/>
        <w:right w:val="none" w:sz="0" w:space="0" w:color="auto"/>
      </w:divBdr>
    </w:div>
    <w:div w:id="860170626">
      <w:bodyDiv w:val="1"/>
      <w:marLeft w:val="0"/>
      <w:marRight w:val="0"/>
      <w:marTop w:val="0"/>
      <w:marBottom w:val="0"/>
      <w:divBdr>
        <w:top w:val="none" w:sz="0" w:space="0" w:color="auto"/>
        <w:left w:val="none" w:sz="0" w:space="0" w:color="auto"/>
        <w:bottom w:val="none" w:sz="0" w:space="0" w:color="auto"/>
        <w:right w:val="none" w:sz="0" w:space="0" w:color="auto"/>
      </w:divBdr>
    </w:div>
    <w:div w:id="874385538">
      <w:bodyDiv w:val="1"/>
      <w:marLeft w:val="0"/>
      <w:marRight w:val="0"/>
      <w:marTop w:val="0"/>
      <w:marBottom w:val="0"/>
      <w:divBdr>
        <w:top w:val="none" w:sz="0" w:space="0" w:color="auto"/>
        <w:left w:val="none" w:sz="0" w:space="0" w:color="auto"/>
        <w:bottom w:val="none" w:sz="0" w:space="0" w:color="auto"/>
        <w:right w:val="none" w:sz="0" w:space="0" w:color="auto"/>
      </w:divBdr>
    </w:div>
    <w:div w:id="875506485">
      <w:bodyDiv w:val="1"/>
      <w:marLeft w:val="0"/>
      <w:marRight w:val="0"/>
      <w:marTop w:val="0"/>
      <w:marBottom w:val="0"/>
      <w:divBdr>
        <w:top w:val="none" w:sz="0" w:space="0" w:color="auto"/>
        <w:left w:val="none" w:sz="0" w:space="0" w:color="auto"/>
        <w:bottom w:val="none" w:sz="0" w:space="0" w:color="auto"/>
        <w:right w:val="none" w:sz="0" w:space="0" w:color="auto"/>
      </w:divBdr>
    </w:div>
    <w:div w:id="877661552">
      <w:bodyDiv w:val="1"/>
      <w:marLeft w:val="0"/>
      <w:marRight w:val="0"/>
      <w:marTop w:val="0"/>
      <w:marBottom w:val="0"/>
      <w:divBdr>
        <w:top w:val="none" w:sz="0" w:space="0" w:color="auto"/>
        <w:left w:val="none" w:sz="0" w:space="0" w:color="auto"/>
        <w:bottom w:val="none" w:sz="0" w:space="0" w:color="auto"/>
        <w:right w:val="none" w:sz="0" w:space="0" w:color="auto"/>
      </w:divBdr>
    </w:div>
    <w:div w:id="885525303">
      <w:bodyDiv w:val="1"/>
      <w:marLeft w:val="0"/>
      <w:marRight w:val="0"/>
      <w:marTop w:val="0"/>
      <w:marBottom w:val="0"/>
      <w:divBdr>
        <w:top w:val="none" w:sz="0" w:space="0" w:color="auto"/>
        <w:left w:val="none" w:sz="0" w:space="0" w:color="auto"/>
        <w:bottom w:val="none" w:sz="0" w:space="0" w:color="auto"/>
        <w:right w:val="none" w:sz="0" w:space="0" w:color="auto"/>
      </w:divBdr>
    </w:div>
    <w:div w:id="894858225">
      <w:bodyDiv w:val="1"/>
      <w:marLeft w:val="0"/>
      <w:marRight w:val="0"/>
      <w:marTop w:val="0"/>
      <w:marBottom w:val="0"/>
      <w:divBdr>
        <w:top w:val="none" w:sz="0" w:space="0" w:color="auto"/>
        <w:left w:val="none" w:sz="0" w:space="0" w:color="auto"/>
        <w:bottom w:val="none" w:sz="0" w:space="0" w:color="auto"/>
        <w:right w:val="none" w:sz="0" w:space="0" w:color="auto"/>
      </w:divBdr>
    </w:div>
    <w:div w:id="909844842">
      <w:bodyDiv w:val="1"/>
      <w:marLeft w:val="0"/>
      <w:marRight w:val="0"/>
      <w:marTop w:val="0"/>
      <w:marBottom w:val="0"/>
      <w:divBdr>
        <w:top w:val="none" w:sz="0" w:space="0" w:color="auto"/>
        <w:left w:val="none" w:sz="0" w:space="0" w:color="auto"/>
        <w:bottom w:val="none" w:sz="0" w:space="0" w:color="auto"/>
        <w:right w:val="none" w:sz="0" w:space="0" w:color="auto"/>
      </w:divBdr>
    </w:div>
    <w:div w:id="929660162">
      <w:bodyDiv w:val="1"/>
      <w:marLeft w:val="0"/>
      <w:marRight w:val="0"/>
      <w:marTop w:val="0"/>
      <w:marBottom w:val="0"/>
      <w:divBdr>
        <w:top w:val="none" w:sz="0" w:space="0" w:color="auto"/>
        <w:left w:val="none" w:sz="0" w:space="0" w:color="auto"/>
        <w:bottom w:val="none" w:sz="0" w:space="0" w:color="auto"/>
        <w:right w:val="none" w:sz="0" w:space="0" w:color="auto"/>
      </w:divBdr>
    </w:div>
    <w:div w:id="941255273">
      <w:bodyDiv w:val="1"/>
      <w:marLeft w:val="0"/>
      <w:marRight w:val="0"/>
      <w:marTop w:val="0"/>
      <w:marBottom w:val="0"/>
      <w:divBdr>
        <w:top w:val="none" w:sz="0" w:space="0" w:color="auto"/>
        <w:left w:val="none" w:sz="0" w:space="0" w:color="auto"/>
        <w:bottom w:val="none" w:sz="0" w:space="0" w:color="auto"/>
        <w:right w:val="none" w:sz="0" w:space="0" w:color="auto"/>
      </w:divBdr>
    </w:div>
    <w:div w:id="957831622">
      <w:bodyDiv w:val="1"/>
      <w:marLeft w:val="0"/>
      <w:marRight w:val="0"/>
      <w:marTop w:val="0"/>
      <w:marBottom w:val="0"/>
      <w:divBdr>
        <w:top w:val="none" w:sz="0" w:space="0" w:color="auto"/>
        <w:left w:val="none" w:sz="0" w:space="0" w:color="auto"/>
        <w:bottom w:val="none" w:sz="0" w:space="0" w:color="auto"/>
        <w:right w:val="none" w:sz="0" w:space="0" w:color="auto"/>
      </w:divBdr>
    </w:div>
    <w:div w:id="974405098">
      <w:bodyDiv w:val="1"/>
      <w:marLeft w:val="0"/>
      <w:marRight w:val="0"/>
      <w:marTop w:val="0"/>
      <w:marBottom w:val="0"/>
      <w:divBdr>
        <w:top w:val="none" w:sz="0" w:space="0" w:color="auto"/>
        <w:left w:val="none" w:sz="0" w:space="0" w:color="auto"/>
        <w:bottom w:val="none" w:sz="0" w:space="0" w:color="auto"/>
        <w:right w:val="none" w:sz="0" w:space="0" w:color="auto"/>
      </w:divBdr>
    </w:div>
    <w:div w:id="1046493043">
      <w:bodyDiv w:val="1"/>
      <w:marLeft w:val="0"/>
      <w:marRight w:val="0"/>
      <w:marTop w:val="0"/>
      <w:marBottom w:val="0"/>
      <w:divBdr>
        <w:top w:val="none" w:sz="0" w:space="0" w:color="auto"/>
        <w:left w:val="none" w:sz="0" w:space="0" w:color="auto"/>
        <w:bottom w:val="none" w:sz="0" w:space="0" w:color="auto"/>
        <w:right w:val="none" w:sz="0" w:space="0" w:color="auto"/>
      </w:divBdr>
    </w:div>
    <w:div w:id="1056703869">
      <w:bodyDiv w:val="1"/>
      <w:marLeft w:val="0"/>
      <w:marRight w:val="0"/>
      <w:marTop w:val="0"/>
      <w:marBottom w:val="0"/>
      <w:divBdr>
        <w:top w:val="none" w:sz="0" w:space="0" w:color="auto"/>
        <w:left w:val="none" w:sz="0" w:space="0" w:color="auto"/>
        <w:bottom w:val="none" w:sz="0" w:space="0" w:color="auto"/>
        <w:right w:val="none" w:sz="0" w:space="0" w:color="auto"/>
      </w:divBdr>
    </w:div>
    <w:div w:id="1065178318">
      <w:bodyDiv w:val="1"/>
      <w:marLeft w:val="0"/>
      <w:marRight w:val="0"/>
      <w:marTop w:val="0"/>
      <w:marBottom w:val="0"/>
      <w:divBdr>
        <w:top w:val="none" w:sz="0" w:space="0" w:color="auto"/>
        <w:left w:val="none" w:sz="0" w:space="0" w:color="auto"/>
        <w:bottom w:val="none" w:sz="0" w:space="0" w:color="auto"/>
        <w:right w:val="none" w:sz="0" w:space="0" w:color="auto"/>
      </w:divBdr>
    </w:div>
    <w:div w:id="1080054590">
      <w:bodyDiv w:val="1"/>
      <w:marLeft w:val="0"/>
      <w:marRight w:val="0"/>
      <w:marTop w:val="0"/>
      <w:marBottom w:val="0"/>
      <w:divBdr>
        <w:top w:val="none" w:sz="0" w:space="0" w:color="auto"/>
        <w:left w:val="none" w:sz="0" w:space="0" w:color="auto"/>
        <w:bottom w:val="none" w:sz="0" w:space="0" w:color="auto"/>
        <w:right w:val="none" w:sz="0" w:space="0" w:color="auto"/>
      </w:divBdr>
    </w:div>
    <w:div w:id="1101293526">
      <w:bodyDiv w:val="1"/>
      <w:marLeft w:val="0"/>
      <w:marRight w:val="0"/>
      <w:marTop w:val="0"/>
      <w:marBottom w:val="0"/>
      <w:divBdr>
        <w:top w:val="none" w:sz="0" w:space="0" w:color="auto"/>
        <w:left w:val="none" w:sz="0" w:space="0" w:color="auto"/>
        <w:bottom w:val="none" w:sz="0" w:space="0" w:color="auto"/>
        <w:right w:val="none" w:sz="0" w:space="0" w:color="auto"/>
      </w:divBdr>
    </w:div>
    <w:div w:id="1110932901">
      <w:bodyDiv w:val="1"/>
      <w:marLeft w:val="0"/>
      <w:marRight w:val="0"/>
      <w:marTop w:val="0"/>
      <w:marBottom w:val="0"/>
      <w:divBdr>
        <w:top w:val="none" w:sz="0" w:space="0" w:color="auto"/>
        <w:left w:val="none" w:sz="0" w:space="0" w:color="auto"/>
        <w:bottom w:val="none" w:sz="0" w:space="0" w:color="auto"/>
        <w:right w:val="none" w:sz="0" w:space="0" w:color="auto"/>
      </w:divBdr>
    </w:div>
    <w:div w:id="1112213701">
      <w:bodyDiv w:val="1"/>
      <w:marLeft w:val="0"/>
      <w:marRight w:val="0"/>
      <w:marTop w:val="0"/>
      <w:marBottom w:val="0"/>
      <w:divBdr>
        <w:top w:val="none" w:sz="0" w:space="0" w:color="auto"/>
        <w:left w:val="none" w:sz="0" w:space="0" w:color="auto"/>
        <w:bottom w:val="none" w:sz="0" w:space="0" w:color="auto"/>
        <w:right w:val="none" w:sz="0" w:space="0" w:color="auto"/>
      </w:divBdr>
    </w:div>
    <w:div w:id="1145588508">
      <w:bodyDiv w:val="1"/>
      <w:marLeft w:val="0"/>
      <w:marRight w:val="0"/>
      <w:marTop w:val="0"/>
      <w:marBottom w:val="0"/>
      <w:divBdr>
        <w:top w:val="none" w:sz="0" w:space="0" w:color="auto"/>
        <w:left w:val="none" w:sz="0" w:space="0" w:color="auto"/>
        <w:bottom w:val="none" w:sz="0" w:space="0" w:color="auto"/>
        <w:right w:val="none" w:sz="0" w:space="0" w:color="auto"/>
      </w:divBdr>
    </w:div>
    <w:div w:id="1147698044">
      <w:bodyDiv w:val="1"/>
      <w:marLeft w:val="0"/>
      <w:marRight w:val="0"/>
      <w:marTop w:val="0"/>
      <w:marBottom w:val="0"/>
      <w:divBdr>
        <w:top w:val="none" w:sz="0" w:space="0" w:color="auto"/>
        <w:left w:val="none" w:sz="0" w:space="0" w:color="auto"/>
        <w:bottom w:val="none" w:sz="0" w:space="0" w:color="auto"/>
        <w:right w:val="none" w:sz="0" w:space="0" w:color="auto"/>
      </w:divBdr>
    </w:div>
    <w:div w:id="1175221404">
      <w:bodyDiv w:val="1"/>
      <w:marLeft w:val="0"/>
      <w:marRight w:val="0"/>
      <w:marTop w:val="0"/>
      <w:marBottom w:val="0"/>
      <w:divBdr>
        <w:top w:val="none" w:sz="0" w:space="0" w:color="auto"/>
        <w:left w:val="none" w:sz="0" w:space="0" w:color="auto"/>
        <w:bottom w:val="none" w:sz="0" w:space="0" w:color="auto"/>
        <w:right w:val="none" w:sz="0" w:space="0" w:color="auto"/>
      </w:divBdr>
    </w:div>
    <w:div w:id="1188986016">
      <w:bodyDiv w:val="1"/>
      <w:marLeft w:val="0"/>
      <w:marRight w:val="0"/>
      <w:marTop w:val="0"/>
      <w:marBottom w:val="0"/>
      <w:divBdr>
        <w:top w:val="none" w:sz="0" w:space="0" w:color="auto"/>
        <w:left w:val="none" w:sz="0" w:space="0" w:color="auto"/>
        <w:bottom w:val="none" w:sz="0" w:space="0" w:color="auto"/>
        <w:right w:val="none" w:sz="0" w:space="0" w:color="auto"/>
      </w:divBdr>
    </w:div>
    <w:div w:id="1200358125">
      <w:bodyDiv w:val="1"/>
      <w:marLeft w:val="0"/>
      <w:marRight w:val="0"/>
      <w:marTop w:val="0"/>
      <w:marBottom w:val="0"/>
      <w:divBdr>
        <w:top w:val="none" w:sz="0" w:space="0" w:color="auto"/>
        <w:left w:val="none" w:sz="0" w:space="0" w:color="auto"/>
        <w:bottom w:val="none" w:sz="0" w:space="0" w:color="auto"/>
        <w:right w:val="none" w:sz="0" w:space="0" w:color="auto"/>
      </w:divBdr>
    </w:div>
    <w:div w:id="1227450114">
      <w:bodyDiv w:val="1"/>
      <w:marLeft w:val="0"/>
      <w:marRight w:val="0"/>
      <w:marTop w:val="0"/>
      <w:marBottom w:val="0"/>
      <w:divBdr>
        <w:top w:val="none" w:sz="0" w:space="0" w:color="auto"/>
        <w:left w:val="none" w:sz="0" w:space="0" w:color="auto"/>
        <w:bottom w:val="none" w:sz="0" w:space="0" w:color="auto"/>
        <w:right w:val="none" w:sz="0" w:space="0" w:color="auto"/>
      </w:divBdr>
    </w:div>
    <w:div w:id="1353259482">
      <w:bodyDiv w:val="1"/>
      <w:marLeft w:val="0"/>
      <w:marRight w:val="0"/>
      <w:marTop w:val="0"/>
      <w:marBottom w:val="0"/>
      <w:divBdr>
        <w:top w:val="none" w:sz="0" w:space="0" w:color="auto"/>
        <w:left w:val="none" w:sz="0" w:space="0" w:color="auto"/>
        <w:bottom w:val="none" w:sz="0" w:space="0" w:color="auto"/>
        <w:right w:val="none" w:sz="0" w:space="0" w:color="auto"/>
      </w:divBdr>
    </w:div>
    <w:div w:id="1357076891">
      <w:bodyDiv w:val="1"/>
      <w:marLeft w:val="0"/>
      <w:marRight w:val="0"/>
      <w:marTop w:val="0"/>
      <w:marBottom w:val="0"/>
      <w:divBdr>
        <w:top w:val="none" w:sz="0" w:space="0" w:color="auto"/>
        <w:left w:val="none" w:sz="0" w:space="0" w:color="auto"/>
        <w:bottom w:val="none" w:sz="0" w:space="0" w:color="auto"/>
        <w:right w:val="none" w:sz="0" w:space="0" w:color="auto"/>
      </w:divBdr>
    </w:div>
    <w:div w:id="1364937883">
      <w:bodyDiv w:val="1"/>
      <w:marLeft w:val="0"/>
      <w:marRight w:val="0"/>
      <w:marTop w:val="0"/>
      <w:marBottom w:val="0"/>
      <w:divBdr>
        <w:top w:val="none" w:sz="0" w:space="0" w:color="auto"/>
        <w:left w:val="none" w:sz="0" w:space="0" w:color="auto"/>
        <w:bottom w:val="none" w:sz="0" w:space="0" w:color="auto"/>
        <w:right w:val="none" w:sz="0" w:space="0" w:color="auto"/>
      </w:divBdr>
    </w:div>
    <w:div w:id="1403405309">
      <w:bodyDiv w:val="1"/>
      <w:marLeft w:val="0"/>
      <w:marRight w:val="0"/>
      <w:marTop w:val="0"/>
      <w:marBottom w:val="0"/>
      <w:divBdr>
        <w:top w:val="none" w:sz="0" w:space="0" w:color="auto"/>
        <w:left w:val="none" w:sz="0" w:space="0" w:color="auto"/>
        <w:bottom w:val="none" w:sz="0" w:space="0" w:color="auto"/>
        <w:right w:val="none" w:sz="0" w:space="0" w:color="auto"/>
      </w:divBdr>
    </w:div>
    <w:div w:id="1477986171">
      <w:bodyDiv w:val="1"/>
      <w:marLeft w:val="0"/>
      <w:marRight w:val="0"/>
      <w:marTop w:val="0"/>
      <w:marBottom w:val="0"/>
      <w:divBdr>
        <w:top w:val="none" w:sz="0" w:space="0" w:color="auto"/>
        <w:left w:val="none" w:sz="0" w:space="0" w:color="auto"/>
        <w:bottom w:val="none" w:sz="0" w:space="0" w:color="auto"/>
        <w:right w:val="none" w:sz="0" w:space="0" w:color="auto"/>
      </w:divBdr>
    </w:div>
    <w:div w:id="1508522495">
      <w:bodyDiv w:val="1"/>
      <w:marLeft w:val="0"/>
      <w:marRight w:val="0"/>
      <w:marTop w:val="0"/>
      <w:marBottom w:val="0"/>
      <w:divBdr>
        <w:top w:val="none" w:sz="0" w:space="0" w:color="auto"/>
        <w:left w:val="none" w:sz="0" w:space="0" w:color="auto"/>
        <w:bottom w:val="none" w:sz="0" w:space="0" w:color="auto"/>
        <w:right w:val="none" w:sz="0" w:space="0" w:color="auto"/>
      </w:divBdr>
    </w:div>
    <w:div w:id="1524318675">
      <w:bodyDiv w:val="1"/>
      <w:marLeft w:val="0"/>
      <w:marRight w:val="0"/>
      <w:marTop w:val="0"/>
      <w:marBottom w:val="0"/>
      <w:divBdr>
        <w:top w:val="none" w:sz="0" w:space="0" w:color="auto"/>
        <w:left w:val="none" w:sz="0" w:space="0" w:color="auto"/>
        <w:bottom w:val="none" w:sz="0" w:space="0" w:color="auto"/>
        <w:right w:val="none" w:sz="0" w:space="0" w:color="auto"/>
      </w:divBdr>
    </w:div>
    <w:div w:id="1561360307">
      <w:bodyDiv w:val="1"/>
      <w:marLeft w:val="0"/>
      <w:marRight w:val="0"/>
      <w:marTop w:val="0"/>
      <w:marBottom w:val="0"/>
      <w:divBdr>
        <w:top w:val="none" w:sz="0" w:space="0" w:color="auto"/>
        <w:left w:val="none" w:sz="0" w:space="0" w:color="auto"/>
        <w:bottom w:val="none" w:sz="0" w:space="0" w:color="auto"/>
        <w:right w:val="none" w:sz="0" w:space="0" w:color="auto"/>
      </w:divBdr>
    </w:div>
    <w:div w:id="1603490814">
      <w:bodyDiv w:val="1"/>
      <w:marLeft w:val="0"/>
      <w:marRight w:val="0"/>
      <w:marTop w:val="0"/>
      <w:marBottom w:val="0"/>
      <w:divBdr>
        <w:top w:val="none" w:sz="0" w:space="0" w:color="auto"/>
        <w:left w:val="none" w:sz="0" w:space="0" w:color="auto"/>
        <w:bottom w:val="none" w:sz="0" w:space="0" w:color="auto"/>
        <w:right w:val="none" w:sz="0" w:space="0" w:color="auto"/>
      </w:divBdr>
    </w:div>
    <w:div w:id="1642929643">
      <w:bodyDiv w:val="1"/>
      <w:marLeft w:val="0"/>
      <w:marRight w:val="0"/>
      <w:marTop w:val="0"/>
      <w:marBottom w:val="0"/>
      <w:divBdr>
        <w:top w:val="none" w:sz="0" w:space="0" w:color="auto"/>
        <w:left w:val="none" w:sz="0" w:space="0" w:color="auto"/>
        <w:bottom w:val="none" w:sz="0" w:space="0" w:color="auto"/>
        <w:right w:val="none" w:sz="0" w:space="0" w:color="auto"/>
      </w:divBdr>
    </w:div>
    <w:div w:id="1661233946">
      <w:bodyDiv w:val="1"/>
      <w:marLeft w:val="0"/>
      <w:marRight w:val="0"/>
      <w:marTop w:val="0"/>
      <w:marBottom w:val="0"/>
      <w:divBdr>
        <w:top w:val="none" w:sz="0" w:space="0" w:color="auto"/>
        <w:left w:val="none" w:sz="0" w:space="0" w:color="auto"/>
        <w:bottom w:val="none" w:sz="0" w:space="0" w:color="auto"/>
        <w:right w:val="none" w:sz="0" w:space="0" w:color="auto"/>
      </w:divBdr>
    </w:div>
    <w:div w:id="1716734374">
      <w:bodyDiv w:val="1"/>
      <w:marLeft w:val="0"/>
      <w:marRight w:val="0"/>
      <w:marTop w:val="0"/>
      <w:marBottom w:val="0"/>
      <w:divBdr>
        <w:top w:val="none" w:sz="0" w:space="0" w:color="auto"/>
        <w:left w:val="none" w:sz="0" w:space="0" w:color="auto"/>
        <w:bottom w:val="none" w:sz="0" w:space="0" w:color="auto"/>
        <w:right w:val="none" w:sz="0" w:space="0" w:color="auto"/>
      </w:divBdr>
    </w:div>
    <w:div w:id="1728455326">
      <w:bodyDiv w:val="1"/>
      <w:marLeft w:val="0"/>
      <w:marRight w:val="0"/>
      <w:marTop w:val="0"/>
      <w:marBottom w:val="0"/>
      <w:divBdr>
        <w:top w:val="none" w:sz="0" w:space="0" w:color="auto"/>
        <w:left w:val="none" w:sz="0" w:space="0" w:color="auto"/>
        <w:bottom w:val="none" w:sz="0" w:space="0" w:color="auto"/>
        <w:right w:val="none" w:sz="0" w:space="0" w:color="auto"/>
      </w:divBdr>
    </w:div>
    <w:div w:id="1744256581">
      <w:bodyDiv w:val="1"/>
      <w:marLeft w:val="0"/>
      <w:marRight w:val="0"/>
      <w:marTop w:val="0"/>
      <w:marBottom w:val="0"/>
      <w:divBdr>
        <w:top w:val="none" w:sz="0" w:space="0" w:color="auto"/>
        <w:left w:val="none" w:sz="0" w:space="0" w:color="auto"/>
        <w:bottom w:val="none" w:sz="0" w:space="0" w:color="auto"/>
        <w:right w:val="none" w:sz="0" w:space="0" w:color="auto"/>
      </w:divBdr>
    </w:div>
    <w:div w:id="1775783330">
      <w:bodyDiv w:val="1"/>
      <w:marLeft w:val="0"/>
      <w:marRight w:val="0"/>
      <w:marTop w:val="0"/>
      <w:marBottom w:val="0"/>
      <w:divBdr>
        <w:top w:val="none" w:sz="0" w:space="0" w:color="auto"/>
        <w:left w:val="none" w:sz="0" w:space="0" w:color="auto"/>
        <w:bottom w:val="none" w:sz="0" w:space="0" w:color="auto"/>
        <w:right w:val="none" w:sz="0" w:space="0" w:color="auto"/>
      </w:divBdr>
    </w:div>
    <w:div w:id="1798798821">
      <w:bodyDiv w:val="1"/>
      <w:marLeft w:val="0"/>
      <w:marRight w:val="0"/>
      <w:marTop w:val="0"/>
      <w:marBottom w:val="0"/>
      <w:divBdr>
        <w:top w:val="none" w:sz="0" w:space="0" w:color="auto"/>
        <w:left w:val="none" w:sz="0" w:space="0" w:color="auto"/>
        <w:bottom w:val="none" w:sz="0" w:space="0" w:color="auto"/>
        <w:right w:val="none" w:sz="0" w:space="0" w:color="auto"/>
      </w:divBdr>
    </w:div>
    <w:div w:id="1879125893">
      <w:bodyDiv w:val="1"/>
      <w:marLeft w:val="0"/>
      <w:marRight w:val="0"/>
      <w:marTop w:val="0"/>
      <w:marBottom w:val="0"/>
      <w:divBdr>
        <w:top w:val="none" w:sz="0" w:space="0" w:color="auto"/>
        <w:left w:val="none" w:sz="0" w:space="0" w:color="auto"/>
        <w:bottom w:val="none" w:sz="0" w:space="0" w:color="auto"/>
        <w:right w:val="none" w:sz="0" w:space="0" w:color="auto"/>
      </w:divBdr>
    </w:div>
    <w:div w:id="1891115970">
      <w:bodyDiv w:val="1"/>
      <w:marLeft w:val="0"/>
      <w:marRight w:val="0"/>
      <w:marTop w:val="0"/>
      <w:marBottom w:val="0"/>
      <w:divBdr>
        <w:top w:val="none" w:sz="0" w:space="0" w:color="auto"/>
        <w:left w:val="none" w:sz="0" w:space="0" w:color="auto"/>
        <w:bottom w:val="none" w:sz="0" w:space="0" w:color="auto"/>
        <w:right w:val="none" w:sz="0" w:space="0" w:color="auto"/>
      </w:divBdr>
    </w:div>
    <w:div w:id="1905097014">
      <w:bodyDiv w:val="1"/>
      <w:marLeft w:val="0"/>
      <w:marRight w:val="0"/>
      <w:marTop w:val="0"/>
      <w:marBottom w:val="0"/>
      <w:divBdr>
        <w:top w:val="none" w:sz="0" w:space="0" w:color="auto"/>
        <w:left w:val="none" w:sz="0" w:space="0" w:color="auto"/>
        <w:bottom w:val="none" w:sz="0" w:space="0" w:color="auto"/>
        <w:right w:val="none" w:sz="0" w:space="0" w:color="auto"/>
      </w:divBdr>
    </w:div>
    <w:div w:id="1964338937">
      <w:bodyDiv w:val="1"/>
      <w:marLeft w:val="0"/>
      <w:marRight w:val="0"/>
      <w:marTop w:val="0"/>
      <w:marBottom w:val="0"/>
      <w:divBdr>
        <w:top w:val="none" w:sz="0" w:space="0" w:color="auto"/>
        <w:left w:val="none" w:sz="0" w:space="0" w:color="auto"/>
        <w:bottom w:val="none" w:sz="0" w:space="0" w:color="auto"/>
        <w:right w:val="none" w:sz="0" w:space="0" w:color="auto"/>
      </w:divBdr>
    </w:div>
    <w:div w:id="1989893593">
      <w:bodyDiv w:val="1"/>
      <w:marLeft w:val="0"/>
      <w:marRight w:val="0"/>
      <w:marTop w:val="0"/>
      <w:marBottom w:val="0"/>
      <w:divBdr>
        <w:top w:val="none" w:sz="0" w:space="0" w:color="auto"/>
        <w:left w:val="none" w:sz="0" w:space="0" w:color="auto"/>
        <w:bottom w:val="none" w:sz="0" w:space="0" w:color="auto"/>
        <w:right w:val="none" w:sz="0" w:space="0" w:color="auto"/>
      </w:divBdr>
    </w:div>
    <w:div w:id="2006783104">
      <w:bodyDiv w:val="1"/>
      <w:marLeft w:val="0"/>
      <w:marRight w:val="0"/>
      <w:marTop w:val="0"/>
      <w:marBottom w:val="0"/>
      <w:divBdr>
        <w:top w:val="none" w:sz="0" w:space="0" w:color="auto"/>
        <w:left w:val="none" w:sz="0" w:space="0" w:color="auto"/>
        <w:bottom w:val="none" w:sz="0" w:space="0" w:color="auto"/>
        <w:right w:val="none" w:sz="0" w:space="0" w:color="auto"/>
      </w:divBdr>
    </w:div>
    <w:div w:id="2012679227">
      <w:bodyDiv w:val="1"/>
      <w:marLeft w:val="0"/>
      <w:marRight w:val="0"/>
      <w:marTop w:val="0"/>
      <w:marBottom w:val="0"/>
      <w:divBdr>
        <w:top w:val="none" w:sz="0" w:space="0" w:color="auto"/>
        <w:left w:val="none" w:sz="0" w:space="0" w:color="auto"/>
        <w:bottom w:val="none" w:sz="0" w:space="0" w:color="auto"/>
        <w:right w:val="none" w:sz="0" w:space="0" w:color="auto"/>
      </w:divBdr>
    </w:div>
    <w:div w:id="2039818102">
      <w:bodyDiv w:val="1"/>
      <w:marLeft w:val="0"/>
      <w:marRight w:val="0"/>
      <w:marTop w:val="0"/>
      <w:marBottom w:val="0"/>
      <w:divBdr>
        <w:top w:val="none" w:sz="0" w:space="0" w:color="auto"/>
        <w:left w:val="none" w:sz="0" w:space="0" w:color="auto"/>
        <w:bottom w:val="none" w:sz="0" w:space="0" w:color="auto"/>
        <w:right w:val="none" w:sz="0" w:space="0" w:color="auto"/>
      </w:divBdr>
    </w:div>
    <w:div w:id="2046755104">
      <w:bodyDiv w:val="1"/>
      <w:marLeft w:val="0"/>
      <w:marRight w:val="0"/>
      <w:marTop w:val="0"/>
      <w:marBottom w:val="0"/>
      <w:divBdr>
        <w:top w:val="none" w:sz="0" w:space="0" w:color="auto"/>
        <w:left w:val="none" w:sz="0" w:space="0" w:color="auto"/>
        <w:bottom w:val="none" w:sz="0" w:space="0" w:color="auto"/>
        <w:right w:val="none" w:sz="0" w:space="0" w:color="auto"/>
      </w:divBdr>
    </w:div>
    <w:div w:id="2047679715">
      <w:bodyDiv w:val="1"/>
      <w:marLeft w:val="0"/>
      <w:marRight w:val="0"/>
      <w:marTop w:val="0"/>
      <w:marBottom w:val="0"/>
      <w:divBdr>
        <w:top w:val="none" w:sz="0" w:space="0" w:color="auto"/>
        <w:left w:val="none" w:sz="0" w:space="0" w:color="auto"/>
        <w:bottom w:val="none" w:sz="0" w:space="0" w:color="auto"/>
        <w:right w:val="none" w:sz="0" w:space="0" w:color="auto"/>
      </w:divBdr>
    </w:div>
    <w:div w:id="2060320822">
      <w:bodyDiv w:val="1"/>
      <w:marLeft w:val="0"/>
      <w:marRight w:val="0"/>
      <w:marTop w:val="0"/>
      <w:marBottom w:val="0"/>
      <w:divBdr>
        <w:top w:val="none" w:sz="0" w:space="0" w:color="auto"/>
        <w:left w:val="none" w:sz="0" w:space="0" w:color="auto"/>
        <w:bottom w:val="none" w:sz="0" w:space="0" w:color="auto"/>
        <w:right w:val="none" w:sz="0" w:space="0" w:color="auto"/>
      </w:divBdr>
    </w:div>
    <w:div w:id="2073043189">
      <w:bodyDiv w:val="1"/>
      <w:marLeft w:val="0"/>
      <w:marRight w:val="0"/>
      <w:marTop w:val="0"/>
      <w:marBottom w:val="0"/>
      <w:divBdr>
        <w:top w:val="none" w:sz="0" w:space="0" w:color="auto"/>
        <w:left w:val="none" w:sz="0" w:space="0" w:color="auto"/>
        <w:bottom w:val="none" w:sz="0" w:space="0" w:color="auto"/>
        <w:right w:val="none" w:sz="0" w:space="0" w:color="auto"/>
      </w:divBdr>
    </w:div>
    <w:div w:id="2083674394">
      <w:bodyDiv w:val="1"/>
      <w:marLeft w:val="0"/>
      <w:marRight w:val="0"/>
      <w:marTop w:val="0"/>
      <w:marBottom w:val="0"/>
      <w:divBdr>
        <w:top w:val="none" w:sz="0" w:space="0" w:color="auto"/>
        <w:left w:val="none" w:sz="0" w:space="0" w:color="auto"/>
        <w:bottom w:val="none" w:sz="0" w:space="0" w:color="auto"/>
        <w:right w:val="none" w:sz="0" w:space="0" w:color="auto"/>
      </w:divBdr>
    </w:div>
    <w:div w:id="2120948442">
      <w:bodyDiv w:val="1"/>
      <w:marLeft w:val="0"/>
      <w:marRight w:val="0"/>
      <w:marTop w:val="0"/>
      <w:marBottom w:val="0"/>
      <w:divBdr>
        <w:top w:val="none" w:sz="0" w:space="0" w:color="auto"/>
        <w:left w:val="none" w:sz="0" w:space="0" w:color="auto"/>
        <w:bottom w:val="none" w:sz="0" w:space="0" w:color="auto"/>
        <w:right w:val="none" w:sz="0" w:space="0" w:color="auto"/>
      </w:divBdr>
    </w:div>
    <w:div w:id="2121413764">
      <w:bodyDiv w:val="1"/>
      <w:marLeft w:val="0"/>
      <w:marRight w:val="0"/>
      <w:marTop w:val="0"/>
      <w:marBottom w:val="0"/>
      <w:divBdr>
        <w:top w:val="none" w:sz="0" w:space="0" w:color="auto"/>
        <w:left w:val="none" w:sz="0" w:space="0" w:color="auto"/>
        <w:bottom w:val="none" w:sz="0" w:space="0" w:color="auto"/>
        <w:right w:val="none" w:sz="0" w:space="0" w:color="auto"/>
      </w:divBdr>
    </w:div>
    <w:div w:id="2127967216">
      <w:bodyDiv w:val="1"/>
      <w:marLeft w:val="0"/>
      <w:marRight w:val="0"/>
      <w:marTop w:val="0"/>
      <w:marBottom w:val="0"/>
      <w:divBdr>
        <w:top w:val="none" w:sz="0" w:space="0" w:color="auto"/>
        <w:left w:val="none" w:sz="0" w:space="0" w:color="auto"/>
        <w:bottom w:val="none" w:sz="0" w:space="0" w:color="auto"/>
        <w:right w:val="none" w:sz="0" w:space="0" w:color="auto"/>
      </w:divBdr>
    </w:div>
    <w:div w:id="2129619965">
      <w:bodyDiv w:val="1"/>
      <w:marLeft w:val="0"/>
      <w:marRight w:val="0"/>
      <w:marTop w:val="0"/>
      <w:marBottom w:val="0"/>
      <w:divBdr>
        <w:top w:val="none" w:sz="0" w:space="0" w:color="auto"/>
        <w:left w:val="none" w:sz="0" w:space="0" w:color="auto"/>
        <w:bottom w:val="none" w:sz="0" w:space="0" w:color="auto"/>
        <w:right w:val="none" w:sz="0" w:space="0" w:color="auto"/>
      </w:divBdr>
    </w:div>
    <w:div w:id="213517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lagon\Desktop\PFC_Template%20(1)%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Fab15</b:Tag>
    <b:SourceType>DocumentFromInternetSite</b:SourceType>
    <b:Guid>{353A0047-ECA1-417D-82B4-DF066D915A49}</b:Guid>
    <b:Author>
      <b:Author>
        <b:NameList>
          <b:Person>
            <b:Last>Soares</b:Last>
            <b:First>Fabrízzio</b:First>
            <b:Middle>A A M N</b:Middle>
          </b:Person>
        </b:NameList>
      </b:Author>
    </b:Author>
    <b:Title>Especialização em Desenvolvimento de Aplicações Web com Interfaces Ricas </b:Title>
    <b:YearAccessed>2015</b:YearAccessed>
    <b:MonthAccessed>10</b:MonthAccessed>
    <b:DayAccessed>18</b:DayAccessed>
    <b:URL>http://www.inf.ufg.br/~fabrizzio/web/ejb/aula4.pdf</b:URL>
    <b:RefOrder>10</b:RefOrder>
  </b:Source>
  <b:Source>
    <b:Tag>Dan09</b:Tag>
    <b:SourceType>DocumentFromInternetSite</b:SourceType>
    <b:Guid>{1CE5C276-83A5-46DF-9FA3-B8AB84DDCC75}</b:Guid>
    <b:Author>
      <b:Author>
        <b:NameList>
          <b:Person>
            <b:Last>Paulino</b:Last>
            <b:First>Daniel</b:First>
          </b:Person>
        </b:NameList>
      </b:Author>
    </b:Author>
    <b:Title>Tipos de Software - Você realmente sabe o que é um Software?</b:Title>
    <b:InternetSiteTitle>Oficina da Net</b:InternetSiteTitle>
    <b:Year>2009</b:Year>
    <b:Month>07</b:Month>
    <b:Day>27</b:Day>
    <b:YearAccessed>2015</b:YearAccessed>
    <b:MonthAccessed>10</b:MonthAccessed>
    <b:DayAccessed>18</b:DayAccessed>
    <b:URL>https://www.oficinadanet.com.br/artigo/1908/tipos_de_software_-_voce_realmente_sabe_o_que_e_um_software</b:URL>
    <b:RefOrder>3</b:RefOrder>
  </b:Source>
  <b:Source>
    <b:Tag>Lau99</b:Tag>
    <b:SourceType>Book</b:SourceType>
    <b:Guid>{D0DCB435-4AAD-4031-B87F-90FC4ACFA9C9}</b:Guid>
    <b:Title>Sistemas de informação com Internet</b:Title>
    <b:Year>1999</b:Year>
    <b:Author>
      <b:Author>
        <b:NameList>
          <b:Person>
            <b:Last>Laudon</b:Last>
            <b:First>K.C.</b:First>
          </b:Person>
          <b:Person>
            <b:Last>Laudon</b:Last>
            <b:First>J.P.</b:First>
          </b:Person>
        </b:NameList>
      </b:Author>
    </b:Author>
    <b:City>Rio de Janeiro</b:City>
    <b:Publisher>LTC</b:Publisher>
    <b:Edition>4 ed.</b:Edition>
    <b:RefOrder>4</b:RefOrder>
  </b:Source>
  <b:Source>
    <b:Tag>And15</b:Tag>
    <b:SourceType>InternetSite</b:SourceType>
    <b:Guid>{A98EFF86-C542-495A-9057-DBAE68EED5D2}</b:Guid>
    <b:Title>Android e iOS detêm 96,3% do mercado mundial de smartphones</b:Title>
    <b:Year>2015</b:Year>
    <b:InternetSiteTitle>Tudo Celular</b:InternetSiteTitle>
    <b:Month>Fevereiro</b:Month>
    <b:URL>http://www.tudocelular.com/android/noticias/n50237/android-ios-96-3-mercado-mundial-smartphones.html</b:URL>
    <b:Day>25</b:Day>
    <b:YearAccessed>2015</b:YearAccessed>
    <b:MonthAccessed>Junho</b:MonthAccessed>
    <b:RefOrder>1</b:RefOrder>
  </b:Source>
  <b:Source>
    <b:Tag>Con</b:Tag>
    <b:SourceType>InternetSite</b:SourceType>
    <b:Guid>{A262B32C-D14B-4408-99B1-1704D6131ADB}</b:Guid>
    <b:Title>Conceito de Servico</b:Title>
    <b:MonthAccessed>Junho</b:MonthAccessed>
    <b:DayAccessed>2015</b:DayAccessed>
    <b:URL>http://conceito.de/servico</b:URL>
    <b:RefOrder>17</b:RefOrder>
  </b:Source>
  <b:Source>
    <b:Tag>Con1</b:Tag>
    <b:SourceType>DocumentFromInternetSite</b:SourceType>
    <b:Guid>{8EFCAD85-B4BA-4C23-AAC2-46272A234E3D}</b:Guid>
    <b:Author>
      <b:Author>
        <b:Corporate>Conceito .de</b:Corporate>
      </b:Author>
    </b:Author>
    <b:Title>Conceito de Instituição</b:Title>
    <b:InternetSiteTitle>Conceito.de</b:InternetSiteTitle>
    <b:MonthAccessed>07</b:MonthAccessed>
    <b:DayAccessed>2015</b:DayAccessed>
    <b:URL>http://conceito.de/instituicao</b:URL>
    <b:RefOrder>18</b:RefOrder>
  </b:Source>
  <b:Source>
    <b:Tag>Wik15</b:Tag>
    <b:SourceType>InternetSite</b:SourceType>
    <b:Guid>{574748CE-721B-47A5-B55A-58854892F90F}</b:Guid>
    <b:Author>
      <b:Author>
        <b:Corporate>Wikipédia, a enciclopédia livre.</b:Corporate>
      </b:Author>
    </b:Author>
    <b:Title>Serviço Público</b:Title>
    <b:YearAccessed>2015</b:YearAccessed>
    <b:MonthAccessed>Junho</b:MonthAccessed>
    <b:URL>https://pt.wikipedia.org/wiki/Servi%C3%A7o_p%C3%BAblico</b:URL>
    <b:RefOrder>19</b:RefOrder>
  </b:Source>
  <b:Source>
    <b:Tag>Abl09</b:Tag>
    <b:SourceType>InternetSite</b:SourceType>
    <b:Guid>{5EBA6F2D-831D-4DFA-A0BE-212C7CE1FBEB}</b:Guid>
    <b:Title>Introdução ao desenvolvimento do Android</b:Title>
    <b:Year>2009</b:Year>
    <b:Month>Maio</b:Month>
    <b:YearAccessed>2015</b:YearAccessed>
    <b:MonthAccessed>Junho</b:MonthAccessed>
    <b:URL>https://www.ibm.com/developerworks/br/library/os-android-devel/</b:URL>
    <b:Author>
      <b:Author>
        <b:NameList>
          <b:Person>
            <b:Last>Ableson</b:Last>
            <b:First>Frank</b:First>
          </b:Person>
        </b:NameList>
      </b:Author>
    </b:Author>
    <b:RefOrder>14</b:RefOrder>
  </b:Source>
  <b:Source>
    <b:Tag>Edb15</b:Tag>
    <b:SourceType>DocumentFromInternetSite</b:SourceType>
    <b:Guid>{E5334AC2-8DF4-4253-BCD0-8C80BBDD9056}</b:Guid>
    <b:YearAccessed>2015</b:YearAccessed>
    <b:MonthAccessed>Junho</b:MonthAccessed>
    <b:URL>https://www.marilia.unesp.br/Home/Instituicao/Docentes/EdbertoFerneda/fundamentos_da_-arquitetura_cliente-servidor.pdf</b:URL>
    <b:Author>
      <b:Author>
        <b:NameList>
          <b:Person>
            <b:Last>Ferneda</b:Last>
            <b:First>Edberto</b:First>
          </b:Person>
        </b:NameList>
      </b:Author>
    </b:Author>
    <b:RefOrder>9</b:RefOrder>
  </b:Source>
  <b:Source>
    <b:Tag>Gle13</b:Tag>
    <b:SourceType>InternetSite</b:SourceType>
    <b:Guid>{4A8FE8B0-D302-4B71-ADF2-CE30B2D85F23}</b:Guid>
    <b:Title>A história do Sistema Operacional Android</b:Title>
    <b:Year>2013</b:Year>
    <b:Author>
      <b:Author>
        <b:NameList>
          <b:Person>
            <b:Last>Guimarães</b:Last>
            <b:First>Gleyser</b:First>
          </b:Person>
        </b:NameList>
      </b:Author>
    </b:Author>
    <b:Month>Agosto</b:Month>
    <b:YearAccessed>2015</b:YearAccessed>
    <b:MonthAccessed>Junho</b:MonthAccessed>
    <b:URL>http://www.dsc.ufcg.edu.br/~pet/jornal/agosto2013/materias/historia_da_computacao.html</b:URL>
    <b:RefOrder>12</b:RefOrder>
  </b:Source>
  <b:Source>
    <b:Tag>Col13</b:Tag>
    <b:SourceType>InternetSite</b:SourceType>
    <b:Guid>{5BC3EEC3-0BD0-4B7E-BAD1-485E5E9C2278}</b:Guid>
    <b:Title>As Vantagens de um Sistema de Informação</b:Title>
    <b:Year>2013</b:Year>
    <b:Month>04</b:Month>
    <b:YearAccessed>2015</b:YearAccessed>
    <b:MonthAccessed>11</b:MonthAccessed>
    <b:DayAccessed>24</b:DayAccessed>
    <b:URL>http://www.portaleducacao.com.br/informatica/artigos/43037/as-vantagens-de-um-sistema-de-informacao</b:URL>
    <b:Author>
      <b:Author>
        <b:Corporate>Colunista Portal</b:Corporate>
      </b:Author>
    </b:Author>
    <b:RefOrder>6</b:RefOrder>
  </b:Source>
  <b:Source>
    <b:Tag>Pag15</b:Tag>
    <b:SourceType>InternetSite</b:SourceType>
    <b:Guid>{A835CD8A-0769-4226-B152-784D737B25B8}</b:Guid>
    <b:Author>
      <b:Author>
        <b:Corporate>Paginas Amarelas</b:Corporate>
      </b:Author>
    </b:Author>
    <b:YearAccessed>2015</b:YearAccessed>
    <b:MonthAccessed>06</b:MonthAccessed>
    <b:URL>http://www.paginasamarelas.co.mz/sobre_empresa.aspx?lang=pt&amp;tipo=pa</b:URL>
    <b:RefOrder>25</b:RefOrder>
  </b:Source>
  <b:Source>
    <b:Tag>Por15</b:Tag>
    <b:SourceType>InternetSite</b:SourceType>
    <b:Guid>{BE7B1188-B6C8-444C-849D-2EB9D1DE833C}</b:Guid>
    <b:Title>Acerca de nós - About Us</b:Title>
    <b:YearAccessed>2015</b:YearAccessed>
    <b:MonthAccessed>junho</b:MonthAccessed>
    <b:URL>http://www.portaldogoverno.gov.mz/acerca-de-nos</b:URL>
    <b:InternetSiteTitle>Portal do Governo de Moçambique</b:InternetSiteTitle>
    <b:RefOrder>2</b:RefOrder>
  </b:Source>
  <b:Source>
    <b:Tag>Edg15</b:Tag>
    <b:SourceType>InternetSite</b:SourceType>
    <b:Guid>{8AB5D276-C5B6-4365-88DD-5A681320DA9A}</b:Guid>
    <b:Author>
      <b:Author>
        <b:NameList>
          <b:Person>
            <b:Last>Cajiza</b:Last>
            <b:First>Edgar</b:First>
          </b:Person>
        </b:NameList>
      </b:Author>
    </b:Author>
    <b:Title>Vantagens e Desvantagens dos Sistemas de Informação</b:Title>
    <b:Year>2015</b:Year>
    <b:Month>05</b:Month>
    <b:Day>20</b:Day>
    <b:YearAccessed>2015</b:YearAccessed>
    <b:MonthAccessed>11</b:MonthAccessed>
    <b:DayAccessed>29</b:DayAccessed>
    <b:URL>http://diversidadesevivencias.blogspot.com/2015/05/vantagens-e-desvantagens-de-um-sistema.html</b:URL>
    <b:RefOrder>7</b:RefOrder>
  </b:Source>
  <b:Source>
    <b:Tag>Tai15</b:Tag>
    <b:SourceType>DocumentFromInternetSite</b:SourceType>
    <b:Guid>{60560B43-0C87-43BB-BB8E-C59BA6276916}</b:Guid>
    <b:Title>Um Modelo de Arquitetura de Sistemas de Informação para integrar aspectos tecnicos e organizacionais nos Sistemas de Informação</b:Title>
    <b:YearAccessed>2015</b:YearAccessed>
    <b:MonthAccessed>11</b:MonthAccessed>
    <b:URL>http://www.abepro.org.br/biblioteca/enegep1998_art533.pdf</b:URL>
    <b:Author>
      <b:Author>
        <b:NameList>
          <b:Person>
            <b:Last>Tait</b:Last>
            <b:Middle>Fatima Calvi</b:Middle>
            <b:First>Tania</b:First>
          </b:Person>
          <b:Person>
            <b:Last>Barcia</b:Last>
            <b:Middle>Miranda</b:Middle>
            <b:First>Ricardo</b:First>
          </b:Person>
          <b:Person>
            <b:Last>Pacheco</b:Last>
            <b:First>Roberto</b:First>
          </b:Person>
        </b:NameList>
      </b:Author>
    </b:Author>
    <b:RefOrder>8</b:RefOrder>
  </b:Source>
  <b:Source>
    <b:Tag>Pap10</b:Tag>
    <b:SourceType>DocumentFromInternetSite</b:SourceType>
    <b:Guid>{6E2C3078-9EB6-479A-93E5-8FC3177555C7}</b:Guid>
    <b:Title>Comunicaçåo e Novas Tecnologias - Aplicativos Móveis</b:Title>
    <b:Year>2010</b:Year>
    <b:Author>
      <b:Author>
        <b:Corporate>PaperCliQ</b:Corporate>
      </b:Author>
    </b:Author>
    <b:InternetSiteTitle>SlideShare</b:InternetSiteTitle>
    <b:Month>01</b:Month>
    <b:Day>24</b:Day>
    <b:YearAccessed>2015</b:YearAccessed>
    <b:MonthAccessed>11</b:MonthAccessed>
    <b:URL>http://pt.slideshare.net/papercliq/comunicao-e-novas-tecnologias-aplicativos-mveis</b:URL>
    <b:RefOrder>11</b:RefOrder>
  </b:Source>
  <b:Source>
    <b:Tag>Wik16</b:Tag>
    <b:SourceType>InternetSite</b:SourceType>
    <b:Guid>{00BABEA3-99D5-4624-A6C6-1296BF9B9387}</b:Guid>
    <b:Title>Maputo</b:Title>
    <b:YearAccessed>2016</b:YearAccessed>
    <b:MonthAccessed>01</b:MonthAccessed>
    <b:DayAccessed>19</b:DayAccessed>
    <b:URL>https://pt.wikipedia.org/wiki/Maputo</b:URL>
    <b:LCID>pt-PT</b:LCID>
    <b:Author>
      <b:Author>
        <b:Corporate>Wikipédia</b:Corporate>
      </b:Author>
    </b:Author>
    <b:ProductionCompany>Wikipédia</b:ProductionCompany>
    <b:RefOrder>26</b:RefOrder>
  </b:Source>
  <b:Source>
    <b:Tag>Raf12</b:Tag>
    <b:SourceType>DocumentFromInternetSite</b:SourceType>
    <b:Guid>{CBD8D110-6F9E-4535-AE0D-5ADE056EC369}</b:Guid>
    <b:Title>Sistema Operacional Android</b:Title>
    <b:Year>2012</b:Year>
    <b:Month>Julho</b:Month>
    <b:YearAccessed>2015</b:YearAccessed>
    <b:MonthAccessed>Junho</b:MonthAccessed>
    <b:URL>http://www.midiacom.uff.br/~natalia/2012-1-sisop/tgrupo1.pdf</b:URL>
    <b:Author>
      <b:Author>
        <b:NameList>
          <b:Person>
            <b:Last>Gomes</b:Last>
            <b:First>Rafael</b:First>
            <b:Middle>Caveari</b:Middle>
          </b:Person>
          <b:Person>
            <b:Last> Fernandes</b:Last>
            <b:Middle>Alves R.</b:Middle>
            <b:First> Jean </b:First>
          </b:Person>
          <b:Person>
            <b:Last>Ferreira</b:Last>
            <b:Middle>Corrêa</b:Middle>
            <b:First>Vinicius </b:First>
          </b:Person>
        </b:NameList>
      </b:Author>
    </b:Author>
    <b:RefOrder>13</b:RefOrder>
  </b:Source>
  <b:Source>
    <b:Tag>Gou04</b:Tag>
    <b:SourceType>DocumentFromInternetSite</b:SourceType>
    <b:Guid>{6CCD4E2B-2318-491D-A218-DDA683BB1A8C}</b:Guid>
    <b:Author>
      <b:Author>
        <b:NameList>
          <b:Person>
            <b:Last>Gouveia</b:Last>
            <b:First>Luís</b:First>
            <b:Middle>Borges</b:Middle>
          </b:Person>
          <b:Person>
            <b:Last>Ranito</b:Last>
            <b:First>João</b:First>
          </b:Person>
        </b:NameList>
      </b:Author>
    </b:Author>
    <b:Title>Sistemas de Informação de Apoio a Gestão</b:Title>
    <b:Year>2004</b:Year>
    <b:YearAccessed>2015</b:YearAccessed>
    <b:MonthAccessed>11</b:MonthAccessed>
    <b:DayAccessed>24</b:DayAccessed>
    <b:URL>http://www2.spi.pt/inovaut/docs/Manual_VII.pdf</b:URL>
    <b:LCID>pt-PT</b:LCID>
    <b:RefOrder>5</b:RefOrder>
  </b:Source>
  <b:Source>
    <b:Tag>Por16</b:Tag>
    <b:SourceType>InternetSite</b:SourceType>
    <b:Guid>{E33580C6-09F8-4BAA-8782-857BF4C13745}</b:Guid>
    <b:Author>
      <b:Author>
        <b:Corporate>Portal do Governo de Moçambique</b:Corporate>
      </b:Author>
    </b:Author>
    <b:Title>Serviços</b:Title>
    <b:YearAccessed>2016</b:YearAccessed>
    <b:MonthAccessed>02</b:MonthAccessed>
    <b:DayAccessed>24</b:DayAccessed>
    <b:URL>http://www.portaldogoverno.gov.mz/index.php/por/Cidadao/Servicos</b:URL>
    <b:RefOrder>21</b:RefOrder>
  </b:Source>
  <b:Source>
    <b:Tag>Ins11</b:Tag>
    <b:SourceType>DocumentFromInternetSite</b:SourceType>
    <b:Guid>{97D31E41-4C3D-4AAE-B417-C843C9C27898}</b:Guid>
    <b:Title>Documentos: Cidade de Maputo</b:Title>
    <b:Year>2011</b:Year>
    <b:Month>11</b:Month>
    <b:YearAccessed>2016</b:YearAccessed>
    <b:MonthAccessed>03</b:MonthAccessed>
    <b:DayAccessed>21</b:DayAccessed>
    <b:URL>mozambique.africadata.org</b:URL>
    <b:Author>
      <b:Author>
        <b:Corporate>Instituto Nacional de Estatística</b:Corporate>
      </b:Author>
    </b:Author>
    <b:InternetSiteTitle>Portal de Dados de Moçambique</b:InternetSiteTitle>
    <b:RefOrder>20</b:RefOrder>
  </b:Source>
  <b:Source>
    <b:Tag>Lob08</b:Tag>
    <b:SourceType>Book</b:SourceType>
    <b:Guid>{627E8AD4-A5EF-4B77-8EFA-DEF151B90959}</b:Guid>
    <b:Title> Cursos de Engenharia de Software</b:Title>
    <b:Year>2008</b:Year>
    <b:Author>
      <b:Author>
        <b:NameList>
          <b:Person>
            <b:Last> Lobo</b:Last>
            <b:First>E.</b:First>
          </b:Person>
        </b:NameList>
      </b:Author>
    </b:Author>
    <b:City>São Paulo</b:City>
    <b:Publisher> Universo dos Livros Editora Ltda</b:Publisher>
    <b:RefOrder>15</b:RefOrder>
  </b:Source>
  <b:Source>
    <b:Tag>Sar13</b:Tag>
    <b:SourceType>Report</b:SourceType>
    <b:Guid>{C7C0D74D-47E2-4C26-ACAB-2B4BE4D08EA8}</b:Guid>
    <b:Title>Melhoria da aplicação de gestão de projectos finais de curso no ISUTC</b:Title>
    <b:Year>2013</b:Year>
    <b:City>Maputo</b:City>
    <b:Author>
      <b:Author>
        <b:NameList>
          <b:Person>
            <b:Last>Saraiva</b:Last>
            <b:First>Marcel</b:First>
            <b:Middle>Danton de Figueiredo</b:Middle>
          </b:Person>
        </b:NameList>
      </b:Author>
    </b:Author>
    <b:ThesisType>Projecto de Final de Curso</b:ThesisType>
    <b:RefOrder>16</b:RefOrder>
  </b:Source>
  <b:Source>
    <b:Tag>TDM06</b:Tag>
    <b:SourceType>InternetSite</b:SourceType>
    <b:Guid>{C283C82F-A778-40D6-A687-680CD1801F43}</b:Guid>
    <b:Title>Tarifas</b:Title>
    <b:Year>2006</b:Year>
    <b:Month>03</b:Month>
    <b:Day>1</b:Day>
    <b:Author>
      <b:Author>
        <b:Corporate>TDM - Telecomunicações de Moçambique</b:Corporate>
      </b:Author>
    </b:Author>
    <b:YearAccessed>2016</b:YearAccessed>
    <b:MonthAccessed>05</b:MonthAccessed>
    <b:DayAccessed>03</b:DayAccessed>
    <b:URL>http://www.tdm.mz/portdm/tarifas/tarif_n/tarif_cdc.htm</b:URL>
    <b:RefOrder>22</b:RefOrder>
  </b:Source>
  <b:Source>
    <b:Tag>MCE16</b:Tag>
    <b:SourceType>InternetSite</b:SourceType>
    <b:Guid>{A6925E49-1F45-4692-9D40-894DB6402783}</b:Guid>
    <b:Author>
      <b:Author>
        <b:Corporate>MCEL</b:Corporate>
      </b:Author>
    </b:Author>
    <b:Title>Giro</b:Title>
    <b:YearAccessed>2016</b:YearAccessed>
    <b:MonthAccessed>05</b:MonthAccessed>
    <b:DayAccessed>03</b:DayAccessed>
    <b:URL>http://www.mcel.co.mz/Portal_Website/Index.jsf?Id=9fd78af9-b366-444b-a6ee-021534564218</b:URL>
    <b:RefOrder>23</b:RefOrder>
  </b:Source>
  <b:Source>
    <b:Tag>Vod16</b:Tag>
    <b:SourceType>InternetSite</b:SourceType>
    <b:Guid>{FA86CA8C-1826-4CCF-908A-EE407D3616C2}</b:Guid>
    <b:Author>
      <b:Author>
        <b:Corporate>Vodacom</b:Corporate>
      </b:Author>
    </b:Author>
    <b:Title>Tarifários</b:Title>
    <b:YearAccessed>2016</b:YearAccessed>
    <b:MonthAccessed>05</b:MonthAccessed>
    <b:DayAccessed>03</b:DayAccessed>
    <b:URL>http://www.vm.co.mz/Individual/Pre-pago2/Recargas/Tarifarios</b:URL>
    <b:RefOrder>24</b:RefOrder>
  </b:Source>
</b:Sources>
</file>

<file path=customXml/itemProps1.xml><?xml version="1.0" encoding="utf-8"?>
<ds:datastoreItem xmlns:ds="http://schemas.openxmlformats.org/officeDocument/2006/customXml" ds:itemID="{3948CFD1-8BEE-48B2-80F6-B809CF28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PFC_Template (1) draft.dot</Template>
  <TotalTime>56</TotalTime>
  <Pages>38</Pages>
  <Words>8258</Words>
  <Characters>44595</Characters>
  <Application>Microsoft Office Word</Application>
  <DocSecurity>0</DocSecurity>
  <Lines>371</Lines>
  <Paragraphs>105</Paragraphs>
  <ScaleCrop>false</ScaleCrop>
  <HeadingPairs>
    <vt:vector size="2" baseType="variant">
      <vt:variant>
        <vt:lpstr>Title</vt:lpstr>
      </vt:variant>
      <vt:variant>
        <vt:i4>1</vt:i4>
      </vt:variant>
    </vt:vector>
  </HeadingPairs>
  <TitlesOfParts>
    <vt:vector size="1" baseType="lpstr">
      <vt:lpstr>PFC - Cap 1 e 2</vt:lpstr>
    </vt:vector>
  </TitlesOfParts>
  <Company>ISI ResearchSoft</Company>
  <LinksUpToDate>false</LinksUpToDate>
  <CharactersWithSpaces>52748</CharactersWithSpaces>
  <SharedDoc>false</SharedDoc>
  <HLinks>
    <vt:vector size="246" baseType="variant">
      <vt:variant>
        <vt:i4>1179704</vt:i4>
      </vt:variant>
      <vt:variant>
        <vt:i4>266</vt:i4>
      </vt:variant>
      <vt:variant>
        <vt:i4>0</vt:i4>
      </vt:variant>
      <vt:variant>
        <vt:i4>5</vt:i4>
      </vt:variant>
      <vt:variant>
        <vt:lpwstr/>
      </vt:variant>
      <vt:variant>
        <vt:lpwstr>_Toc166292637</vt:lpwstr>
      </vt:variant>
      <vt:variant>
        <vt:i4>1179704</vt:i4>
      </vt:variant>
      <vt:variant>
        <vt:i4>263</vt:i4>
      </vt:variant>
      <vt:variant>
        <vt:i4>0</vt:i4>
      </vt:variant>
      <vt:variant>
        <vt:i4>5</vt:i4>
      </vt:variant>
      <vt:variant>
        <vt:lpwstr/>
      </vt:variant>
      <vt:variant>
        <vt:lpwstr>_Toc166292636</vt:lpwstr>
      </vt:variant>
      <vt:variant>
        <vt:i4>1179704</vt:i4>
      </vt:variant>
      <vt:variant>
        <vt:i4>257</vt:i4>
      </vt:variant>
      <vt:variant>
        <vt:i4>0</vt:i4>
      </vt:variant>
      <vt:variant>
        <vt:i4>5</vt:i4>
      </vt:variant>
      <vt:variant>
        <vt:lpwstr/>
      </vt:variant>
      <vt:variant>
        <vt:lpwstr>_Toc166292637</vt:lpwstr>
      </vt:variant>
      <vt:variant>
        <vt:i4>1179704</vt:i4>
      </vt:variant>
      <vt:variant>
        <vt:i4>254</vt:i4>
      </vt:variant>
      <vt:variant>
        <vt:i4>0</vt:i4>
      </vt:variant>
      <vt:variant>
        <vt:i4>5</vt:i4>
      </vt:variant>
      <vt:variant>
        <vt:lpwstr/>
      </vt:variant>
      <vt:variant>
        <vt:lpwstr>_Toc166292636</vt:lpwstr>
      </vt:variant>
      <vt:variant>
        <vt:i4>1179704</vt:i4>
      </vt:variant>
      <vt:variant>
        <vt:i4>248</vt:i4>
      </vt:variant>
      <vt:variant>
        <vt:i4>0</vt:i4>
      </vt:variant>
      <vt:variant>
        <vt:i4>5</vt:i4>
      </vt:variant>
      <vt:variant>
        <vt:lpwstr/>
      </vt:variant>
      <vt:variant>
        <vt:lpwstr>_Toc166292637</vt:lpwstr>
      </vt:variant>
      <vt:variant>
        <vt:i4>1179704</vt:i4>
      </vt:variant>
      <vt:variant>
        <vt:i4>245</vt:i4>
      </vt:variant>
      <vt:variant>
        <vt:i4>0</vt:i4>
      </vt:variant>
      <vt:variant>
        <vt:i4>5</vt:i4>
      </vt:variant>
      <vt:variant>
        <vt:lpwstr/>
      </vt:variant>
      <vt:variant>
        <vt:lpwstr>_Toc166292636</vt:lpwstr>
      </vt:variant>
      <vt:variant>
        <vt:i4>1769526</vt:i4>
      </vt:variant>
      <vt:variant>
        <vt:i4>230</vt:i4>
      </vt:variant>
      <vt:variant>
        <vt:i4>0</vt:i4>
      </vt:variant>
      <vt:variant>
        <vt:i4>5</vt:i4>
      </vt:variant>
      <vt:variant>
        <vt:lpwstr/>
      </vt:variant>
      <vt:variant>
        <vt:lpwstr>_Toc419886335</vt:lpwstr>
      </vt:variant>
      <vt:variant>
        <vt:i4>1769526</vt:i4>
      </vt:variant>
      <vt:variant>
        <vt:i4>224</vt:i4>
      </vt:variant>
      <vt:variant>
        <vt:i4>0</vt:i4>
      </vt:variant>
      <vt:variant>
        <vt:i4>5</vt:i4>
      </vt:variant>
      <vt:variant>
        <vt:lpwstr/>
      </vt:variant>
      <vt:variant>
        <vt:lpwstr>_Toc419886334</vt:lpwstr>
      </vt:variant>
      <vt:variant>
        <vt:i4>1769526</vt:i4>
      </vt:variant>
      <vt:variant>
        <vt:i4>218</vt:i4>
      </vt:variant>
      <vt:variant>
        <vt:i4>0</vt:i4>
      </vt:variant>
      <vt:variant>
        <vt:i4>5</vt:i4>
      </vt:variant>
      <vt:variant>
        <vt:lpwstr/>
      </vt:variant>
      <vt:variant>
        <vt:lpwstr>_Toc419886333</vt:lpwstr>
      </vt:variant>
      <vt:variant>
        <vt:i4>1769526</vt:i4>
      </vt:variant>
      <vt:variant>
        <vt:i4>212</vt:i4>
      </vt:variant>
      <vt:variant>
        <vt:i4>0</vt:i4>
      </vt:variant>
      <vt:variant>
        <vt:i4>5</vt:i4>
      </vt:variant>
      <vt:variant>
        <vt:lpwstr/>
      </vt:variant>
      <vt:variant>
        <vt:lpwstr>_Toc419886332</vt:lpwstr>
      </vt:variant>
      <vt:variant>
        <vt:i4>1769526</vt:i4>
      </vt:variant>
      <vt:variant>
        <vt:i4>206</vt:i4>
      </vt:variant>
      <vt:variant>
        <vt:i4>0</vt:i4>
      </vt:variant>
      <vt:variant>
        <vt:i4>5</vt:i4>
      </vt:variant>
      <vt:variant>
        <vt:lpwstr/>
      </vt:variant>
      <vt:variant>
        <vt:lpwstr>_Toc419886331</vt:lpwstr>
      </vt:variant>
      <vt:variant>
        <vt:i4>1769526</vt:i4>
      </vt:variant>
      <vt:variant>
        <vt:i4>200</vt:i4>
      </vt:variant>
      <vt:variant>
        <vt:i4>0</vt:i4>
      </vt:variant>
      <vt:variant>
        <vt:i4>5</vt:i4>
      </vt:variant>
      <vt:variant>
        <vt:lpwstr/>
      </vt:variant>
      <vt:variant>
        <vt:lpwstr>_Toc419886330</vt:lpwstr>
      </vt:variant>
      <vt:variant>
        <vt:i4>1703990</vt:i4>
      </vt:variant>
      <vt:variant>
        <vt:i4>194</vt:i4>
      </vt:variant>
      <vt:variant>
        <vt:i4>0</vt:i4>
      </vt:variant>
      <vt:variant>
        <vt:i4>5</vt:i4>
      </vt:variant>
      <vt:variant>
        <vt:lpwstr/>
      </vt:variant>
      <vt:variant>
        <vt:lpwstr>_Toc419886329</vt:lpwstr>
      </vt:variant>
      <vt:variant>
        <vt:i4>1703990</vt:i4>
      </vt:variant>
      <vt:variant>
        <vt:i4>188</vt:i4>
      </vt:variant>
      <vt:variant>
        <vt:i4>0</vt:i4>
      </vt:variant>
      <vt:variant>
        <vt:i4>5</vt:i4>
      </vt:variant>
      <vt:variant>
        <vt:lpwstr/>
      </vt:variant>
      <vt:variant>
        <vt:lpwstr>_Toc419886328</vt:lpwstr>
      </vt:variant>
      <vt:variant>
        <vt:i4>1703990</vt:i4>
      </vt:variant>
      <vt:variant>
        <vt:i4>182</vt:i4>
      </vt:variant>
      <vt:variant>
        <vt:i4>0</vt:i4>
      </vt:variant>
      <vt:variant>
        <vt:i4>5</vt:i4>
      </vt:variant>
      <vt:variant>
        <vt:lpwstr/>
      </vt:variant>
      <vt:variant>
        <vt:lpwstr>_Toc419886327</vt:lpwstr>
      </vt:variant>
      <vt:variant>
        <vt:i4>1703990</vt:i4>
      </vt:variant>
      <vt:variant>
        <vt:i4>176</vt:i4>
      </vt:variant>
      <vt:variant>
        <vt:i4>0</vt:i4>
      </vt:variant>
      <vt:variant>
        <vt:i4>5</vt:i4>
      </vt:variant>
      <vt:variant>
        <vt:lpwstr/>
      </vt:variant>
      <vt:variant>
        <vt:lpwstr>_Toc419886326</vt:lpwstr>
      </vt:variant>
      <vt:variant>
        <vt:i4>1703990</vt:i4>
      </vt:variant>
      <vt:variant>
        <vt:i4>170</vt:i4>
      </vt:variant>
      <vt:variant>
        <vt:i4>0</vt:i4>
      </vt:variant>
      <vt:variant>
        <vt:i4>5</vt:i4>
      </vt:variant>
      <vt:variant>
        <vt:lpwstr/>
      </vt:variant>
      <vt:variant>
        <vt:lpwstr>_Toc419886325</vt:lpwstr>
      </vt:variant>
      <vt:variant>
        <vt:i4>1703990</vt:i4>
      </vt:variant>
      <vt:variant>
        <vt:i4>164</vt:i4>
      </vt:variant>
      <vt:variant>
        <vt:i4>0</vt:i4>
      </vt:variant>
      <vt:variant>
        <vt:i4>5</vt:i4>
      </vt:variant>
      <vt:variant>
        <vt:lpwstr/>
      </vt:variant>
      <vt:variant>
        <vt:lpwstr>_Toc419886324</vt:lpwstr>
      </vt:variant>
      <vt:variant>
        <vt:i4>1703990</vt:i4>
      </vt:variant>
      <vt:variant>
        <vt:i4>158</vt:i4>
      </vt:variant>
      <vt:variant>
        <vt:i4>0</vt:i4>
      </vt:variant>
      <vt:variant>
        <vt:i4>5</vt:i4>
      </vt:variant>
      <vt:variant>
        <vt:lpwstr/>
      </vt:variant>
      <vt:variant>
        <vt:lpwstr>_Toc419886323</vt:lpwstr>
      </vt:variant>
      <vt:variant>
        <vt:i4>1703990</vt:i4>
      </vt:variant>
      <vt:variant>
        <vt:i4>152</vt:i4>
      </vt:variant>
      <vt:variant>
        <vt:i4>0</vt:i4>
      </vt:variant>
      <vt:variant>
        <vt:i4>5</vt:i4>
      </vt:variant>
      <vt:variant>
        <vt:lpwstr/>
      </vt:variant>
      <vt:variant>
        <vt:lpwstr>_Toc419886322</vt:lpwstr>
      </vt:variant>
      <vt:variant>
        <vt:i4>1703990</vt:i4>
      </vt:variant>
      <vt:variant>
        <vt:i4>146</vt:i4>
      </vt:variant>
      <vt:variant>
        <vt:i4>0</vt:i4>
      </vt:variant>
      <vt:variant>
        <vt:i4>5</vt:i4>
      </vt:variant>
      <vt:variant>
        <vt:lpwstr/>
      </vt:variant>
      <vt:variant>
        <vt:lpwstr>_Toc419886321</vt:lpwstr>
      </vt:variant>
      <vt:variant>
        <vt:i4>1703990</vt:i4>
      </vt:variant>
      <vt:variant>
        <vt:i4>140</vt:i4>
      </vt:variant>
      <vt:variant>
        <vt:i4>0</vt:i4>
      </vt:variant>
      <vt:variant>
        <vt:i4>5</vt:i4>
      </vt:variant>
      <vt:variant>
        <vt:lpwstr/>
      </vt:variant>
      <vt:variant>
        <vt:lpwstr>_Toc419886320</vt:lpwstr>
      </vt:variant>
      <vt:variant>
        <vt:i4>1638454</vt:i4>
      </vt:variant>
      <vt:variant>
        <vt:i4>134</vt:i4>
      </vt:variant>
      <vt:variant>
        <vt:i4>0</vt:i4>
      </vt:variant>
      <vt:variant>
        <vt:i4>5</vt:i4>
      </vt:variant>
      <vt:variant>
        <vt:lpwstr/>
      </vt:variant>
      <vt:variant>
        <vt:lpwstr>_Toc419886319</vt:lpwstr>
      </vt:variant>
      <vt:variant>
        <vt:i4>1638454</vt:i4>
      </vt:variant>
      <vt:variant>
        <vt:i4>128</vt:i4>
      </vt:variant>
      <vt:variant>
        <vt:i4>0</vt:i4>
      </vt:variant>
      <vt:variant>
        <vt:i4>5</vt:i4>
      </vt:variant>
      <vt:variant>
        <vt:lpwstr/>
      </vt:variant>
      <vt:variant>
        <vt:lpwstr>_Toc419886318</vt:lpwstr>
      </vt:variant>
      <vt:variant>
        <vt:i4>1638454</vt:i4>
      </vt:variant>
      <vt:variant>
        <vt:i4>122</vt:i4>
      </vt:variant>
      <vt:variant>
        <vt:i4>0</vt:i4>
      </vt:variant>
      <vt:variant>
        <vt:i4>5</vt:i4>
      </vt:variant>
      <vt:variant>
        <vt:lpwstr/>
      </vt:variant>
      <vt:variant>
        <vt:lpwstr>_Toc419886317</vt:lpwstr>
      </vt:variant>
      <vt:variant>
        <vt:i4>1638454</vt:i4>
      </vt:variant>
      <vt:variant>
        <vt:i4>116</vt:i4>
      </vt:variant>
      <vt:variant>
        <vt:i4>0</vt:i4>
      </vt:variant>
      <vt:variant>
        <vt:i4>5</vt:i4>
      </vt:variant>
      <vt:variant>
        <vt:lpwstr/>
      </vt:variant>
      <vt:variant>
        <vt:lpwstr>_Toc419886316</vt:lpwstr>
      </vt:variant>
      <vt:variant>
        <vt:i4>1638454</vt:i4>
      </vt:variant>
      <vt:variant>
        <vt:i4>110</vt:i4>
      </vt:variant>
      <vt:variant>
        <vt:i4>0</vt:i4>
      </vt:variant>
      <vt:variant>
        <vt:i4>5</vt:i4>
      </vt:variant>
      <vt:variant>
        <vt:lpwstr/>
      </vt:variant>
      <vt:variant>
        <vt:lpwstr>_Toc419886315</vt:lpwstr>
      </vt:variant>
      <vt:variant>
        <vt:i4>1638454</vt:i4>
      </vt:variant>
      <vt:variant>
        <vt:i4>104</vt:i4>
      </vt:variant>
      <vt:variant>
        <vt:i4>0</vt:i4>
      </vt:variant>
      <vt:variant>
        <vt:i4>5</vt:i4>
      </vt:variant>
      <vt:variant>
        <vt:lpwstr/>
      </vt:variant>
      <vt:variant>
        <vt:lpwstr>_Toc419886314</vt:lpwstr>
      </vt:variant>
      <vt:variant>
        <vt:i4>1638454</vt:i4>
      </vt:variant>
      <vt:variant>
        <vt:i4>98</vt:i4>
      </vt:variant>
      <vt:variant>
        <vt:i4>0</vt:i4>
      </vt:variant>
      <vt:variant>
        <vt:i4>5</vt:i4>
      </vt:variant>
      <vt:variant>
        <vt:lpwstr/>
      </vt:variant>
      <vt:variant>
        <vt:lpwstr>_Toc419886313</vt:lpwstr>
      </vt:variant>
      <vt:variant>
        <vt:i4>1638454</vt:i4>
      </vt:variant>
      <vt:variant>
        <vt:i4>92</vt:i4>
      </vt:variant>
      <vt:variant>
        <vt:i4>0</vt:i4>
      </vt:variant>
      <vt:variant>
        <vt:i4>5</vt:i4>
      </vt:variant>
      <vt:variant>
        <vt:lpwstr/>
      </vt:variant>
      <vt:variant>
        <vt:lpwstr>_Toc419886312</vt:lpwstr>
      </vt:variant>
      <vt:variant>
        <vt:i4>1638454</vt:i4>
      </vt:variant>
      <vt:variant>
        <vt:i4>86</vt:i4>
      </vt:variant>
      <vt:variant>
        <vt:i4>0</vt:i4>
      </vt:variant>
      <vt:variant>
        <vt:i4>5</vt:i4>
      </vt:variant>
      <vt:variant>
        <vt:lpwstr/>
      </vt:variant>
      <vt:variant>
        <vt:lpwstr>_Toc419886311</vt:lpwstr>
      </vt:variant>
      <vt:variant>
        <vt:i4>1638454</vt:i4>
      </vt:variant>
      <vt:variant>
        <vt:i4>80</vt:i4>
      </vt:variant>
      <vt:variant>
        <vt:i4>0</vt:i4>
      </vt:variant>
      <vt:variant>
        <vt:i4>5</vt:i4>
      </vt:variant>
      <vt:variant>
        <vt:lpwstr/>
      </vt:variant>
      <vt:variant>
        <vt:lpwstr>_Toc419886310</vt:lpwstr>
      </vt:variant>
      <vt:variant>
        <vt:i4>1572918</vt:i4>
      </vt:variant>
      <vt:variant>
        <vt:i4>74</vt:i4>
      </vt:variant>
      <vt:variant>
        <vt:i4>0</vt:i4>
      </vt:variant>
      <vt:variant>
        <vt:i4>5</vt:i4>
      </vt:variant>
      <vt:variant>
        <vt:lpwstr/>
      </vt:variant>
      <vt:variant>
        <vt:lpwstr>_Toc419886309</vt:lpwstr>
      </vt:variant>
      <vt:variant>
        <vt:i4>1572918</vt:i4>
      </vt:variant>
      <vt:variant>
        <vt:i4>68</vt:i4>
      </vt:variant>
      <vt:variant>
        <vt:i4>0</vt:i4>
      </vt:variant>
      <vt:variant>
        <vt:i4>5</vt:i4>
      </vt:variant>
      <vt:variant>
        <vt:lpwstr/>
      </vt:variant>
      <vt:variant>
        <vt:lpwstr>_Toc419886308</vt:lpwstr>
      </vt:variant>
      <vt:variant>
        <vt:i4>1572918</vt:i4>
      </vt:variant>
      <vt:variant>
        <vt:i4>62</vt:i4>
      </vt:variant>
      <vt:variant>
        <vt:i4>0</vt:i4>
      </vt:variant>
      <vt:variant>
        <vt:i4>5</vt:i4>
      </vt:variant>
      <vt:variant>
        <vt:lpwstr/>
      </vt:variant>
      <vt:variant>
        <vt:lpwstr>_Toc419886307</vt:lpwstr>
      </vt:variant>
      <vt:variant>
        <vt:i4>1572918</vt:i4>
      </vt:variant>
      <vt:variant>
        <vt:i4>56</vt:i4>
      </vt:variant>
      <vt:variant>
        <vt:i4>0</vt:i4>
      </vt:variant>
      <vt:variant>
        <vt:i4>5</vt:i4>
      </vt:variant>
      <vt:variant>
        <vt:lpwstr/>
      </vt:variant>
      <vt:variant>
        <vt:lpwstr>_Toc419886306</vt:lpwstr>
      </vt:variant>
      <vt:variant>
        <vt:i4>1572918</vt:i4>
      </vt:variant>
      <vt:variant>
        <vt:i4>50</vt:i4>
      </vt:variant>
      <vt:variant>
        <vt:i4>0</vt:i4>
      </vt:variant>
      <vt:variant>
        <vt:i4>5</vt:i4>
      </vt:variant>
      <vt:variant>
        <vt:lpwstr/>
      </vt:variant>
      <vt:variant>
        <vt:lpwstr>_Toc419886305</vt:lpwstr>
      </vt:variant>
      <vt:variant>
        <vt:i4>1572918</vt:i4>
      </vt:variant>
      <vt:variant>
        <vt:i4>44</vt:i4>
      </vt:variant>
      <vt:variant>
        <vt:i4>0</vt:i4>
      </vt:variant>
      <vt:variant>
        <vt:i4>5</vt:i4>
      </vt:variant>
      <vt:variant>
        <vt:lpwstr/>
      </vt:variant>
      <vt:variant>
        <vt:lpwstr>_Toc419886304</vt:lpwstr>
      </vt:variant>
      <vt:variant>
        <vt:i4>1572918</vt:i4>
      </vt:variant>
      <vt:variant>
        <vt:i4>38</vt:i4>
      </vt:variant>
      <vt:variant>
        <vt:i4>0</vt:i4>
      </vt:variant>
      <vt:variant>
        <vt:i4>5</vt:i4>
      </vt:variant>
      <vt:variant>
        <vt:lpwstr/>
      </vt:variant>
      <vt:variant>
        <vt:lpwstr>_Toc419886303</vt:lpwstr>
      </vt:variant>
      <vt:variant>
        <vt:i4>1572918</vt:i4>
      </vt:variant>
      <vt:variant>
        <vt:i4>32</vt:i4>
      </vt:variant>
      <vt:variant>
        <vt:i4>0</vt:i4>
      </vt:variant>
      <vt:variant>
        <vt:i4>5</vt:i4>
      </vt:variant>
      <vt:variant>
        <vt:lpwstr/>
      </vt:variant>
      <vt:variant>
        <vt:lpwstr>_Toc419886302</vt:lpwstr>
      </vt:variant>
      <vt:variant>
        <vt:i4>1572918</vt:i4>
      </vt:variant>
      <vt:variant>
        <vt:i4>26</vt:i4>
      </vt:variant>
      <vt:variant>
        <vt:i4>0</vt:i4>
      </vt:variant>
      <vt:variant>
        <vt:i4>5</vt:i4>
      </vt:variant>
      <vt:variant>
        <vt:lpwstr/>
      </vt:variant>
      <vt:variant>
        <vt:lpwstr>_Toc419886301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PFC - Cap 1 e 2</dc:title>
  <dc:subject/>
  <dc:creator>ayrton--jorge@hotmail.com</dc:creator>
  <cp:keywords/>
  <dc:description/>
  <cp:lastModifiedBy>Ayrton Braimo</cp:lastModifiedBy>
  <cp:revision>8</cp:revision>
  <cp:lastPrinted>2016-04-06T01:24:00Z</cp:lastPrinted>
  <dcterms:created xsi:type="dcterms:W3CDTF">2016-04-29T12:18:00Z</dcterms:created>
  <dcterms:modified xsi:type="dcterms:W3CDTF">2016-05-03T19:56:00Z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GQFxfzTq:http:://www.zotero.org/styles/apa:in-text:1:0:0</vt:lpwstr>
  </property>
</Properties>
</file>